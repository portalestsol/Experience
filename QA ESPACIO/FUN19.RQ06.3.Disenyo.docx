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7927A1" w14:textId="77777777" w:rsidR="00FE0ABC" w:rsidRDefault="00FE0ABC" w:rsidP="005A404A">
      <w:pPr>
        <w:jc w:val="right"/>
        <w:rPr>
          <w:noProof/>
          <w:lang w:val="pt-BR"/>
        </w:rPr>
      </w:pPr>
      <w:bookmarkStart w:id="0" w:name="_Toc522540036"/>
      <w:bookmarkStart w:id="1" w:name="_Toc522610104"/>
      <w:bookmarkStart w:id="2" w:name="_Toc522610143"/>
      <w:bookmarkStart w:id="3" w:name="_Toc522693119"/>
      <w:bookmarkStart w:id="4" w:name="_Toc522696953"/>
      <w:bookmarkStart w:id="5" w:name="_Toc522700545"/>
      <w:bookmarkStart w:id="6" w:name="_Toc523847594"/>
      <w:bookmarkStart w:id="7" w:name="_Toc523909250"/>
      <w:bookmarkStart w:id="8" w:name="_Toc523920876"/>
      <w:bookmarkStart w:id="9" w:name="_Toc526527744"/>
      <w:r>
        <w:rPr>
          <w:noProof/>
          <w:lang w:val="pt-BR"/>
        </w:rPr>
        <w:t>CÓDIGO DE DOCUMENTO</w:t>
      </w:r>
      <w:r w:rsidR="00B40718">
        <w:rPr>
          <w:noProof/>
          <w:lang w:val="pt-BR"/>
        </w:rPr>
        <w:t xml:space="preserve"> </w:t>
      </w:r>
      <w:r w:rsidR="000C4F6A" w:rsidRPr="000C4F6A">
        <w:rPr>
          <w:noProof/>
          <w:lang w:val="pt-BR"/>
        </w:rPr>
        <w:t>XXX</w:t>
      </w:r>
      <w:bookmarkEnd w:id="0"/>
      <w:bookmarkEnd w:id="1"/>
      <w:bookmarkEnd w:id="2"/>
      <w:bookmarkEnd w:id="3"/>
      <w:bookmarkEnd w:id="4"/>
      <w:bookmarkEnd w:id="5"/>
      <w:bookmarkEnd w:id="6"/>
      <w:bookmarkEnd w:id="7"/>
      <w:bookmarkEnd w:id="8"/>
      <w:bookmarkEnd w:id="9"/>
    </w:p>
    <w:p w14:paraId="1CF20A5B" w14:textId="77777777" w:rsidR="00FE0ABC" w:rsidRDefault="00FE0ABC">
      <w:pPr>
        <w:rPr>
          <w:noProof/>
          <w:lang w:val="pt-BR"/>
        </w:rPr>
      </w:pPr>
    </w:p>
    <w:p w14:paraId="0C8407C0" w14:textId="77777777" w:rsidR="00FE0ABC" w:rsidRDefault="00FE0ABC">
      <w:pPr>
        <w:rPr>
          <w:noProof/>
          <w:lang w:val="pt-BR"/>
        </w:rPr>
      </w:pPr>
    </w:p>
    <w:p w14:paraId="4029F730" w14:textId="77777777" w:rsidR="00FE0ABC" w:rsidRDefault="00FE0ABC">
      <w:pPr>
        <w:rPr>
          <w:lang w:val="pt-BR"/>
        </w:rPr>
      </w:pPr>
    </w:p>
    <w:p w14:paraId="24FCCD3F" w14:textId="77777777" w:rsidR="00FE0ABC" w:rsidRDefault="00FE0ABC">
      <w:pPr>
        <w:jc w:val="center"/>
        <w:rPr>
          <w:sz w:val="28"/>
          <w:lang w:val="pt-BR"/>
        </w:rPr>
      </w:pPr>
    </w:p>
    <w:p w14:paraId="115AB771" w14:textId="77777777" w:rsidR="00FE0ABC" w:rsidRDefault="00FE0ABC">
      <w:pPr>
        <w:jc w:val="center"/>
        <w:rPr>
          <w:sz w:val="28"/>
          <w:lang w:val="pt-BR"/>
        </w:rPr>
      </w:pPr>
    </w:p>
    <w:p w14:paraId="603C1D73" w14:textId="77777777" w:rsidR="00FE0ABC" w:rsidRDefault="00FE0ABC">
      <w:pPr>
        <w:jc w:val="center"/>
        <w:rPr>
          <w:sz w:val="28"/>
          <w:lang w:val="pt-BR"/>
        </w:rPr>
      </w:pPr>
    </w:p>
    <w:p w14:paraId="7D42B5D7" w14:textId="77777777" w:rsidR="00FE0ABC" w:rsidRDefault="00FE0ABC">
      <w:pPr>
        <w:jc w:val="center"/>
        <w:rPr>
          <w:sz w:val="28"/>
          <w:lang w:val="pt-BR"/>
        </w:rPr>
      </w:pPr>
    </w:p>
    <w:p w14:paraId="407152FB" w14:textId="77777777" w:rsidR="00C168DF" w:rsidRDefault="00C168DF" w:rsidP="00C168DF">
      <w:pPr>
        <w:jc w:val="center"/>
        <w:rPr>
          <w:sz w:val="28"/>
        </w:rPr>
      </w:pPr>
      <w:r>
        <w:rPr>
          <w:sz w:val="28"/>
        </w:rPr>
        <w:t>FUNDACIÓN TELEFÓNICA</w:t>
      </w:r>
    </w:p>
    <w:p w14:paraId="5563F708" w14:textId="77777777" w:rsidR="00FE0ABC" w:rsidRDefault="00FE0ABC">
      <w:pPr>
        <w:jc w:val="center"/>
        <w:rPr>
          <w:sz w:val="28"/>
        </w:rPr>
      </w:pPr>
    </w:p>
    <w:p w14:paraId="7708E38B" w14:textId="3BD61588" w:rsidR="00FE0ABC" w:rsidRDefault="00074A60">
      <w:pPr>
        <w:jc w:val="center"/>
        <w:rPr>
          <w:b/>
          <w:bCs/>
          <w:sz w:val="28"/>
        </w:rPr>
      </w:pPr>
      <w:r>
        <w:rPr>
          <w:b/>
          <w:bCs/>
          <w:sz w:val="28"/>
        </w:rPr>
        <w:t xml:space="preserve">Documento de </w:t>
      </w:r>
      <w:r w:rsidR="00910929">
        <w:rPr>
          <w:b/>
          <w:bCs/>
          <w:sz w:val="28"/>
        </w:rPr>
        <w:t>diseño</w:t>
      </w:r>
    </w:p>
    <w:p w14:paraId="1F04E46A" w14:textId="73425CCA" w:rsidR="002A78AF" w:rsidRDefault="00C168DF">
      <w:pPr>
        <w:jc w:val="center"/>
        <w:rPr>
          <w:b/>
          <w:bCs/>
          <w:sz w:val="28"/>
        </w:rPr>
      </w:pPr>
      <w:r>
        <w:rPr>
          <w:b/>
          <w:bCs/>
          <w:sz w:val="28"/>
        </w:rPr>
        <w:t xml:space="preserve">Portal </w:t>
      </w:r>
      <w:r w:rsidR="00A45B0A">
        <w:rPr>
          <w:b/>
          <w:bCs/>
          <w:sz w:val="28"/>
        </w:rPr>
        <w:t>Espacio Fundación Telefónica</w:t>
      </w:r>
    </w:p>
    <w:p w14:paraId="2B0E4315" w14:textId="77777777" w:rsidR="00FE0ABC" w:rsidRDefault="00FE0ABC">
      <w:pPr>
        <w:jc w:val="center"/>
        <w:rPr>
          <w:sz w:val="28"/>
        </w:rPr>
      </w:pPr>
    </w:p>
    <w:p w14:paraId="5D305292" w14:textId="77777777" w:rsidR="00FE0ABC" w:rsidRDefault="00FE0ABC" w:rsidP="000C4F6A">
      <w:pPr>
        <w:rPr>
          <w:sz w:val="28"/>
        </w:rPr>
      </w:pPr>
    </w:p>
    <w:p w14:paraId="21DC91FE" w14:textId="77777777" w:rsidR="00FE0ABC" w:rsidRDefault="00FE0ABC">
      <w:pPr>
        <w:jc w:val="center"/>
        <w:rPr>
          <w:sz w:val="28"/>
        </w:rPr>
      </w:pPr>
    </w:p>
    <w:p w14:paraId="25D986C8" w14:textId="77777777" w:rsidR="00FE0ABC" w:rsidRDefault="00FE0ABC">
      <w:pPr>
        <w:jc w:val="center"/>
        <w:rPr>
          <w:b/>
          <w:bCs/>
          <w:sz w:val="28"/>
        </w:rPr>
      </w:pPr>
    </w:p>
    <w:p w14:paraId="25146167" w14:textId="77777777" w:rsidR="00FE0ABC" w:rsidRDefault="00FE0ABC">
      <w:pPr>
        <w:jc w:val="center"/>
        <w:rPr>
          <w:b/>
          <w:bCs/>
          <w:sz w:val="28"/>
        </w:rPr>
      </w:pPr>
    </w:p>
    <w:p w14:paraId="19E96F7B" w14:textId="77777777" w:rsidR="00FE0ABC" w:rsidRDefault="00FE0ABC">
      <w:pPr>
        <w:rPr>
          <w:sz w:val="28"/>
        </w:rPr>
      </w:pPr>
    </w:p>
    <w:p w14:paraId="2B668AF7" w14:textId="77777777" w:rsidR="00FE0ABC" w:rsidRDefault="00FE0ABC"/>
    <w:p w14:paraId="17EDF1EF" w14:textId="77777777" w:rsidR="00FE0ABC" w:rsidRDefault="001E0A60">
      <w:r>
        <w:rPr>
          <w:noProof/>
        </w:rPr>
        <w:drawing>
          <wp:anchor distT="0" distB="0" distL="114300" distR="114300" simplePos="0" relativeHeight="251662336" behindDoc="0" locked="0" layoutInCell="1" allowOverlap="1" wp14:anchorId="1D5039ED" wp14:editId="29CAF6C4">
            <wp:simplePos x="0" y="0"/>
            <wp:positionH relativeFrom="column">
              <wp:posOffset>1880111</wp:posOffset>
            </wp:positionH>
            <wp:positionV relativeFrom="paragraph">
              <wp:posOffset>23330</wp:posOffset>
            </wp:positionV>
            <wp:extent cx="2276475" cy="676275"/>
            <wp:effectExtent l="0" t="0" r="9525" b="952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76475" cy="676275"/>
                    </a:xfrm>
                    <a:prstGeom prst="rect">
                      <a:avLst/>
                    </a:prstGeom>
                  </pic:spPr>
                </pic:pic>
              </a:graphicData>
            </a:graphic>
          </wp:anchor>
        </w:drawing>
      </w:r>
    </w:p>
    <w:p w14:paraId="1E672D40" w14:textId="77777777" w:rsidR="00FE0ABC" w:rsidRDefault="00FE0ABC" w:rsidP="000C4F6A"/>
    <w:p w14:paraId="773FB867" w14:textId="77777777" w:rsidR="00FE0ABC" w:rsidRDefault="00FE0ABC"/>
    <w:p w14:paraId="6292448C" w14:textId="77777777" w:rsidR="00FE0ABC" w:rsidRDefault="00FE0ABC">
      <w:pPr>
        <w:jc w:val="center"/>
      </w:pPr>
    </w:p>
    <w:p w14:paraId="205C95E3" w14:textId="77777777" w:rsidR="00FE0ABC" w:rsidRDefault="00FE0ABC"/>
    <w:p w14:paraId="1AEEF5F1" w14:textId="77777777" w:rsidR="00FE0ABC" w:rsidRDefault="00FE0ABC"/>
    <w:p w14:paraId="5C5DD52C" w14:textId="77777777" w:rsidR="00FE0ABC" w:rsidRDefault="00FE0ABC"/>
    <w:p w14:paraId="16C7E2C9" w14:textId="77777777" w:rsidR="00FE0ABC" w:rsidRDefault="00FE0ABC"/>
    <w:p w14:paraId="0D53FEC8" w14:textId="77777777" w:rsidR="00FE0ABC" w:rsidRDefault="00FE0ABC">
      <w:pPr>
        <w:pStyle w:val="Portada4"/>
        <w:widowControl/>
        <w:tabs>
          <w:tab w:val="clear" w:pos="709"/>
          <w:tab w:val="clear" w:pos="1418"/>
          <w:tab w:val="clear" w:pos="2126"/>
          <w:tab w:val="clear" w:pos="2835"/>
          <w:tab w:val="clear" w:pos="3544"/>
        </w:tabs>
        <w:spacing w:after="0"/>
        <w:rPr>
          <w:bCs/>
          <w:caps w:val="0"/>
          <w:sz w:val="28"/>
          <w:szCs w:val="24"/>
        </w:rPr>
      </w:pPr>
    </w:p>
    <w:p w14:paraId="6A61F640" w14:textId="77777777" w:rsidR="000C4F6A" w:rsidRDefault="00FE0ABC">
      <w:pPr>
        <w:jc w:val="right"/>
        <w:rPr>
          <w:b/>
          <w:bCs/>
          <w:sz w:val="28"/>
        </w:rPr>
      </w:pPr>
      <w:bookmarkStart w:id="10" w:name="_GoBack"/>
      <w:bookmarkEnd w:id="10"/>
      <w:r>
        <w:rPr>
          <w:b/>
          <w:bCs/>
          <w:sz w:val="28"/>
        </w:rPr>
        <w:tab/>
      </w:r>
    </w:p>
    <w:p w14:paraId="4B30ECE9" w14:textId="77777777" w:rsidR="000C4F6A" w:rsidRDefault="000C4F6A">
      <w:pPr>
        <w:jc w:val="right"/>
        <w:rPr>
          <w:b/>
          <w:bCs/>
          <w:sz w:val="28"/>
        </w:rPr>
      </w:pPr>
    </w:p>
    <w:p w14:paraId="2EFD838F" w14:textId="77777777" w:rsidR="001E0A60" w:rsidRDefault="001E0A60">
      <w:pPr>
        <w:jc w:val="right"/>
        <w:rPr>
          <w:b/>
          <w:bCs/>
          <w:sz w:val="28"/>
        </w:rPr>
      </w:pPr>
    </w:p>
    <w:p w14:paraId="4EACC16A" w14:textId="77777777" w:rsidR="001E0A60" w:rsidRDefault="001E0A60">
      <w:pPr>
        <w:jc w:val="right"/>
        <w:rPr>
          <w:b/>
          <w:bCs/>
          <w:sz w:val="28"/>
        </w:rPr>
      </w:pPr>
    </w:p>
    <w:p w14:paraId="5484EFC0" w14:textId="77777777" w:rsidR="001E0A60" w:rsidRDefault="001E0A60">
      <w:pPr>
        <w:jc w:val="right"/>
        <w:rPr>
          <w:b/>
          <w:bCs/>
          <w:sz w:val="28"/>
        </w:rPr>
      </w:pPr>
    </w:p>
    <w:p w14:paraId="0AEE7657" w14:textId="77777777" w:rsidR="001E0A60" w:rsidRDefault="001E0A60">
      <w:pPr>
        <w:jc w:val="right"/>
        <w:rPr>
          <w:b/>
          <w:bCs/>
          <w:sz w:val="28"/>
        </w:rPr>
      </w:pPr>
    </w:p>
    <w:p w14:paraId="793E960F" w14:textId="77777777" w:rsidR="001E0A60" w:rsidRDefault="001E0A60">
      <w:pPr>
        <w:jc w:val="right"/>
        <w:rPr>
          <w:b/>
          <w:bCs/>
          <w:sz w:val="28"/>
        </w:rPr>
      </w:pPr>
    </w:p>
    <w:p w14:paraId="710FAEF7" w14:textId="77777777" w:rsidR="001E0A60" w:rsidRDefault="001E0A60">
      <w:pPr>
        <w:jc w:val="right"/>
        <w:rPr>
          <w:b/>
          <w:bCs/>
          <w:sz w:val="28"/>
        </w:rPr>
      </w:pPr>
    </w:p>
    <w:p w14:paraId="01B81AC4" w14:textId="77777777" w:rsidR="000C4F6A" w:rsidRDefault="000C4F6A">
      <w:pPr>
        <w:jc w:val="right"/>
        <w:rPr>
          <w:b/>
          <w:bCs/>
          <w:sz w:val="28"/>
        </w:rPr>
      </w:pPr>
    </w:p>
    <w:p w14:paraId="642749E2" w14:textId="77777777" w:rsidR="001E0A60" w:rsidRDefault="001E0A60">
      <w:pPr>
        <w:jc w:val="right"/>
        <w:rPr>
          <w:b/>
          <w:bCs/>
          <w:sz w:val="28"/>
        </w:rPr>
      </w:pPr>
    </w:p>
    <w:p w14:paraId="524A41CF" w14:textId="77777777" w:rsidR="001E0A60" w:rsidRDefault="001E0A60">
      <w:pPr>
        <w:jc w:val="right"/>
        <w:rPr>
          <w:b/>
          <w:bCs/>
          <w:sz w:val="28"/>
        </w:rPr>
      </w:pPr>
    </w:p>
    <w:p w14:paraId="6DCC35FD" w14:textId="77777777" w:rsidR="001E0A60" w:rsidRDefault="001E0A60">
      <w:pPr>
        <w:jc w:val="right"/>
        <w:rPr>
          <w:b/>
          <w:bCs/>
          <w:sz w:val="28"/>
        </w:rPr>
      </w:pPr>
    </w:p>
    <w:p w14:paraId="4E40117D" w14:textId="77777777" w:rsidR="001E0A60" w:rsidRDefault="001E0A60">
      <w:pPr>
        <w:jc w:val="right"/>
        <w:rPr>
          <w:b/>
          <w:bCs/>
          <w:sz w:val="28"/>
        </w:rPr>
      </w:pPr>
      <w:r>
        <w:rPr>
          <w:noProof/>
        </w:rPr>
        <w:drawing>
          <wp:anchor distT="0" distB="0" distL="114300" distR="114300" simplePos="0" relativeHeight="251660288" behindDoc="0" locked="0" layoutInCell="1" allowOverlap="1" wp14:anchorId="42BC4F82" wp14:editId="4D430884">
            <wp:simplePos x="0" y="0"/>
            <wp:positionH relativeFrom="column">
              <wp:posOffset>3810</wp:posOffset>
            </wp:positionH>
            <wp:positionV relativeFrom="paragraph">
              <wp:posOffset>119199</wp:posOffset>
            </wp:positionV>
            <wp:extent cx="629392" cy="76684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9392" cy="766845"/>
                    </a:xfrm>
                    <a:prstGeom prst="rect">
                      <a:avLst/>
                    </a:prstGeom>
                  </pic:spPr>
                </pic:pic>
              </a:graphicData>
            </a:graphic>
          </wp:anchor>
        </w:drawing>
      </w:r>
    </w:p>
    <w:p w14:paraId="0AEBB584" w14:textId="77777777" w:rsidR="001E0A60" w:rsidRDefault="001E0A60">
      <w:pPr>
        <w:jc w:val="right"/>
        <w:rPr>
          <w:b/>
          <w:bCs/>
          <w:sz w:val="28"/>
        </w:rPr>
      </w:pPr>
    </w:p>
    <w:p w14:paraId="0F9F38E9" w14:textId="77777777" w:rsidR="000C4F6A" w:rsidRDefault="000C4F6A">
      <w:pPr>
        <w:jc w:val="right"/>
        <w:rPr>
          <w:b/>
          <w:bCs/>
          <w:sz w:val="28"/>
        </w:rPr>
      </w:pPr>
    </w:p>
    <w:p w14:paraId="6A56FFB5" w14:textId="77777777" w:rsidR="000C4F6A" w:rsidRDefault="000C4F6A">
      <w:pPr>
        <w:jc w:val="right"/>
        <w:rPr>
          <w:b/>
          <w:bCs/>
          <w:sz w:val="28"/>
        </w:rPr>
      </w:pPr>
    </w:p>
    <w:p w14:paraId="6726A037" w14:textId="63F5F7B1" w:rsidR="00FE0ABC" w:rsidRDefault="00FE0ABC" w:rsidP="00C31D32">
      <w:pPr>
        <w:jc w:val="right"/>
        <w:rPr>
          <w:b/>
          <w:bCs/>
          <w:sz w:val="22"/>
        </w:rPr>
      </w:pPr>
      <w:r>
        <w:rPr>
          <w:b/>
          <w:bCs/>
          <w:sz w:val="22"/>
        </w:rPr>
        <w:t>Edición</w:t>
      </w:r>
      <w:r>
        <w:rPr>
          <w:sz w:val="22"/>
        </w:rPr>
        <w:t xml:space="preserve"> </w:t>
      </w:r>
      <w:r w:rsidR="00C31D32" w:rsidRPr="00C31D32">
        <w:rPr>
          <w:sz w:val="22"/>
        </w:rPr>
        <w:t>03.0 – 01/</w:t>
      </w:r>
      <w:r w:rsidR="003A0AD6">
        <w:rPr>
          <w:sz w:val="22"/>
        </w:rPr>
        <w:t>10</w:t>
      </w:r>
      <w:r w:rsidR="00C31D32" w:rsidRPr="00C31D32">
        <w:rPr>
          <w:sz w:val="22"/>
        </w:rPr>
        <w:t>/19</w:t>
      </w:r>
    </w:p>
    <w:p w14:paraId="4FDD5C29" w14:textId="77777777" w:rsidR="00FE0ABC" w:rsidRDefault="00FE0ABC">
      <w:pPr>
        <w:jc w:val="left"/>
        <w:rPr>
          <w:sz w:val="22"/>
        </w:rPr>
      </w:pPr>
      <w:r>
        <w:rPr>
          <w:b/>
          <w:bCs/>
          <w:sz w:val="22"/>
        </w:rPr>
        <w:t xml:space="preserve">                                                                                                                     </w:t>
      </w:r>
    </w:p>
    <w:p w14:paraId="7A25663C" w14:textId="77777777" w:rsidR="00FE0ABC" w:rsidRDefault="00FE0ABC">
      <w:pPr>
        <w:spacing w:before="240"/>
        <w:jc w:val="center"/>
        <w:rPr>
          <w:b/>
          <w:bCs/>
          <w:sz w:val="24"/>
          <w:u w:val="single"/>
        </w:rPr>
      </w:pPr>
      <w:r>
        <w:rPr>
          <w:b/>
          <w:bCs/>
          <w:sz w:val="24"/>
          <w:u w:val="single"/>
        </w:rPr>
        <w:lastRenderedPageBreak/>
        <w:t>ÍNDICE</w:t>
      </w:r>
    </w:p>
    <w:p w14:paraId="07D007BB" w14:textId="77777777" w:rsidR="00FE0ABC" w:rsidRDefault="00FE0ABC">
      <w:pPr>
        <w:jc w:val="center"/>
        <w:rPr>
          <w:b/>
          <w:bCs/>
          <w:sz w:val="24"/>
          <w:u w:val="single"/>
        </w:rPr>
      </w:pPr>
    </w:p>
    <w:p w14:paraId="1D19B359" w14:textId="620B369D" w:rsidR="005A404A" w:rsidRDefault="00D90421">
      <w:pPr>
        <w:pStyle w:val="TDC1"/>
        <w:tabs>
          <w:tab w:val="right" w:leader="dot" w:pos="9628"/>
        </w:tabs>
        <w:rPr>
          <w:rFonts w:asciiTheme="minorHAnsi" w:eastAsiaTheme="minorEastAsia" w:hAnsiTheme="minorHAnsi" w:cstheme="minorBidi"/>
          <w:b w:val="0"/>
          <w:noProof/>
          <w:sz w:val="22"/>
          <w:szCs w:val="22"/>
        </w:rPr>
      </w:pPr>
      <w:r>
        <w:rPr>
          <w:b w:val="0"/>
          <w:i/>
          <w:sz w:val="20"/>
        </w:rPr>
        <w:fldChar w:fldCharType="begin"/>
      </w:r>
      <w:r>
        <w:rPr>
          <w:i/>
        </w:rPr>
        <w:instrText xml:space="preserve"> TOC \o \h \z \u </w:instrText>
      </w:r>
      <w:r>
        <w:rPr>
          <w:b w:val="0"/>
          <w:i/>
          <w:sz w:val="20"/>
        </w:rPr>
        <w:fldChar w:fldCharType="separate"/>
      </w:r>
      <w:hyperlink w:anchor="_Toc4573213" w:history="1">
        <w:r w:rsidR="005A404A" w:rsidRPr="00BF562E">
          <w:rPr>
            <w:rStyle w:val="Hipervnculo"/>
            <w:noProof/>
          </w:rPr>
          <w:t>EDICIONES Y REVISIONES</w:t>
        </w:r>
        <w:r w:rsidR="005A404A">
          <w:rPr>
            <w:noProof/>
            <w:webHidden/>
          </w:rPr>
          <w:tab/>
        </w:r>
        <w:r w:rsidR="005A404A">
          <w:rPr>
            <w:noProof/>
            <w:webHidden/>
          </w:rPr>
          <w:fldChar w:fldCharType="begin"/>
        </w:r>
        <w:r w:rsidR="005A404A">
          <w:rPr>
            <w:noProof/>
            <w:webHidden/>
          </w:rPr>
          <w:instrText xml:space="preserve"> PAGEREF _Toc4573213 \h </w:instrText>
        </w:r>
        <w:r w:rsidR="005A404A">
          <w:rPr>
            <w:noProof/>
            <w:webHidden/>
          </w:rPr>
        </w:r>
        <w:r w:rsidR="005A404A">
          <w:rPr>
            <w:noProof/>
            <w:webHidden/>
          </w:rPr>
          <w:fldChar w:fldCharType="separate"/>
        </w:r>
        <w:r w:rsidR="005A404A">
          <w:rPr>
            <w:noProof/>
            <w:webHidden/>
          </w:rPr>
          <w:t>3</w:t>
        </w:r>
        <w:r w:rsidR="005A404A">
          <w:rPr>
            <w:noProof/>
            <w:webHidden/>
          </w:rPr>
          <w:fldChar w:fldCharType="end"/>
        </w:r>
      </w:hyperlink>
    </w:p>
    <w:p w14:paraId="7E022748" w14:textId="737E40CD" w:rsidR="005A404A" w:rsidRDefault="004B57EF">
      <w:pPr>
        <w:pStyle w:val="TDC1"/>
        <w:tabs>
          <w:tab w:val="right" w:leader="dot" w:pos="9628"/>
        </w:tabs>
        <w:rPr>
          <w:rFonts w:asciiTheme="minorHAnsi" w:eastAsiaTheme="minorEastAsia" w:hAnsiTheme="minorHAnsi" w:cstheme="minorBidi"/>
          <w:b w:val="0"/>
          <w:noProof/>
          <w:sz w:val="22"/>
          <w:szCs w:val="22"/>
        </w:rPr>
      </w:pPr>
      <w:hyperlink w:anchor="_Toc4573214" w:history="1">
        <w:r w:rsidR="005A404A" w:rsidRPr="00BF562E">
          <w:rPr>
            <w:rStyle w:val="Hipervnculo"/>
            <w:noProof/>
          </w:rPr>
          <w:t>TABLA DE REVISIONES Y APROBACIONES</w:t>
        </w:r>
        <w:r w:rsidR="005A404A">
          <w:rPr>
            <w:noProof/>
            <w:webHidden/>
          </w:rPr>
          <w:tab/>
        </w:r>
        <w:r w:rsidR="005A404A">
          <w:rPr>
            <w:noProof/>
            <w:webHidden/>
          </w:rPr>
          <w:fldChar w:fldCharType="begin"/>
        </w:r>
        <w:r w:rsidR="005A404A">
          <w:rPr>
            <w:noProof/>
            <w:webHidden/>
          </w:rPr>
          <w:instrText xml:space="preserve"> PAGEREF _Toc4573214 \h </w:instrText>
        </w:r>
        <w:r w:rsidR="005A404A">
          <w:rPr>
            <w:noProof/>
            <w:webHidden/>
          </w:rPr>
        </w:r>
        <w:r w:rsidR="005A404A">
          <w:rPr>
            <w:noProof/>
            <w:webHidden/>
          </w:rPr>
          <w:fldChar w:fldCharType="separate"/>
        </w:r>
        <w:r w:rsidR="005A404A">
          <w:rPr>
            <w:noProof/>
            <w:webHidden/>
          </w:rPr>
          <w:t>3</w:t>
        </w:r>
        <w:r w:rsidR="005A404A">
          <w:rPr>
            <w:noProof/>
            <w:webHidden/>
          </w:rPr>
          <w:fldChar w:fldCharType="end"/>
        </w:r>
      </w:hyperlink>
    </w:p>
    <w:p w14:paraId="33AA0013" w14:textId="3A33B160" w:rsidR="005A404A" w:rsidRDefault="004B57EF">
      <w:pPr>
        <w:pStyle w:val="TDC1"/>
        <w:tabs>
          <w:tab w:val="right" w:leader="dot" w:pos="9628"/>
        </w:tabs>
        <w:rPr>
          <w:rFonts w:asciiTheme="minorHAnsi" w:eastAsiaTheme="minorEastAsia" w:hAnsiTheme="minorHAnsi" w:cstheme="minorBidi"/>
          <w:b w:val="0"/>
          <w:noProof/>
          <w:sz w:val="22"/>
          <w:szCs w:val="22"/>
        </w:rPr>
      </w:pPr>
      <w:hyperlink w:anchor="_Toc4573215" w:history="1">
        <w:r w:rsidR="005A404A" w:rsidRPr="00BF562E">
          <w:rPr>
            <w:rStyle w:val="Hipervnculo"/>
            <w:noProof/>
          </w:rPr>
          <w:t>INTRODUCCIÓN Y OBJETO</w:t>
        </w:r>
        <w:r w:rsidR="005A404A">
          <w:rPr>
            <w:noProof/>
            <w:webHidden/>
          </w:rPr>
          <w:tab/>
        </w:r>
        <w:r w:rsidR="005A404A">
          <w:rPr>
            <w:noProof/>
            <w:webHidden/>
          </w:rPr>
          <w:fldChar w:fldCharType="begin"/>
        </w:r>
        <w:r w:rsidR="005A404A">
          <w:rPr>
            <w:noProof/>
            <w:webHidden/>
          </w:rPr>
          <w:instrText xml:space="preserve"> PAGEREF _Toc4573215 \h </w:instrText>
        </w:r>
        <w:r w:rsidR="005A404A">
          <w:rPr>
            <w:noProof/>
            <w:webHidden/>
          </w:rPr>
        </w:r>
        <w:r w:rsidR="005A404A">
          <w:rPr>
            <w:noProof/>
            <w:webHidden/>
          </w:rPr>
          <w:fldChar w:fldCharType="separate"/>
        </w:r>
        <w:r w:rsidR="005A404A">
          <w:rPr>
            <w:noProof/>
            <w:webHidden/>
          </w:rPr>
          <w:t>4</w:t>
        </w:r>
        <w:r w:rsidR="005A404A">
          <w:rPr>
            <w:noProof/>
            <w:webHidden/>
          </w:rPr>
          <w:fldChar w:fldCharType="end"/>
        </w:r>
      </w:hyperlink>
    </w:p>
    <w:p w14:paraId="1BD1A9C1" w14:textId="1D035256" w:rsidR="005A404A" w:rsidRDefault="004B57EF">
      <w:pPr>
        <w:pStyle w:val="TDC1"/>
        <w:tabs>
          <w:tab w:val="left" w:pos="403"/>
          <w:tab w:val="right" w:leader="dot" w:pos="9628"/>
        </w:tabs>
        <w:rPr>
          <w:rFonts w:asciiTheme="minorHAnsi" w:eastAsiaTheme="minorEastAsia" w:hAnsiTheme="minorHAnsi" w:cstheme="minorBidi"/>
          <w:b w:val="0"/>
          <w:noProof/>
          <w:sz w:val="22"/>
          <w:szCs w:val="22"/>
        </w:rPr>
      </w:pPr>
      <w:hyperlink w:anchor="_Toc4573216" w:history="1">
        <w:r w:rsidR="005A404A" w:rsidRPr="00BF562E">
          <w:rPr>
            <w:rStyle w:val="Hipervnculo"/>
            <w:rFonts w:ascii="Trebuchet MS" w:hAnsi="Trebuchet MS" w:cs="Trebuchet MS"/>
            <w:noProof/>
          </w:rPr>
          <w:t>1</w:t>
        </w:r>
        <w:r w:rsidR="005A404A">
          <w:rPr>
            <w:rFonts w:asciiTheme="minorHAnsi" w:eastAsiaTheme="minorEastAsia" w:hAnsiTheme="minorHAnsi" w:cstheme="minorBidi"/>
            <w:b w:val="0"/>
            <w:noProof/>
            <w:sz w:val="22"/>
            <w:szCs w:val="22"/>
          </w:rPr>
          <w:tab/>
        </w:r>
        <w:r w:rsidR="005A404A" w:rsidRPr="00BF562E">
          <w:rPr>
            <w:rStyle w:val="Hipervnculo"/>
            <w:noProof/>
          </w:rPr>
          <w:t>DESCRIPCIÓN DEL ENTORNO</w:t>
        </w:r>
        <w:r w:rsidR="005A404A">
          <w:rPr>
            <w:noProof/>
            <w:webHidden/>
          </w:rPr>
          <w:tab/>
        </w:r>
        <w:r w:rsidR="005A404A">
          <w:rPr>
            <w:noProof/>
            <w:webHidden/>
          </w:rPr>
          <w:fldChar w:fldCharType="begin"/>
        </w:r>
        <w:r w:rsidR="005A404A">
          <w:rPr>
            <w:noProof/>
            <w:webHidden/>
          </w:rPr>
          <w:instrText xml:space="preserve"> PAGEREF _Toc4573216 \h </w:instrText>
        </w:r>
        <w:r w:rsidR="005A404A">
          <w:rPr>
            <w:noProof/>
            <w:webHidden/>
          </w:rPr>
        </w:r>
        <w:r w:rsidR="005A404A">
          <w:rPr>
            <w:noProof/>
            <w:webHidden/>
          </w:rPr>
          <w:fldChar w:fldCharType="separate"/>
        </w:r>
        <w:r w:rsidR="005A404A">
          <w:rPr>
            <w:noProof/>
            <w:webHidden/>
          </w:rPr>
          <w:t>5</w:t>
        </w:r>
        <w:r w:rsidR="005A404A">
          <w:rPr>
            <w:noProof/>
            <w:webHidden/>
          </w:rPr>
          <w:fldChar w:fldCharType="end"/>
        </w:r>
      </w:hyperlink>
    </w:p>
    <w:p w14:paraId="556A0437" w14:textId="6335725F" w:rsidR="005A404A" w:rsidRDefault="004B57EF">
      <w:pPr>
        <w:pStyle w:val="TDC1"/>
        <w:tabs>
          <w:tab w:val="left" w:pos="403"/>
          <w:tab w:val="right" w:leader="dot" w:pos="9628"/>
        </w:tabs>
        <w:rPr>
          <w:rFonts w:asciiTheme="minorHAnsi" w:eastAsiaTheme="minorEastAsia" w:hAnsiTheme="minorHAnsi" w:cstheme="minorBidi"/>
          <w:b w:val="0"/>
          <w:noProof/>
          <w:sz w:val="22"/>
          <w:szCs w:val="22"/>
        </w:rPr>
      </w:pPr>
      <w:hyperlink w:anchor="_Toc4573217" w:history="1">
        <w:r w:rsidR="005A404A" w:rsidRPr="00BF562E">
          <w:rPr>
            <w:rStyle w:val="Hipervnculo"/>
            <w:noProof/>
          </w:rPr>
          <w:t>2</w:t>
        </w:r>
        <w:r w:rsidR="005A404A">
          <w:rPr>
            <w:rFonts w:asciiTheme="minorHAnsi" w:eastAsiaTheme="minorEastAsia" w:hAnsiTheme="minorHAnsi" w:cstheme="minorBidi"/>
            <w:b w:val="0"/>
            <w:noProof/>
            <w:sz w:val="22"/>
            <w:szCs w:val="22"/>
          </w:rPr>
          <w:tab/>
        </w:r>
        <w:r w:rsidR="005A404A" w:rsidRPr="00BF562E">
          <w:rPr>
            <w:rStyle w:val="Hipervnculo"/>
            <w:noProof/>
          </w:rPr>
          <w:t>Estructura</w:t>
        </w:r>
        <w:r w:rsidR="005A404A">
          <w:rPr>
            <w:noProof/>
            <w:webHidden/>
          </w:rPr>
          <w:tab/>
        </w:r>
        <w:r w:rsidR="005A404A">
          <w:rPr>
            <w:noProof/>
            <w:webHidden/>
          </w:rPr>
          <w:fldChar w:fldCharType="begin"/>
        </w:r>
        <w:r w:rsidR="005A404A">
          <w:rPr>
            <w:noProof/>
            <w:webHidden/>
          </w:rPr>
          <w:instrText xml:space="preserve"> PAGEREF _Toc4573217 \h </w:instrText>
        </w:r>
        <w:r w:rsidR="005A404A">
          <w:rPr>
            <w:noProof/>
            <w:webHidden/>
          </w:rPr>
        </w:r>
        <w:r w:rsidR="005A404A">
          <w:rPr>
            <w:noProof/>
            <w:webHidden/>
          </w:rPr>
          <w:fldChar w:fldCharType="separate"/>
        </w:r>
        <w:r w:rsidR="005A404A">
          <w:rPr>
            <w:noProof/>
            <w:webHidden/>
          </w:rPr>
          <w:t>5</w:t>
        </w:r>
        <w:r w:rsidR="005A404A">
          <w:rPr>
            <w:noProof/>
            <w:webHidden/>
          </w:rPr>
          <w:fldChar w:fldCharType="end"/>
        </w:r>
      </w:hyperlink>
    </w:p>
    <w:p w14:paraId="5F30872C" w14:textId="1B5567D7"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18" w:history="1">
        <w:r w:rsidR="005A404A" w:rsidRPr="00BF562E">
          <w:rPr>
            <w:rStyle w:val="Hipervnculo"/>
            <w:noProof/>
          </w:rPr>
          <w:t>2.1</w:t>
        </w:r>
        <w:r w:rsidR="005A404A">
          <w:rPr>
            <w:rFonts w:asciiTheme="minorHAnsi" w:eastAsiaTheme="minorEastAsia" w:hAnsiTheme="minorHAnsi" w:cstheme="minorBidi"/>
            <w:noProof/>
            <w:szCs w:val="22"/>
          </w:rPr>
          <w:tab/>
        </w:r>
        <w:r w:rsidR="005A404A" w:rsidRPr="00BF562E">
          <w:rPr>
            <w:rStyle w:val="Hipervnculo"/>
            <w:noProof/>
          </w:rPr>
          <w:t>Listado de elementos y componentes</w:t>
        </w:r>
        <w:r w:rsidR="005A404A">
          <w:rPr>
            <w:noProof/>
            <w:webHidden/>
          </w:rPr>
          <w:tab/>
        </w:r>
        <w:r w:rsidR="005A404A">
          <w:rPr>
            <w:noProof/>
            <w:webHidden/>
          </w:rPr>
          <w:fldChar w:fldCharType="begin"/>
        </w:r>
        <w:r w:rsidR="005A404A">
          <w:rPr>
            <w:noProof/>
            <w:webHidden/>
          </w:rPr>
          <w:instrText xml:space="preserve"> PAGEREF _Toc4573218 \h </w:instrText>
        </w:r>
        <w:r w:rsidR="005A404A">
          <w:rPr>
            <w:noProof/>
            <w:webHidden/>
          </w:rPr>
        </w:r>
        <w:r w:rsidR="005A404A">
          <w:rPr>
            <w:noProof/>
            <w:webHidden/>
          </w:rPr>
          <w:fldChar w:fldCharType="separate"/>
        </w:r>
        <w:r w:rsidR="005A404A">
          <w:rPr>
            <w:noProof/>
            <w:webHidden/>
          </w:rPr>
          <w:t>5</w:t>
        </w:r>
        <w:r w:rsidR="005A404A">
          <w:rPr>
            <w:noProof/>
            <w:webHidden/>
          </w:rPr>
          <w:fldChar w:fldCharType="end"/>
        </w:r>
      </w:hyperlink>
    </w:p>
    <w:p w14:paraId="63BE90FA" w14:textId="2CDFAB94"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19" w:history="1">
        <w:r w:rsidR="005A404A" w:rsidRPr="00BF562E">
          <w:rPr>
            <w:rStyle w:val="Hipervnculo"/>
            <w:noProof/>
          </w:rPr>
          <w:t>2.2</w:t>
        </w:r>
        <w:r w:rsidR="005A404A">
          <w:rPr>
            <w:rFonts w:asciiTheme="minorHAnsi" w:eastAsiaTheme="minorEastAsia" w:hAnsiTheme="minorHAnsi" w:cstheme="minorBidi"/>
            <w:noProof/>
            <w:szCs w:val="22"/>
          </w:rPr>
          <w:tab/>
        </w:r>
        <w:r w:rsidR="005A404A" w:rsidRPr="00BF562E">
          <w:rPr>
            <w:rStyle w:val="Hipervnculo"/>
            <w:noProof/>
          </w:rPr>
          <w:t>Integraciones de elementos internos y externos</w:t>
        </w:r>
        <w:r w:rsidR="005A404A">
          <w:rPr>
            <w:noProof/>
            <w:webHidden/>
          </w:rPr>
          <w:tab/>
        </w:r>
        <w:r w:rsidR="005A404A">
          <w:rPr>
            <w:noProof/>
            <w:webHidden/>
          </w:rPr>
          <w:fldChar w:fldCharType="begin"/>
        </w:r>
        <w:r w:rsidR="005A404A">
          <w:rPr>
            <w:noProof/>
            <w:webHidden/>
          </w:rPr>
          <w:instrText xml:space="preserve"> PAGEREF _Toc4573219 \h </w:instrText>
        </w:r>
        <w:r w:rsidR="005A404A">
          <w:rPr>
            <w:noProof/>
            <w:webHidden/>
          </w:rPr>
        </w:r>
        <w:r w:rsidR="005A404A">
          <w:rPr>
            <w:noProof/>
            <w:webHidden/>
          </w:rPr>
          <w:fldChar w:fldCharType="separate"/>
        </w:r>
        <w:r w:rsidR="005A404A">
          <w:rPr>
            <w:noProof/>
            <w:webHidden/>
          </w:rPr>
          <w:t>6</w:t>
        </w:r>
        <w:r w:rsidR="005A404A">
          <w:rPr>
            <w:noProof/>
            <w:webHidden/>
          </w:rPr>
          <w:fldChar w:fldCharType="end"/>
        </w:r>
      </w:hyperlink>
    </w:p>
    <w:p w14:paraId="20CCB98A" w14:textId="55253E11"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20" w:history="1">
        <w:r w:rsidR="005A404A" w:rsidRPr="00BF562E">
          <w:rPr>
            <w:rStyle w:val="Hipervnculo"/>
            <w:noProof/>
          </w:rPr>
          <w:t>2.3</w:t>
        </w:r>
        <w:r w:rsidR="005A404A">
          <w:rPr>
            <w:rFonts w:asciiTheme="minorHAnsi" w:eastAsiaTheme="minorEastAsia" w:hAnsiTheme="minorHAnsi" w:cstheme="minorBidi"/>
            <w:noProof/>
            <w:szCs w:val="22"/>
          </w:rPr>
          <w:tab/>
        </w:r>
        <w:r w:rsidR="005A404A" w:rsidRPr="00BF562E">
          <w:rPr>
            <w:rStyle w:val="Hipervnculo"/>
            <w:noProof/>
          </w:rPr>
          <w:t>Estructura de SVN</w:t>
        </w:r>
        <w:r w:rsidR="005A404A">
          <w:rPr>
            <w:noProof/>
            <w:webHidden/>
          </w:rPr>
          <w:tab/>
        </w:r>
        <w:r w:rsidR="005A404A">
          <w:rPr>
            <w:noProof/>
            <w:webHidden/>
          </w:rPr>
          <w:fldChar w:fldCharType="begin"/>
        </w:r>
        <w:r w:rsidR="005A404A">
          <w:rPr>
            <w:noProof/>
            <w:webHidden/>
          </w:rPr>
          <w:instrText xml:space="preserve"> PAGEREF _Toc4573220 \h </w:instrText>
        </w:r>
        <w:r w:rsidR="005A404A">
          <w:rPr>
            <w:noProof/>
            <w:webHidden/>
          </w:rPr>
        </w:r>
        <w:r w:rsidR="005A404A">
          <w:rPr>
            <w:noProof/>
            <w:webHidden/>
          </w:rPr>
          <w:fldChar w:fldCharType="separate"/>
        </w:r>
        <w:r w:rsidR="005A404A">
          <w:rPr>
            <w:noProof/>
            <w:webHidden/>
          </w:rPr>
          <w:t>6</w:t>
        </w:r>
        <w:r w:rsidR="005A404A">
          <w:rPr>
            <w:noProof/>
            <w:webHidden/>
          </w:rPr>
          <w:fldChar w:fldCharType="end"/>
        </w:r>
      </w:hyperlink>
    </w:p>
    <w:p w14:paraId="68F69A21" w14:textId="0D9DAB3B" w:rsidR="005A404A" w:rsidRDefault="004B57EF">
      <w:pPr>
        <w:pStyle w:val="TDC1"/>
        <w:tabs>
          <w:tab w:val="left" w:pos="403"/>
          <w:tab w:val="right" w:leader="dot" w:pos="9628"/>
        </w:tabs>
        <w:rPr>
          <w:rFonts w:asciiTheme="minorHAnsi" w:eastAsiaTheme="minorEastAsia" w:hAnsiTheme="minorHAnsi" w:cstheme="minorBidi"/>
          <w:b w:val="0"/>
          <w:noProof/>
          <w:sz w:val="22"/>
          <w:szCs w:val="22"/>
        </w:rPr>
      </w:pPr>
      <w:hyperlink w:anchor="_Toc4573221" w:history="1">
        <w:r w:rsidR="005A404A" w:rsidRPr="00BF562E">
          <w:rPr>
            <w:rStyle w:val="Hipervnculo"/>
            <w:noProof/>
          </w:rPr>
          <w:t>3</w:t>
        </w:r>
        <w:r w:rsidR="005A404A">
          <w:rPr>
            <w:rFonts w:asciiTheme="minorHAnsi" w:eastAsiaTheme="minorEastAsia" w:hAnsiTheme="minorHAnsi" w:cstheme="minorBidi"/>
            <w:b w:val="0"/>
            <w:noProof/>
            <w:sz w:val="22"/>
            <w:szCs w:val="22"/>
          </w:rPr>
          <w:tab/>
        </w:r>
        <w:r w:rsidR="005A404A" w:rsidRPr="00BF562E">
          <w:rPr>
            <w:rStyle w:val="Hipervnculo"/>
            <w:noProof/>
          </w:rPr>
          <w:t>Diseño del sistema</w:t>
        </w:r>
        <w:r w:rsidR="005A404A">
          <w:rPr>
            <w:noProof/>
            <w:webHidden/>
          </w:rPr>
          <w:tab/>
        </w:r>
        <w:r w:rsidR="005A404A">
          <w:rPr>
            <w:noProof/>
            <w:webHidden/>
          </w:rPr>
          <w:fldChar w:fldCharType="begin"/>
        </w:r>
        <w:r w:rsidR="005A404A">
          <w:rPr>
            <w:noProof/>
            <w:webHidden/>
          </w:rPr>
          <w:instrText xml:space="preserve"> PAGEREF _Toc4573221 \h </w:instrText>
        </w:r>
        <w:r w:rsidR="005A404A">
          <w:rPr>
            <w:noProof/>
            <w:webHidden/>
          </w:rPr>
        </w:r>
        <w:r w:rsidR="005A404A">
          <w:rPr>
            <w:noProof/>
            <w:webHidden/>
          </w:rPr>
          <w:fldChar w:fldCharType="separate"/>
        </w:r>
        <w:r w:rsidR="005A404A">
          <w:rPr>
            <w:noProof/>
            <w:webHidden/>
          </w:rPr>
          <w:t>8</w:t>
        </w:r>
        <w:r w:rsidR="005A404A">
          <w:rPr>
            <w:noProof/>
            <w:webHidden/>
          </w:rPr>
          <w:fldChar w:fldCharType="end"/>
        </w:r>
      </w:hyperlink>
    </w:p>
    <w:p w14:paraId="5783CA44" w14:textId="0E49C650"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24" w:history="1">
        <w:r w:rsidR="005A404A" w:rsidRPr="00BF562E">
          <w:rPr>
            <w:rStyle w:val="Hipervnculo"/>
            <w:noProof/>
          </w:rPr>
          <w:t>3.1</w:t>
        </w:r>
        <w:r w:rsidR="005A404A">
          <w:rPr>
            <w:rFonts w:asciiTheme="minorHAnsi" w:eastAsiaTheme="minorEastAsia" w:hAnsiTheme="minorHAnsi" w:cstheme="minorBidi"/>
            <w:noProof/>
            <w:szCs w:val="22"/>
          </w:rPr>
          <w:tab/>
        </w:r>
        <w:r w:rsidR="005A404A" w:rsidRPr="00BF562E">
          <w:rPr>
            <w:rStyle w:val="Hipervnculo"/>
            <w:noProof/>
          </w:rPr>
          <w:t>Estructura</w:t>
        </w:r>
        <w:r w:rsidR="005A404A">
          <w:rPr>
            <w:noProof/>
            <w:webHidden/>
          </w:rPr>
          <w:tab/>
        </w:r>
        <w:r w:rsidR="005A404A">
          <w:rPr>
            <w:noProof/>
            <w:webHidden/>
          </w:rPr>
          <w:fldChar w:fldCharType="begin"/>
        </w:r>
        <w:r w:rsidR="005A404A">
          <w:rPr>
            <w:noProof/>
            <w:webHidden/>
          </w:rPr>
          <w:instrText xml:space="preserve"> PAGEREF _Toc4573224 \h </w:instrText>
        </w:r>
        <w:r w:rsidR="005A404A">
          <w:rPr>
            <w:noProof/>
            <w:webHidden/>
          </w:rPr>
        </w:r>
        <w:r w:rsidR="005A404A">
          <w:rPr>
            <w:noProof/>
            <w:webHidden/>
          </w:rPr>
          <w:fldChar w:fldCharType="separate"/>
        </w:r>
        <w:r w:rsidR="005A404A">
          <w:rPr>
            <w:noProof/>
            <w:webHidden/>
          </w:rPr>
          <w:t>8</w:t>
        </w:r>
        <w:r w:rsidR="005A404A">
          <w:rPr>
            <w:noProof/>
            <w:webHidden/>
          </w:rPr>
          <w:fldChar w:fldCharType="end"/>
        </w:r>
      </w:hyperlink>
    </w:p>
    <w:p w14:paraId="75F36A37" w14:textId="162D4B97"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27" w:history="1">
        <w:r w:rsidR="005A404A" w:rsidRPr="00BF562E">
          <w:rPr>
            <w:rStyle w:val="Hipervnculo"/>
            <w:noProof/>
          </w:rPr>
          <w:t>3.2</w:t>
        </w:r>
        <w:r w:rsidR="005A404A">
          <w:rPr>
            <w:rFonts w:asciiTheme="minorHAnsi" w:eastAsiaTheme="minorEastAsia" w:hAnsiTheme="minorHAnsi" w:cstheme="minorBidi"/>
            <w:noProof/>
            <w:szCs w:val="22"/>
          </w:rPr>
          <w:tab/>
        </w:r>
        <w:r w:rsidR="005A404A" w:rsidRPr="00BF562E">
          <w:rPr>
            <w:rStyle w:val="Hipervnculo"/>
            <w:noProof/>
          </w:rPr>
          <w:t>Portada</w:t>
        </w:r>
        <w:r w:rsidR="005A404A">
          <w:rPr>
            <w:noProof/>
            <w:webHidden/>
          </w:rPr>
          <w:tab/>
        </w:r>
        <w:r w:rsidR="005A404A">
          <w:rPr>
            <w:noProof/>
            <w:webHidden/>
          </w:rPr>
          <w:fldChar w:fldCharType="begin"/>
        </w:r>
        <w:r w:rsidR="005A404A">
          <w:rPr>
            <w:noProof/>
            <w:webHidden/>
          </w:rPr>
          <w:instrText xml:space="preserve"> PAGEREF _Toc4573227 \h </w:instrText>
        </w:r>
        <w:r w:rsidR="005A404A">
          <w:rPr>
            <w:noProof/>
            <w:webHidden/>
          </w:rPr>
        </w:r>
        <w:r w:rsidR="005A404A">
          <w:rPr>
            <w:noProof/>
            <w:webHidden/>
          </w:rPr>
          <w:fldChar w:fldCharType="separate"/>
        </w:r>
        <w:r w:rsidR="005A404A">
          <w:rPr>
            <w:noProof/>
            <w:webHidden/>
          </w:rPr>
          <w:t>11</w:t>
        </w:r>
        <w:r w:rsidR="005A404A">
          <w:rPr>
            <w:noProof/>
            <w:webHidden/>
          </w:rPr>
          <w:fldChar w:fldCharType="end"/>
        </w:r>
      </w:hyperlink>
    </w:p>
    <w:p w14:paraId="163EC62E" w14:textId="3D17A5F2"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28" w:history="1">
        <w:r w:rsidR="005A404A" w:rsidRPr="00BF562E">
          <w:rPr>
            <w:rStyle w:val="Hipervnculo"/>
            <w:noProof/>
          </w:rPr>
          <w:t>3.2.1</w:t>
        </w:r>
        <w:r w:rsidR="005A404A">
          <w:rPr>
            <w:rFonts w:asciiTheme="minorHAnsi" w:eastAsiaTheme="minorEastAsia" w:hAnsiTheme="minorHAnsi" w:cstheme="minorBidi"/>
            <w:i w:val="0"/>
            <w:noProof/>
            <w:sz w:val="22"/>
            <w:szCs w:val="22"/>
          </w:rPr>
          <w:tab/>
        </w:r>
        <w:r w:rsidR="005A404A" w:rsidRPr="00BF562E">
          <w:rPr>
            <w:rStyle w:val="Hipervnculo"/>
            <w:noProof/>
          </w:rPr>
          <w:t>Directorio de empresas</w:t>
        </w:r>
        <w:r w:rsidR="005A404A">
          <w:rPr>
            <w:noProof/>
            <w:webHidden/>
          </w:rPr>
          <w:tab/>
        </w:r>
        <w:r w:rsidR="005A404A">
          <w:rPr>
            <w:noProof/>
            <w:webHidden/>
          </w:rPr>
          <w:fldChar w:fldCharType="begin"/>
        </w:r>
        <w:r w:rsidR="005A404A">
          <w:rPr>
            <w:noProof/>
            <w:webHidden/>
          </w:rPr>
          <w:instrText xml:space="preserve"> PAGEREF _Toc4573228 \h </w:instrText>
        </w:r>
        <w:r w:rsidR="005A404A">
          <w:rPr>
            <w:noProof/>
            <w:webHidden/>
          </w:rPr>
        </w:r>
        <w:r w:rsidR="005A404A">
          <w:rPr>
            <w:noProof/>
            <w:webHidden/>
          </w:rPr>
          <w:fldChar w:fldCharType="separate"/>
        </w:r>
        <w:r w:rsidR="005A404A">
          <w:rPr>
            <w:noProof/>
            <w:webHidden/>
          </w:rPr>
          <w:t>12</w:t>
        </w:r>
        <w:r w:rsidR="005A404A">
          <w:rPr>
            <w:noProof/>
            <w:webHidden/>
          </w:rPr>
          <w:fldChar w:fldCharType="end"/>
        </w:r>
      </w:hyperlink>
    </w:p>
    <w:p w14:paraId="0145927B" w14:textId="74570085"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29" w:history="1">
        <w:r w:rsidR="005A404A" w:rsidRPr="00BF562E">
          <w:rPr>
            <w:rStyle w:val="Hipervnculo"/>
            <w:noProof/>
          </w:rPr>
          <w:t>3.3</w:t>
        </w:r>
        <w:r w:rsidR="005A404A">
          <w:rPr>
            <w:rFonts w:asciiTheme="minorHAnsi" w:eastAsiaTheme="minorEastAsia" w:hAnsiTheme="minorHAnsi" w:cstheme="minorBidi"/>
            <w:noProof/>
            <w:szCs w:val="22"/>
          </w:rPr>
          <w:tab/>
        </w:r>
        <w:r w:rsidR="005A404A" w:rsidRPr="00BF562E">
          <w:rPr>
            <w:rStyle w:val="Hipervnculo"/>
            <w:noProof/>
          </w:rPr>
          <w:t>Madrid</w:t>
        </w:r>
        <w:r w:rsidR="005A404A">
          <w:rPr>
            <w:noProof/>
            <w:webHidden/>
          </w:rPr>
          <w:tab/>
        </w:r>
        <w:r w:rsidR="005A404A">
          <w:rPr>
            <w:noProof/>
            <w:webHidden/>
          </w:rPr>
          <w:fldChar w:fldCharType="begin"/>
        </w:r>
        <w:r w:rsidR="005A404A">
          <w:rPr>
            <w:noProof/>
            <w:webHidden/>
          </w:rPr>
          <w:instrText xml:space="preserve"> PAGEREF _Toc4573229 \h </w:instrText>
        </w:r>
        <w:r w:rsidR="005A404A">
          <w:rPr>
            <w:noProof/>
            <w:webHidden/>
          </w:rPr>
        </w:r>
        <w:r w:rsidR="005A404A">
          <w:rPr>
            <w:noProof/>
            <w:webHidden/>
          </w:rPr>
          <w:fldChar w:fldCharType="separate"/>
        </w:r>
        <w:r w:rsidR="005A404A">
          <w:rPr>
            <w:noProof/>
            <w:webHidden/>
          </w:rPr>
          <w:t>12</w:t>
        </w:r>
        <w:r w:rsidR="005A404A">
          <w:rPr>
            <w:noProof/>
            <w:webHidden/>
          </w:rPr>
          <w:fldChar w:fldCharType="end"/>
        </w:r>
      </w:hyperlink>
    </w:p>
    <w:p w14:paraId="65111BE6" w14:textId="32277B44"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0" w:history="1">
        <w:r w:rsidR="005A404A" w:rsidRPr="00BF562E">
          <w:rPr>
            <w:rStyle w:val="Hipervnculo"/>
            <w:noProof/>
          </w:rPr>
          <w:t>3.3.1</w:t>
        </w:r>
        <w:r w:rsidR="005A404A">
          <w:rPr>
            <w:rFonts w:asciiTheme="minorHAnsi" w:eastAsiaTheme="minorEastAsia" w:hAnsiTheme="minorHAnsi" w:cstheme="minorBidi"/>
            <w:i w:val="0"/>
            <w:noProof/>
            <w:sz w:val="22"/>
            <w:szCs w:val="22"/>
          </w:rPr>
          <w:tab/>
        </w:r>
        <w:r w:rsidR="005A404A" w:rsidRPr="00BF562E">
          <w:rPr>
            <w:rStyle w:val="Hipervnculo"/>
            <w:noProof/>
          </w:rPr>
          <w:t>Tu ciudad</w:t>
        </w:r>
        <w:r w:rsidR="005A404A">
          <w:rPr>
            <w:noProof/>
            <w:webHidden/>
          </w:rPr>
          <w:tab/>
        </w:r>
        <w:r w:rsidR="005A404A">
          <w:rPr>
            <w:noProof/>
            <w:webHidden/>
          </w:rPr>
          <w:fldChar w:fldCharType="begin"/>
        </w:r>
        <w:r w:rsidR="005A404A">
          <w:rPr>
            <w:noProof/>
            <w:webHidden/>
          </w:rPr>
          <w:instrText xml:space="preserve"> PAGEREF _Toc4573230 \h </w:instrText>
        </w:r>
        <w:r w:rsidR="005A404A">
          <w:rPr>
            <w:noProof/>
            <w:webHidden/>
          </w:rPr>
        </w:r>
        <w:r w:rsidR="005A404A">
          <w:rPr>
            <w:noProof/>
            <w:webHidden/>
          </w:rPr>
          <w:fldChar w:fldCharType="separate"/>
        </w:r>
        <w:r w:rsidR="005A404A">
          <w:rPr>
            <w:noProof/>
            <w:webHidden/>
          </w:rPr>
          <w:t>14</w:t>
        </w:r>
        <w:r w:rsidR="005A404A">
          <w:rPr>
            <w:noProof/>
            <w:webHidden/>
          </w:rPr>
          <w:fldChar w:fldCharType="end"/>
        </w:r>
      </w:hyperlink>
    </w:p>
    <w:p w14:paraId="5C682EA1" w14:textId="0D4CF680"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1" w:history="1">
        <w:r w:rsidR="005A404A" w:rsidRPr="00BF562E">
          <w:rPr>
            <w:rStyle w:val="Hipervnculo"/>
            <w:noProof/>
          </w:rPr>
          <w:t>3.3.2</w:t>
        </w:r>
        <w:r w:rsidR="005A404A">
          <w:rPr>
            <w:rFonts w:asciiTheme="minorHAnsi" w:eastAsiaTheme="minorEastAsia" w:hAnsiTheme="minorHAnsi" w:cstheme="minorBidi"/>
            <w:i w:val="0"/>
            <w:noProof/>
            <w:sz w:val="22"/>
            <w:szCs w:val="22"/>
          </w:rPr>
          <w:tab/>
        </w:r>
        <w:r w:rsidR="005A404A" w:rsidRPr="00BF562E">
          <w:rPr>
            <w:rStyle w:val="Hipervnculo"/>
            <w:noProof/>
          </w:rPr>
          <w:t>Visítanos</w:t>
        </w:r>
        <w:r w:rsidR="005A404A">
          <w:rPr>
            <w:noProof/>
            <w:webHidden/>
          </w:rPr>
          <w:tab/>
        </w:r>
        <w:r w:rsidR="005A404A">
          <w:rPr>
            <w:noProof/>
            <w:webHidden/>
          </w:rPr>
          <w:fldChar w:fldCharType="begin"/>
        </w:r>
        <w:r w:rsidR="005A404A">
          <w:rPr>
            <w:noProof/>
            <w:webHidden/>
          </w:rPr>
          <w:instrText xml:space="preserve"> PAGEREF _Toc4573231 \h </w:instrText>
        </w:r>
        <w:r w:rsidR="005A404A">
          <w:rPr>
            <w:noProof/>
            <w:webHidden/>
          </w:rPr>
        </w:r>
        <w:r w:rsidR="005A404A">
          <w:rPr>
            <w:noProof/>
            <w:webHidden/>
          </w:rPr>
          <w:fldChar w:fldCharType="separate"/>
        </w:r>
        <w:r w:rsidR="005A404A">
          <w:rPr>
            <w:noProof/>
            <w:webHidden/>
          </w:rPr>
          <w:t>14</w:t>
        </w:r>
        <w:r w:rsidR="005A404A">
          <w:rPr>
            <w:noProof/>
            <w:webHidden/>
          </w:rPr>
          <w:fldChar w:fldCharType="end"/>
        </w:r>
      </w:hyperlink>
    </w:p>
    <w:p w14:paraId="23D1C742" w14:textId="119C002B"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2" w:history="1">
        <w:r w:rsidR="005A404A" w:rsidRPr="00BF562E">
          <w:rPr>
            <w:rStyle w:val="Hipervnculo"/>
            <w:noProof/>
          </w:rPr>
          <w:t>3.3.3</w:t>
        </w:r>
        <w:r w:rsidR="005A404A">
          <w:rPr>
            <w:rFonts w:asciiTheme="minorHAnsi" w:eastAsiaTheme="minorEastAsia" w:hAnsiTheme="minorHAnsi" w:cstheme="minorBidi"/>
            <w:i w:val="0"/>
            <w:noProof/>
            <w:sz w:val="22"/>
            <w:szCs w:val="22"/>
          </w:rPr>
          <w:tab/>
        </w:r>
        <w:r w:rsidR="005A404A" w:rsidRPr="00BF562E">
          <w:rPr>
            <w:rStyle w:val="Hipervnculo"/>
            <w:noProof/>
          </w:rPr>
          <w:t>Agenda</w:t>
        </w:r>
        <w:r w:rsidR="005A404A">
          <w:rPr>
            <w:noProof/>
            <w:webHidden/>
          </w:rPr>
          <w:tab/>
        </w:r>
        <w:r w:rsidR="005A404A">
          <w:rPr>
            <w:noProof/>
            <w:webHidden/>
          </w:rPr>
          <w:fldChar w:fldCharType="begin"/>
        </w:r>
        <w:r w:rsidR="005A404A">
          <w:rPr>
            <w:noProof/>
            <w:webHidden/>
          </w:rPr>
          <w:instrText xml:space="preserve"> PAGEREF _Toc4573232 \h </w:instrText>
        </w:r>
        <w:r w:rsidR="005A404A">
          <w:rPr>
            <w:noProof/>
            <w:webHidden/>
          </w:rPr>
        </w:r>
        <w:r w:rsidR="005A404A">
          <w:rPr>
            <w:noProof/>
            <w:webHidden/>
          </w:rPr>
          <w:fldChar w:fldCharType="separate"/>
        </w:r>
        <w:r w:rsidR="005A404A">
          <w:rPr>
            <w:noProof/>
            <w:webHidden/>
          </w:rPr>
          <w:t>17</w:t>
        </w:r>
        <w:r w:rsidR="005A404A">
          <w:rPr>
            <w:noProof/>
            <w:webHidden/>
          </w:rPr>
          <w:fldChar w:fldCharType="end"/>
        </w:r>
      </w:hyperlink>
    </w:p>
    <w:p w14:paraId="41D5F09D" w14:textId="76B2148A" w:rsidR="005A404A" w:rsidRDefault="004B57EF">
      <w:pPr>
        <w:pStyle w:val="TDC4"/>
        <w:tabs>
          <w:tab w:val="left" w:pos="1600"/>
          <w:tab w:val="right" w:leader="dot" w:pos="9628"/>
        </w:tabs>
        <w:rPr>
          <w:rFonts w:asciiTheme="minorHAnsi" w:eastAsiaTheme="minorEastAsia" w:hAnsiTheme="minorHAnsi" w:cstheme="minorBidi"/>
          <w:noProof/>
          <w:sz w:val="22"/>
          <w:szCs w:val="22"/>
        </w:rPr>
      </w:pPr>
      <w:hyperlink w:anchor="_Toc4573233" w:history="1">
        <w:r w:rsidR="005A404A" w:rsidRPr="00BF562E">
          <w:rPr>
            <w:rStyle w:val="Hipervnculo"/>
            <w:noProof/>
          </w:rPr>
          <w:t>3.3.3.1</w:t>
        </w:r>
        <w:r w:rsidR="005A404A">
          <w:rPr>
            <w:rFonts w:asciiTheme="minorHAnsi" w:eastAsiaTheme="minorEastAsia" w:hAnsiTheme="minorHAnsi" w:cstheme="minorBidi"/>
            <w:noProof/>
            <w:sz w:val="22"/>
            <w:szCs w:val="22"/>
          </w:rPr>
          <w:tab/>
        </w:r>
        <w:r w:rsidR="005A404A" w:rsidRPr="00BF562E">
          <w:rPr>
            <w:rStyle w:val="Hipervnculo"/>
            <w:noProof/>
          </w:rPr>
          <w:t>Eventos de agenda</w:t>
        </w:r>
        <w:r w:rsidR="005A404A">
          <w:rPr>
            <w:noProof/>
            <w:webHidden/>
          </w:rPr>
          <w:tab/>
        </w:r>
        <w:r w:rsidR="005A404A">
          <w:rPr>
            <w:noProof/>
            <w:webHidden/>
          </w:rPr>
          <w:fldChar w:fldCharType="begin"/>
        </w:r>
        <w:r w:rsidR="005A404A">
          <w:rPr>
            <w:noProof/>
            <w:webHidden/>
          </w:rPr>
          <w:instrText xml:space="preserve"> PAGEREF _Toc4573233 \h </w:instrText>
        </w:r>
        <w:r w:rsidR="005A404A">
          <w:rPr>
            <w:noProof/>
            <w:webHidden/>
          </w:rPr>
        </w:r>
        <w:r w:rsidR="005A404A">
          <w:rPr>
            <w:noProof/>
            <w:webHidden/>
          </w:rPr>
          <w:fldChar w:fldCharType="separate"/>
        </w:r>
        <w:r w:rsidR="005A404A">
          <w:rPr>
            <w:noProof/>
            <w:webHidden/>
          </w:rPr>
          <w:t>19</w:t>
        </w:r>
        <w:r w:rsidR="005A404A">
          <w:rPr>
            <w:noProof/>
            <w:webHidden/>
          </w:rPr>
          <w:fldChar w:fldCharType="end"/>
        </w:r>
      </w:hyperlink>
    </w:p>
    <w:p w14:paraId="477C955F" w14:textId="7E14680E"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4" w:history="1">
        <w:r w:rsidR="005A404A" w:rsidRPr="00BF562E">
          <w:rPr>
            <w:rStyle w:val="Hipervnculo"/>
            <w:noProof/>
          </w:rPr>
          <w:t>3.3.4</w:t>
        </w:r>
        <w:r w:rsidR="005A404A">
          <w:rPr>
            <w:rFonts w:asciiTheme="minorHAnsi" w:eastAsiaTheme="minorEastAsia" w:hAnsiTheme="minorHAnsi" w:cstheme="minorBidi"/>
            <w:i w:val="0"/>
            <w:noProof/>
            <w:sz w:val="22"/>
            <w:szCs w:val="22"/>
          </w:rPr>
          <w:tab/>
        </w:r>
        <w:r w:rsidR="005A404A" w:rsidRPr="00BF562E">
          <w:rPr>
            <w:rStyle w:val="Hipervnculo"/>
            <w:noProof/>
          </w:rPr>
          <w:t>Exposiciones</w:t>
        </w:r>
        <w:r w:rsidR="005A404A">
          <w:rPr>
            <w:noProof/>
            <w:webHidden/>
          </w:rPr>
          <w:tab/>
        </w:r>
        <w:r w:rsidR="005A404A">
          <w:rPr>
            <w:noProof/>
            <w:webHidden/>
          </w:rPr>
          <w:fldChar w:fldCharType="begin"/>
        </w:r>
        <w:r w:rsidR="005A404A">
          <w:rPr>
            <w:noProof/>
            <w:webHidden/>
          </w:rPr>
          <w:instrText xml:space="preserve"> PAGEREF _Toc4573234 \h </w:instrText>
        </w:r>
        <w:r w:rsidR="005A404A">
          <w:rPr>
            <w:noProof/>
            <w:webHidden/>
          </w:rPr>
        </w:r>
        <w:r w:rsidR="005A404A">
          <w:rPr>
            <w:noProof/>
            <w:webHidden/>
          </w:rPr>
          <w:fldChar w:fldCharType="separate"/>
        </w:r>
        <w:r w:rsidR="005A404A">
          <w:rPr>
            <w:noProof/>
            <w:webHidden/>
          </w:rPr>
          <w:t>20</w:t>
        </w:r>
        <w:r w:rsidR="005A404A">
          <w:rPr>
            <w:noProof/>
            <w:webHidden/>
          </w:rPr>
          <w:fldChar w:fldCharType="end"/>
        </w:r>
      </w:hyperlink>
    </w:p>
    <w:p w14:paraId="117B2B4A" w14:textId="19834A8A"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5" w:history="1">
        <w:r w:rsidR="005A404A" w:rsidRPr="00BF562E">
          <w:rPr>
            <w:rStyle w:val="Hipervnculo"/>
            <w:noProof/>
          </w:rPr>
          <w:t>3.3.5</w:t>
        </w:r>
        <w:r w:rsidR="005A404A">
          <w:rPr>
            <w:rFonts w:asciiTheme="minorHAnsi" w:eastAsiaTheme="minorEastAsia" w:hAnsiTheme="minorHAnsi" w:cstheme="minorBidi"/>
            <w:i w:val="0"/>
            <w:noProof/>
            <w:sz w:val="22"/>
            <w:szCs w:val="22"/>
          </w:rPr>
          <w:tab/>
        </w:r>
        <w:r w:rsidR="005A404A" w:rsidRPr="00BF562E">
          <w:rPr>
            <w:rStyle w:val="Hipervnculo"/>
            <w:noProof/>
          </w:rPr>
          <w:t>Talleres</w:t>
        </w:r>
        <w:r w:rsidR="005A404A">
          <w:rPr>
            <w:noProof/>
            <w:webHidden/>
          </w:rPr>
          <w:tab/>
        </w:r>
        <w:r w:rsidR="005A404A">
          <w:rPr>
            <w:noProof/>
            <w:webHidden/>
          </w:rPr>
          <w:fldChar w:fldCharType="begin"/>
        </w:r>
        <w:r w:rsidR="005A404A">
          <w:rPr>
            <w:noProof/>
            <w:webHidden/>
          </w:rPr>
          <w:instrText xml:space="preserve"> PAGEREF _Toc4573235 \h </w:instrText>
        </w:r>
        <w:r w:rsidR="005A404A">
          <w:rPr>
            <w:noProof/>
            <w:webHidden/>
          </w:rPr>
        </w:r>
        <w:r w:rsidR="005A404A">
          <w:rPr>
            <w:noProof/>
            <w:webHidden/>
          </w:rPr>
          <w:fldChar w:fldCharType="separate"/>
        </w:r>
        <w:r w:rsidR="005A404A">
          <w:rPr>
            <w:noProof/>
            <w:webHidden/>
          </w:rPr>
          <w:t>20</w:t>
        </w:r>
        <w:r w:rsidR="005A404A">
          <w:rPr>
            <w:noProof/>
            <w:webHidden/>
          </w:rPr>
          <w:fldChar w:fldCharType="end"/>
        </w:r>
      </w:hyperlink>
    </w:p>
    <w:p w14:paraId="3D387E30" w14:textId="07BD35D8"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6" w:history="1">
        <w:r w:rsidR="005A404A" w:rsidRPr="00BF562E">
          <w:rPr>
            <w:rStyle w:val="Hipervnculo"/>
            <w:noProof/>
          </w:rPr>
          <w:t>3.3.6</w:t>
        </w:r>
        <w:r w:rsidR="005A404A">
          <w:rPr>
            <w:rFonts w:asciiTheme="minorHAnsi" w:eastAsiaTheme="minorEastAsia" w:hAnsiTheme="minorHAnsi" w:cstheme="minorBidi"/>
            <w:i w:val="0"/>
            <w:noProof/>
            <w:sz w:val="22"/>
            <w:szCs w:val="22"/>
          </w:rPr>
          <w:tab/>
        </w:r>
        <w:r w:rsidR="005A404A" w:rsidRPr="00BF562E">
          <w:rPr>
            <w:rStyle w:val="Hipervnculo"/>
            <w:noProof/>
          </w:rPr>
          <w:t>Ciclos</w:t>
        </w:r>
        <w:r w:rsidR="005A404A">
          <w:rPr>
            <w:noProof/>
            <w:webHidden/>
          </w:rPr>
          <w:tab/>
        </w:r>
        <w:r w:rsidR="005A404A">
          <w:rPr>
            <w:noProof/>
            <w:webHidden/>
          </w:rPr>
          <w:fldChar w:fldCharType="begin"/>
        </w:r>
        <w:r w:rsidR="005A404A">
          <w:rPr>
            <w:noProof/>
            <w:webHidden/>
          </w:rPr>
          <w:instrText xml:space="preserve"> PAGEREF _Toc4573236 \h </w:instrText>
        </w:r>
        <w:r w:rsidR="005A404A">
          <w:rPr>
            <w:noProof/>
            <w:webHidden/>
          </w:rPr>
        </w:r>
        <w:r w:rsidR="005A404A">
          <w:rPr>
            <w:noProof/>
            <w:webHidden/>
          </w:rPr>
          <w:fldChar w:fldCharType="separate"/>
        </w:r>
        <w:r w:rsidR="005A404A">
          <w:rPr>
            <w:noProof/>
            <w:webHidden/>
          </w:rPr>
          <w:t>21</w:t>
        </w:r>
        <w:r w:rsidR="005A404A">
          <w:rPr>
            <w:noProof/>
            <w:webHidden/>
          </w:rPr>
          <w:fldChar w:fldCharType="end"/>
        </w:r>
      </w:hyperlink>
    </w:p>
    <w:p w14:paraId="3B4DDC24" w14:textId="086F2DCA"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7" w:history="1">
        <w:r w:rsidR="005A404A" w:rsidRPr="00BF562E">
          <w:rPr>
            <w:rStyle w:val="Hipervnculo"/>
            <w:noProof/>
          </w:rPr>
          <w:t>3.3.7</w:t>
        </w:r>
        <w:r w:rsidR="005A404A">
          <w:rPr>
            <w:rFonts w:asciiTheme="minorHAnsi" w:eastAsiaTheme="minorEastAsia" w:hAnsiTheme="minorHAnsi" w:cstheme="minorBidi"/>
            <w:i w:val="0"/>
            <w:noProof/>
            <w:sz w:val="22"/>
            <w:szCs w:val="22"/>
          </w:rPr>
          <w:tab/>
        </w:r>
        <w:r w:rsidR="005A404A" w:rsidRPr="00BF562E">
          <w:rPr>
            <w:rStyle w:val="Hipervnculo"/>
            <w:noProof/>
          </w:rPr>
          <w:t>Descargas</w:t>
        </w:r>
        <w:r w:rsidR="005A404A">
          <w:rPr>
            <w:noProof/>
            <w:webHidden/>
          </w:rPr>
          <w:tab/>
        </w:r>
        <w:r w:rsidR="005A404A">
          <w:rPr>
            <w:noProof/>
            <w:webHidden/>
          </w:rPr>
          <w:fldChar w:fldCharType="begin"/>
        </w:r>
        <w:r w:rsidR="005A404A">
          <w:rPr>
            <w:noProof/>
            <w:webHidden/>
          </w:rPr>
          <w:instrText xml:space="preserve"> PAGEREF _Toc4573237 \h </w:instrText>
        </w:r>
        <w:r w:rsidR="005A404A">
          <w:rPr>
            <w:noProof/>
            <w:webHidden/>
          </w:rPr>
        </w:r>
        <w:r w:rsidR="005A404A">
          <w:rPr>
            <w:noProof/>
            <w:webHidden/>
          </w:rPr>
          <w:fldChar w:fldCharType="separate"/>
        </w:r>
        <w:r w:rsidR="005A404A">
          <w:rPr>
            <w:noProof/>
            <w:webHidden/>
          </w:rPr>
          <w:t>23</w:t>
        </w:r>
        <w:r w:rsidR="005A404A">
          <w:rPr>
            <w:noProof/>
            <w:webHidden/>
          </w:rPr>
          <w:fldChar w:fldCharType="end"/>
        </w:r>
      </w:hyperlink>
    </w:p>
    <w:p w14:paraId="35032FB7" w14:textId="701876F1"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8" w:history="1">
        <w:r w:rsidR="005A404A" w:rsidRPr="00BF562E">
          <w:rPr>
            <w:rStyle w:val="Hipervnculo"/>
            <w:noProof/>
          </w:rPr>
          <w:t>3.3.8</w:t>
        </w:r>
        <w:r w:rsidR="005A404A">
          <w:rPr>
            <w:rFonts w:asciiTheme="minorHAnsi" w:eastAsiaTheme="minorEastAsia" w:hAnsiTheme="minorHAnsi" w:cstheme="minorBidi"/>
            <w:i w:val="0"/>
            <w:noProof/>
            <w:sz w:val="22"/>
            <w:szCs w:val="22"/>
          </w:rPr>
          <w:tab/>
        </w:r>
        <w:r w:rsidR="005A404A" w:rsidRPr="00BF562E">
          <w:rPr>
            <w:rStyle w:val="Hipervnculo"/>
            <w:noProof/>
          </w:rPr>
          <w:t>Prensa</w:t>
        </w:r>
        <w:r w:rsidR="005A404A">
          <w:rPr>
            <w:noProof/>
            <w:webHidden/>
          </w:rPr>
          <w:tab/>
        </w:r>
        <w:r w:rsidR="005A404A">
          <w:rPr>
            <w:noProof/>
            <w:webHidden/>
          </w:rPr>
          <w:fldChar w:fldCharType="begin"/>
        </w:r>
        <w:r w:rsidR="005A404A">
          <w:rPr>
            <w:noProof/>
            <w:webHidden/>
          </w:rPr>
          <w:instrText xml:space="preserve"> PAGEREF _Toc4573238 \h </w:instrText>
        </w:r>
        <w:r w:rsidR="005A404A">
          <w:rPr>
            <w:noProof/>
            <w:webHidden/>
          </w:rPr>
        </w:r>
        <w:r w:rsidR="005A404A">
          <w:rPr>
            <w:noProof/>
            <w:webHidden/>
          </w:rPr>
          <w:fldChar w:fldCharType="separate"/>
        </w:r>
        <w:r w:rsidR="005A404A">
          <w:rPr>
            <w:noProof/>
            <w:webHidden/>
          </w:rPr>
          <w:t>24</w:t>
        </w:r>
        <w:r w:rsidR="005A404A">
          <w:rPr>
            <w:noProof/>
            <w:webHidden/>
          </w:rPr>
          <w:fldChar w:fldCharType="end"/>
        </w:r>
      </w:hyperlink>
    </w:p>
    <w:p w14:paraId="564A42C4" w14:textId="3F67F70D"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39" w:history="1">
        <w:r w:rsidR="005A404A" w:rsidRPr="00BF562E">
          <w:rPr>
            <w:rStyle w:val="Hipervnculo"/>
            <w:noProof/>
          </w:rPr>
          <w:t>3.3.9</w:t>
        </w:r>
        <w:r w:rsidR="005A404A">
          <w:rPr>
            <w:rFonts w:asciiTheme="minorHAnsi" w:eastAsiaTheme="minorEastAsia" w:hAnsiTheme="minorHAnsi" w:cstheme="minorBidi"/>
            <w:i w:val="0"/>
            <w:noProof/>
            <w:sz w:val="22"/>
            <w:szCs w:val="22"/>
          </w:rPr>
          <w:tab/>
        </w:r>
        <w:r w:rsidR="005A404A" w:rsidRPr="00BF562E">
          <w:rPr>
            <w:rStyle w:val="Hipervnculo"/>
            <w:noProof/>
          </w:rPr>
          <w:t>Boletín</w:t>
        </w:r>
        <w:r w:rsidR="005A404A">
          <w:rPr>
            <w:noProof/>
            <w:webHidden/>
          </w:rPr>
          <w:tab/>
        </w:r>
        <w:r w:rsidR="005A404A">
          <w:rPr>
            <w:noProof/>
            <w:webHidden/>
          </w:rPr>
          <w:fldChar w:fldCharType="begin"/>
        </w:r>
        <w:r w:rsidR="005A404A">
          <w:rPr>
            <w:noProof/>
            <w:webHidden/>
          </w:rPr>
          <w:instrText xml:space="preserve"> PAGEREF _Toc4573239 \h </w:instrText>
        </w:r>
        <w:r w:rsidR="005A404A">
          <w:rPr>
            <w:noProof/>
            <w:webHidden/>
          </w:rPr>
        </w:r>
        <w:r w:rsidR="005A404A">
          <w:rPr>
            <w:noProof/>
            <w:webHidden/>
          </w:rPr>
          <w:fldChar w:fldCharType="separate"/>
        </w:r>
        <w:r w:rsidR="005A404A">
          <w:rPr>
            <w:noProof/>
            <w:webHidden/>
          </w:rPr>
          <w:t>25</w:t>
        </w:r>
        <w:r w:rsidR="005A404A">
          <w:rPr>
            <w:noProof/>
            <w:webHidden/>
          </w:rPr>
          <w:fldChar w:fldCharType="end"/>
        </w:r>
      </w:hyperlink>
    </w:p>
    <w:p w14:paraId="79F03763" w14:textId="77BD5174"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40" w:history="1">
        <w:r w:rsidR="005A404A" w:rsidRPr="00BF562E">
          <w:rPr>
            <w:rStyle w:val="Hipervnculo"/>
            <w:noProof/>
          </w:rPr>
          <w:t>3.4</w:t>
        </w:r>
        <w:r w:rsidR="005A404A">
          <w:rPr>
            <w:rFonts w:asciiTheme="minorHAnsi" w:eastAsiaTheme="minorEastAsia" w:hAnsiTheme="minorHAnsi" w:cstheme="minorBidi"/>
            <w:noProof/>
            <w:szCs w:val="22"/>
          </w:rPr>
          <w:tab/>
        </w:r>
        <w:r w:rsidR="005A404A" w:rsidRPr="00BF562E">
          <w:rPr>
            <w:rStyle w:val="Hipervnculo"/>
            <w:noProof/>
          </w:rPr>
          <w:t>Particularidades</w:t>
        </w:r>
        <w:r w:rsidR="005A404A">
          <w:rPr>
            <w:noProof/>
            <w:webHidden/>
          </w:rPr>
          <w:tab/>
        </w:r>
        <w:r w:rsidR="005A404A">
          <w:rPr>
            <w:noProof/>
            <w:webHidden/>
          </w:rPr>
          <w:fldChar w:fldCharType="begin"/>
        </w:r>
        <w:r w:rsidR="005A404A">
          <w:rPr>
            <w:noProof/>
            <w:webHidden/>
          </w:rPr>
          <w:instrText xml:space="preserve"> PAGEREF _Toc4573240 \h </w:instrText>
        </w:r>
        <w:r w:rsidR="005A404A">
          <w:rPr>
            <w:noProof/>
            <w:webHidden/>
          </w:rPr>
        </w:r>
        <w:r w:rsidR="005A404A">
          <w:rPr>
            <w:noProof/>
            <w:webHidden/>
          </w:rPr>
          <w:fldChar w:fldCharType="separate"/>
        </w:r>
        <w:r w:rsidR="005A404A">
          <w:rPr>
            <w:noProof/>
            <w:webHidden/>
          </w:rPr>
          <w:t>26</w:t>
        </w:r>
        <w:r w:rsidR="005A404A">
          <w:rPr>
            <w:noProof/>
            <w:webHidden/>
          </w:rPr>
          <w:fldChar w:fldCharType="end"/>
        </w:r>
      </w:hyperlink>
    </w:p>
    <w:p w14:paraId="0F89B72C" w14:textId="067823E2" w:rsidR="005A404A" w:rsidRDefault="004B57EF">
      <w:pPr>
        <w:pStyle w:val="TDC3"/>
        <w:tabs>
          <w:tab w:val="left" w:pos="1200"/>
          <w:tab w:val="right" w:leader="dot" w:pos="9628"/>
        </w:tabs>
        <w:rPr>
          <w:rFonts w:asciiTheme="minorHAnsi" w:eastAsiaTheme="minorEastAsia" w:hAnsiTheme="minorHAnsi" w:cstheme="minorBidi"/>
          <w:i w:val="0"/>
          <w:noProof/>
          <w:sz w:val="22"/>
          <w:szCs w:val="22"/>
        </w:rPr>
      </w:pPr>
      <w:hyperlink w:anchor="_Toc4573241" w:history="1">
        <w:r w:rsidR="005A404A" w:rsidRPr="00BF562E">
          <w:rPr>
            <w:rStyle w:val="Hipervnculo"/>
            <w:noProof/>
          </w:rPr>
          <w:t>3.4.1</w:t>
        </w:r>
        <w:r w:rsidR="005A404A">
          <w:rPr>
            <w:rFonts w:asciiTheme="minorHAnsi" w:eastAsiaTheme="minorEastAsia" w:hAnsiTheme="minorHAnsi" w:cstheme="minorBidi"/>
            <w:i w:val="0"/>
            <w:noProof/>
            <w:sz w:val="22"/>
            <w:szCs w:val="22"/>
          </w:rPr>
          <w:tab/>
        </w:r>
        <w:r w:rsidR="005A404A" w:rsidRPr="00BF562E">
          <w:rPr>
            <w:rStyle w:val="Hipervnculo"/>
            <w:noProof/>
          </w:rPr>
          <w:t>Buenos Aires – E-books</w:t>
        </w:r>
        <w:r w:rsidR="005A404A">
          <w:rPr>
            <w:noProof/>
            <w:webHidden/>
          </w:rPr>
          <w:tab/>
        </w:r>
        <w:r w:rsidR="005A404A">
          <w:rPr>
            <w:noProof/>
            <w:webHidden/>
          </w:rPr>
          <w:fldChar w:fldCharType="begin"/>
        </w:r>
        <w:r w:rsidR="005A404A">
          <w:rPr>
            <w:noProof/>
            <w:webHidden/>
          </w:rPr>
          <w:instrText xml:space="preserve"> PAGEREF _Toc4573241 \h </w:instrText>
        </w:r>
        <w:r w:rsidR="005A404A">
          <w:rPr>
            <w:noProof/>
            <w:webHidden/>
          </w:rPr>
        </w:r>
        <w:r w:rsidR="005A404A">
          <w:rPr>
            <w:noProof/>
            <w:webHidden/>
          </w:rPr>
          <w:fldChar w:fldCharType="separate"/>
        </w:r>
        <w:r w:rsidR="005A404A">
          <w:rPr>
            <w:noProof/>
            <w:webHidden/>
          </w:rPr>
          <w:t>26</w:t>
        </w:r>
        <w:r w:rsidR="005A404A">
          <w:rPr>
            <w:noProof/>
            <w:webHidden/>
          </w:rPr>
          <w:fldChar w:fldCharType="end"/>
        </w:r>
      </w:hyperlink>
    </w:p>
    <w:p w14:paraId="3144BD2C" w14:textId="0F6DEB2B" w:rsidR="005A404A" w:rsidRDefault="004B57EF">
      <w:pPr>
        <w:pStyle w:val="TDC1"/>
        <w:tabs>
          <w:tab w:val="left" w:pos="403"/>
          <w:tab w:val="right" w:leader="dot" w:pos="9628"/>
        </w:tabs>
        <w:rPr>
          <w:rFonts w:asciiTheme="minorHAnsi" w:eastAsiaTheme="minorEastAsia" w:hAnsiTheme="minorHAnsi" w:cstheme="minorBidi"/>
          <w:b w:val="0"/>
          <w:noProof/>
          <w:sz w:val="22"/>
          <w:szCs w:val="22"/>
        </w:rPr>
      </w:pPr>
      <w:hyperlink w:anchor="_Toc4573242" w:history="1">
        <w:r w:rsidR="005A404A" w:rsidRPr="00BF562E">
          <w:rPr>
            <w:rStyle w:val="Hipervnculo"/>
            <w:noProof/>
          </w:rPr>
          <w:t>4</w:t>
        </w:r>
        <w:r w:rsidR="005A404A">
          <w:rPr>
            <w:rFonts w:asciiTheme="minorHAnsi" w:eastAsiaTheme="minorEastAsia" w:hAnsiTheme="minorHAnsi" w:cstheme="minorBidi"/>
            <w:b w:val="0"/>
            <w:noProof/>
            <w:sz w:val="22"/>
            <w:szCs w:val="22"/>
          </w:rPr>
          <w:tab/>
        </w:r>
        <w:r w:rsidR="005A404A" w:rsidRPr="00BF562E">
          <w:rPr>
            <w:rStyle w:val="Hipervnculo"/>
            <w:noProof/>
          </w:rPr>
          <w:t>TRAZABILIDAD</w:t>
        </w:r>
        <w:r w:rsidR="005A404A">
          <w:rPr>
            <w:noProof/>
            <w:webHidden/>
          </w:rPr>
          <w:tab/>
        </w:r>
        <w:r w:rsidR="005A404A">
          <w:rPr>
            <w:noProof/>
            <w:webHidden/>
          </w:rPr>
          <w:fldChar w:fldCharType="begin"/>
        </w:r>
        <w:r w:rsidR="005A404A">
          <w:rPr>
            <w:noProof/>
            <w:webHidden/>
          </w:rPr>
          <w:instrText xml:space="preserve"> PAGEREF _Toc4573242 \h </w:instrText>
        </w:r>
        <w:r w:rsidR="005A404A">
          <w:rPr>
            <w:noProof/>
            <w:webHidden/>
          </w:rPr>
        </w:r>
        <w:r w:rsidR="005A404A">
          <w:rPr>
            <w:noProof/>
            <w:webHidden/>
          </w:rPr>
          <w:fldChar w:fldCharType="separate"/>
        </w:r>
        <w:r w:rsidR="005A404A">
          <w:rPr>
            <w:noProof/>
            <w:webHidden/>
          </w:rPr>
          <w:t>28</w:t>
        </w:r>
        <w:r w:rsidR="005A404A">
          <w:rPr>
            <w:noProof/>
            <w:webHidden/>
          </w:rPr>
          <w:fldChar w:fldCharType="end"/>
        </w:r>
      </w:hyperlink>
    </w:p>
    <w:p w14:paraId="3519FE94" w14:textId="475AF4CD" w:rsidR="005A404A" w:rsidRDefault="004B57EF">
      <w:pPr>
        <w:pStyle w:val="TDC2"/>
        <w:tabs>
          <w:tab w:val="left" w:pos="800"/>
          <w:tab w:val="right" w:leader="dot" w:pos="9628"/>
        </w:tabs>
        <w:rPr>
          <w:rFonts w:asciiTheme="minorHAnsi" w:eastAsiaTheme="minorEastAsia" w:hAnsiTheme="minorHAnsi" w:cstheme="minorBidi"/>
          <w:noProof/>
          <w:szCs w:val="22"/>
        </w:rPr>
      </w:pPr>
      <w:hyperlink w:anchor="_Toc4573243" w:history="1">
        <w:r w:rsidR="005A404A" w:rsidRPr="00BF562E">
          <w:rPr>
            <w:rStyle w:val="Hipervnculo"/>
            <w:noProof/>
          </w:rPr>
          <w:t>4.1</w:t>
        </w:r>
        <w:r w:rsidR="005A404A">
          <w:rPr>
            <w:rFonts w:asciiTheme="minorHAnsi" w:eastAsiaTheme="minorEastAsia" w:hAnsiTheme="minorHAnsi" w:cstheme="minorBidi"/>
            <w:noProof/>
            <w:szCs w:val="22"/>
          </w:rPr>
          <w:tab/>
        </w:r>
        <w:r w:rsidR="005A404A" w:rsidRPr="00BF562E">
          <w:rPr>
            <w:rStyle w:val="Hipervnculo"/>
            <w:noProof/>
          </w:rPr>
          <w:t>Tabla de evolución del proyecto.</w:t>
        </w:r>
        <w:r w:rsidR="005A404A">
          <w:rPr>
            <w:noProof/>
            <w:webHidden/>
          </w:rPr>
          <w:tab/>
        </w:r>
        <w:r w:rsidR="005A404A">
          <w:rPr>
            <w:noProof/>
            <w:webHidden/>
          </w:rPr>
          <w:fldChar w:fldCharType="begin"/>
        </w:r>
        <w:r w:rsidR="005A404A">
          <w:rPr>
            <w:noProof/>
            <w:webHidden/>
          </w:rPr>
          <w:instrText xml:space="preserve"> PAGEREF _Toc4573243 \h </w:instrText>
        </w:r>
        <w:r w:rsidR="005A404A">
          <w:rPr>
            <w:noProof/>
            <w:webHidden/>
          </w:rPr>
        </w:r>
        <w:r w:rsidR="005A404A">
          <w:rPr>
            <w:noProof/>
            <w:webHidden/>
          </w:rPr>
          <w:fldChar w:fldCharType="separate"/>
        </w:r>
        <w:r w:rsidR="005A404A">
          <w:rPr>
            <w:noProof/>
            <w:webHidden/>
          </w:rPr>
          <w:t>1</w:t>
        </w:r>
        <w:r w:rsidR="005A404A">
          <w:rPr>
            <w:noProof/>
            <w:webHidden/>
          </w:rPr>
          <w:fldChar w:fldCharType="end"/>
        </w:r>
      </w:hyperlink>
    </w:p>
    <w:p w14:paraId="380BCE89" w14:textId="731F9165" w:rsidR="00FE0ABC" w:rsidRDefault="00D90421">
      <w:pPr>
        <w:pStyle w:val="TDC3"/>
      </w:pPr>
      <w:r>
        <w:rPr>
          <w:b/>
          <w:i w:val="0"/>
          <w:sz w:val="24"/>
        </w:rPr>
        <w:fldChar w:fldCharType="end"/>
      </w:r>
    </w:p>
    <w:p w14:paraId="37FF3E81" w14:textId="77777777" w:rsidR="00FE0ABC" w:rsidRDefault="00FE0ABC">
      <w:pPr>
        <w:pStyle w:val="Ttulo1"/>
        <w:numPr>
          <w:ilvl w:val="0"/>
          <w:numId w:val="0"/>
        </w:numPr>
      </w:pPr>
      <w:r>
        <w:br w:type="page"/>
      </w:r>
      <w:bookmarkStart w:id="11" w:name="_Toc4573213"/>
      <w:bookmarkStart w:id="12" w:name="_Toc406999465"/>
      <w:bookmarkStart w:id="13" w:name="_Toc407160703"/>
      <w:bookmarkStart w:id="14" w:name="_Toc409337843"/>
      <w:bookmarkStart w:id="15" w:name="_Toc478277688"/>
      <w:bookmarkStart w:id="16" w:name="_Toc479140798"/>
      <w:r>
        <w:lastRenderedPageBreak/>
        <w:t>EDIC</w:t>
      </w:r>
      <w:bookmarkStart w:id="17" w:name="_Toc503687090"/>
      <w:bookmarkEnd w:id="17"/>
      <w:r>
        <w:t>IONES Y REVISIONES</w:t>
      </w:r>
      <w:bookmarkEnd w:id="11"/>
    </w:p>
    <w:tbl>
      <w:tblPr>
        <w:tblW w:w="9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53"/>
        <w:gridCol w:w="1713"/>
        <w:gridCol w:w="1386"/>
        <w:gridCol w:w="5639"/>
      </w:tblGrid>
      <w:tr w:rsidR="00C44C4C" w14:paraId="4A5DDF01" w14:textId="77777777" w:rsidTr="00BC2193">
        <w:trPr>
          <w:trHeight w:val="362"/>
        </w:trPr>
        <w:tc>
          <w:tcPr>
            <w:tcW w:w="1053" w:type="dxa"/>
          </w:tcPr>
          <w:p w14:paraId="560DA172" w14:textId="77777777" w:rsidR="00C44C4C" w:rsidRDefault="00C44C4C">
            <w:pPr>
              <w:spacing w:before="60" w:after="60"/>
              <w:jc w:val="center"/>
              <w:rPr>
                <w:b/>
                <w:noProof/>
              </w:rPr>
            </w:pPr>
            <w:r>
              <w:rPr>
                <w:b/>
                <w:noProof/>
              </w:rPr>
              <w:t>Edición</w:t>
            </w:r>
          </w:p>
        </w:tc>
        <w:tc>
          <w:tcPr>
            <w:tcW w:w="1713" w:type="dxa"/>
          </w:tcPr>
          <w:p w14:paraId="72DC8C90" w14:textId="4D979EC2" w:rsidR="00C44C4C" w:rsidRDefault="00AE4219">
            <w:pPr>
              <w:spacing w:before="60" w:after="60"/>
              <w:jc w:val="center"/>
              <w:rPr>
                <w:b/>
                <w:noProof/>
              </w:rPr>
            </w:pPr>
            <w:r>
              <w:rPr>
                <w:b/>
                <w:noProof/>
              </w:rPr>
              <w:t>SharePoint</w:t>
            </w:r>
          </w:p>
        </w:tc>
        <w:tc>
          <w:tcPr>
            <w:tcW w:w="1386" w:type="dxa"/>
          </w:tcPr>
          <w:p w14:paraId="63F7704C" w14:textId="594623E9" w:rsidR="00C44C4C" w:rsidRDefault="00C44C4C">
            <w:pPr>
              <w:spacing w:before="60" w:after="60"/>
              <w:jc w:val="center"/>
              <w:rPr>
                <w:b/>
                <w:noProof/>
              </w:rPr>
            </w:pPr>
            <w:r>
              <w:rPr>
                <w:b/>
                <w:noProof/>
              </w:rPr>
              <w:t>Fecha</w:t>
            </w:r>
          </w:p>
        </w:tc>
        <w:tc>
          <w:tcPr>
            <w:tcW w:w="5639" w:type="dxa"/>
          </w:tcPr>
          <w:p w14:paraId="269C044E" w14:textId="109191D6" w:rsidR="00C44C4C" w:rsidRDefault="00C44C4C" w:rsidP="002C42F4">
            <w:pPr>
              <w:spacing w:before="60" w:after="60"/>
              <w:jc w:val="left"/>
              <w:rPr>
                <w:b/>
                <w:noProof/>
              </w:rPr>
            </w:pPr>
            <w:r>
              <w:rPr>
                <w:b/>
                <w:noProof/>
              </w:rPr>
              <w:t>Observaciones</w:t>
            </w:r>
          </w:p>
        </w:tc>
      </w:tr>
      <w:tr w:rsidR="00C44C4C" w14:paraId="2552BF29" w14:textId="77777777" w:rsidTr="00BC2193">
        <w:trPr>
          <w:trHeight w:val="362"/>
        </w:trPr>
        <w:tc>
          <w:tcPr>
            <w:tcW w:w="1053" w:type="dxa"/>
          </w:tcPr>
          <w:p w14:paraId="07468AF9" w14:textId="2FD49FE7" w:rsidR="00C44C4C" w:rsidRDefault="00C44C4C" w:rsidP="00FE476E">
            <w:pPr>
              <w:spacing w:before="60" w:after="60"/>
              <w:jc w:val="center"/>
            </w:pPr>
            <w:r>
              <w:t>01.0</w:t>
            </w:r>
          </w:p>
        </w:tc>
        <w:tc>
          <w:tcPr>
            <w:tcW w:w="1713" w:type="dxa"/>
          </w:tcPr>
          <w:p w14:paraId="10565C75" w14:textId="507E2027" w:rsidR="00C44C4C" w:rsidRDefault="00C44C4C" w:rsidP="009D3856">
            <w:pPr>
              <w:pStyle w:val="Encabezado"/>
              <w:tabs>
                <w:tab w:val="clear" w:pos="4252"/>
                <w:tab w:val="clear" w:pos="8504"/>
              </w:tabs>
              <w:spacing w:before="60" w:after="60"/>
              <w:jc w:val="center"/>
            </w:pPr>
            <w:r>
              <w:t>1.0</w:t>
            </w:r>
          </w:p>
        </w:tc>
        <w:tc>
          <w:tcPr>
            <w:tcW w:w="1386" w:type="dxa"/>
          </w:tcPr>
          <w:p w14:paraId="384E3751" w14:textId="1B7DC004" w:rsidR="00C44C4C" w:rsidRPr="00FE476E" w:rsidRDefault="005A404A" w:rsidP="009D3856">
            <w:pPr>
              <w:pStyle w:val="Encabezado"/>
              <w:tabs>
                <w:tab w:val="clear" w:pos="4252"/>
                <w:tab w:val="clear" w:pos="8504"/>
              </w:tabs>
              <w:spacing w:before="60" w:after="60"/>
              <w:jc w:val="center"/>
            </w:pPr>
            <w:r>
              <w:t>01/02/2019</w:t>
            </w:r>
          </w:p>
        </w:tc>
        <w:tc>
          <w:tcPr>
            <w:tcW w:w="5639" w:type="dxa"/>
          </w:tcPr>
          <w:p w14:paraId="2BACF57E" w14:textId="70033EBC" w:rsidR="00C44C4C" w:rsidRDefault="00C44C4C">
            <w:pPr>
              <w:spacing w:before="60" w:after="60"/>
              <w:jc w:val="left"/>
            </w:pPr>
            <w:r>
              <w:t>Edición inicial</w:t>
            </w:r>
          </w:p>
        </w:tc>
      </w:tr>
      <w:tr w:rsidR="00C44C4C" w14:paraId="506C289C" w14:textId="77777777" w:rsidTr="00BC2193">
        <w:trPr>
          <w:trHeight w:val="362"/>
        </w:trPr>
        <w:tc>
          <w:tcPr>
            <w:tcW w:w="1053" w:type="dxa"/>
          </w:tcPr>
          <w:p w14:paraId="36DD44D9" w14:textId="7EC4D4B2" w:rsidR="00C44C4C" w:rsidRDefault="00C31D32" w:rsidP="00FE476E">
            <w:pPr>
              <w:spacing w:before="60" w:after="60"/>
              <w:jc w:val="center"/>
            </w:pPr>
            <w:r>
              <w:t>02.0</w:t>
            </w:r>
          </w:p>
        </w:tc>
        <w:tc>
          <w:tcPr>
            <w:tcW w:w="1713" w:type="dxa"/>
          </w:tcPr>
          <w:p w14:paraId="2AD8A950" w14:textId="3667457F" w:rsidR="00C44C4C" w:rsidRPr="00F51A88" w:rsidRDefault="00BC2193">
            <w:pPr>
              <w:pStyle w:val="Encabezado"/>
              <w:tabs>
                <w:tab w:val="clear" w:pos="4252"/>
                <w:tab w:val="clear" w:pos="8504"/>
              </w:tabs>
              <w:spacing w:before="60" w:after="60"/>
              <w:jc w:val="center"/>
            </w:pPr>
            <w:r>
              <w:t>2</w:t>
            </w:r>
            <w:r w:rsidR="00C31D32">
              <w:t>.0</w:t>
            </w:r>
          </w:p>
        </w:tc>
        <w:tc>
          <w:tcPr>
            <w:tcW w:w="1386" w:type="dxa"/>
          </w:tcPr>
          <w:p w14:paraId="61A71392" w14:textId="1E19D630" w:rsidR="00C44C4C" w:rsidRPr="00F51A88" w:rsidRDefault="00C31D32">
            <w:pPr>
              <w:pStyle w:val="Encabezado"/>
              <w:tabs>
                <w:tab w:val="clear" w:pos="4252"/>
                <w:tab w:val="clear" w:pos="8504"/>
              </w:tabs>
              <w:spacing w:before="60" w:after="60"/>
              <w:jc w:val="center"/>
            </w:pPr>
            <w:r w:rsidRPr="00C31D32">
              <w:t>01/0</w:t>
            </w:r>
            <w:r w:rsidR="00BC2193">
              <w:t>6</w:t>
            </w:r>
            <w:r w:rsidRPr="00C31D32">
              <w:t>/19</w:t>
            </w:r>
          </w:p>
        </w:tc>
        <w:tc>
          <w:tcPr>
            <w:tcW w:w="5639" w:type="dxa"/>
          </w:tcPr>
          <w:p w14:paraId="61A6A09A" w14:textId="77777777" w:rsidR="00C44C4C" w:rsidRDefault="00C44C4C">
            <w:pPr>
              <w:spacing w:before="60" w:after="60"/>
              <w:jc w:val="left"/>
            </w:pPr>
          </w:p>
        </w:tc>
      </w:tr>
      <w:tr w:rsidR="00C44C4C" w14:paraId="587A285D" w14:textId="77777777" w:rsidTr="00BC2193">
        <w:trPr>
          <w:trHeight w:val="362"/>
        </w:trPr>
        <w:tc>
          <w:tcPr>
            <w:tcW w:w="1053" w:type="dxa"/>
          </w:tcPr>
          <w:p w14:paraId="7CA49CE4" w14:textId="78A55C45" w:rsidR="00C44C4C" w:rsidRDefault="00BC2193" w:rsidP="00FE476E">
            <w:pPr>
              <w:spacing w:before="60" w:after="60"/>
              <w:jc w:val="center"/>
            </w:pPr>
            <w:r>
              <w:t>03.0</w:t>
            </w:r>
          </w:p>
        </w:tc>
        <w:tc>
          <w:tcPr>
            <w:tcW w:w="1713" w:type="dxa"/>
          </w:tcPr>
          <w:p w14:paraId="4DE7379F" w14:textId="0DECA366" w:rsidR="00C44C4C" w:rsidRPr="00F51A88" w:rsidRDefault="00BC2193">
            <w:pPr>
              <w:pStyle w:val="Encabezado"/>
              <w:tabs>
                <w:tab w:val="clear" w:pos="4252"/>
                <w:tab w:val="clear" w:pos="8504"/>
              </w:tabs>
              <w:spacing w:before="60" w:after="60"/>
              <w:jc w:val="center"/>
            </w:pPr>
            <w:r>
              <w:t>3.0</w:t>
            </w:r>
          </w:p>
        </w:tc>
        <w:tc>
          <w:tcPr>
            <w:tcW w:w="1386" w:type="dxa"/>
          </w:tcPr>
          <w:p w14:paraId="5223E497" w14:textId="646DBCB1" w:rsidR="00C44C4C" w:rsidRPr="00F51A88" w:rsidRDefault="00BC2193">
            <w:pPr>
              <w:pStyle w:val="Encabezado"/>
              <w:tabs>
                <w:tab w:val="clear" w:pos="4252"/>
                <w:tab w:val="clear" w:pos="8504"/>
              </w:tabs>
              <w:spacing w:before="60" w:after="60"/>
              <w:jc w:val="center"/>
            </w:pPr>
            <w:r>
              <w:t>01/10/19</w:t>
            </w:r>
          </w:p>
        </w:tc>
        <w:tc>
          <w:tcPr>
            <w:tcW w:w="5639" w:type="dxa"/>
          </w:tcPr>
          <w:p w14:paraId="4605682C" w14:textId="77777777" w:rsidR="00C44C4C" w:rsidRDefault="00C44C4C">
            <w:pPr>
              <w:spacing w:before="60" w:after="60"/>
              <w:jc w:val="left"/>
            </w:pPr>
          </w:p>
        </w:tc>
      </w:tr>
      <w:tr w:rsidR="00BC2193" w14:paraId="39A3FA44" w14:textId="77777777" w:rsidTr="00BC2193">
        <w:trPr>
          <w:trHeight w:val="362"/>
        </w:trPr>
        <w:tc>
          <w:tcPr>
            <w:tcW w:w="1053" w:type="dxa"/>
          </w:tcPr>
          <w:p w14:paraId="6B8FACB1" w14:textId="77777777" w:rsidR="00BC2193" w:rsidRDefault="00BC2193" w:rsidP="00FE476E">
            <w:pPr>
              <w:spacing w:before="60" w:after="60"/>
              <w:jc w:val="center"/>
            </w:pPr>
          </w:p>
        </w:tc>
        <w:tc>
          <w:tcPr>
            <w:tcW w:w="1713" w:type="dxa"/>
          </w:tcPr>
          <w:p w14:paraId="01E0EE47" w14:textId="77777777" w:rsidR="00BC2193" w:rsidRPr="00F51A88" w:rsidRDefault="00BC2193">
            <w:pPr>
              <w:pStyle w:val="Encabezado"/>
              <w:tabs>
                <w:tab w:val="clear" w:pos="4252"/>
                <w:tab w:val="clear" w:pos="8504"/>
              </w:tabs>
              <w:spacing w:before="60" w:after="60"/>
              <w:jc w:val="center"/>
            </w:pPr>
          </w:p>
        </w:tc>
        <w:tc>
          <w:tcPr>
            <w:tcW w:w="1386" w:type="dxa"/>
          </w:tcPr>
          <w:p w14:paraId="2D21C388" w14:textId="77777777" w:rsidR="00BC2193" w:rsidRPr="00F51A88" w:rsidRDefault="00BC2193">
            <w:pPr>
              <w:pStyle w:val="Encabezado"/>
              <w:tabs>
                <w:tab w:val="clear" w:pos="4252"/>
                <w:tab w:val="clear" w:pos="8504"/>
              </w:tabs>
              <w:spacing w:before="60" w:after="60"/>
              <w:jc w:val="center"/>
            </w:pPr>
          </w:p>
        </w:tc>
        <w:tc>
          <w:tcPr>
            <w:tcW w:w="5639" w:type="dxa"/>
          </w:tcPr>
          <w:p w14:paraId="0356F28F" w14:textId="77777777" w:rsidR="00BC2193" w:rsidRDefault="00BC2193">
            <w:pPr>
              <w:spacing w:before="60" w:after="60"/>
              <w:jc w:val="left"/>
            </w:pPr>
          </w:p>
        </w:tc>
      </w:tr>
    </w:tbl>
    <w:p w14:paraId="467297A9" w14:textId="77777777" w:rsidR="00FE0ABC" w:rsidRDefault="00FE0ABC">
      <w:pPr>
        <w:pStyle w:val="Lista4"/>
        <w:rPr>
          <w:szCs w:val="24"/>
        </w:rPr>
      </w:pPr>
    </w:p>
    <w:p w14:paraId="35310A55" w14:textId="77777777" w:rsidR="00337371" w:rsidRPr="00183321" w:rsidRDefault="00337371" w:rsidP="00337371">
      <w:pPr>
        <w:pStyle w:val="Ttulo1"/>
        <w:numPr>
          <w:ilvl w:val="0"/>
          <w:numId w:val="0"/>
        </w:numPr>
      </w:pPr>
      <w:bookmarkStart w:id="18" w:name="_Toc350945965"/>
      <w:bookmarkStart w:id="19" w:name="_Toc4573214"/>
      <w:r>
        <w:t>TABLA DE REVISIONES Y APROBACIONES</w:t>
      </w:r>
      <w:bookmarkEnd w:id="18"/>
      <w:bookmarkEnd w:id="19"/>
    </w:p>
    <w:p w14:paraId="356633D9" w14:textId="77777777" w:rsidR="00337371" w:rsidRPr="00183321" w:rsidRDefault="00337371" w:rsidP="00337371">
      <w:pPr>
        <w:pStyle w:val="Lista4"/>
        <w:rPr>
          <w:szCs w:val="24"/>
        </w:rPr>
      </w:pP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3207"/>
        <w:gridCol w:w="3207"/>
        <w:gridCol w:w="3208"/>
      </w:tblGrid>
      <w:tr w:rsidR="00337371" w14:paraId="5DC3F5EE" w14:textId="77777777" w:rsidTr="00040ADA">
        <w:trPr>
          <w:trHeight w:val="286"/>
          <w:jc w:val="center"/>
        </w:trPr>
        <w:tc>
          <w:tcPr>
            <w:tcW w:w="1665" w:type="pct"/>
            <w:vAlign w:val="center"/>
          </w:tcPr>
          <w:p w14:paraId="2CDFE4EC" w14:textId="77777777" w:rsidR="00337371" w:rsidRDefault="00337371" w:rsidP="00040ADA">
            <w:pPr>
              <w:pStyle w:val="Encabezado"/>
              <w:jc w:val="left"/>
            </w:pPr>
            <w:r>
              <w:t>ELABORACIÓN</w:t>
            </w:r>
          </w:p>
        </w:tc>
        <w:tc>
          <w:tcPr>
            <w:tcW w:w="1665" w:type="pct"/>
            <w:vAlign w:val="center"/>
          </w:tcPr>
          <w:p w14:paraId="245E0A74" w14:textId="77777777" w:rsidR="00337371" w:rsidRDefault="00337371" w:rsidP="00040ADA">
            <w:pPr>
              <w:pStyle w:val="Encabezado"/>
              <w:jc w:val="left"/>
            </w:pPr>
            <w:r>
              <w:t>REVISIÓN</w:t>
            </w:r>
          </w:p>
        </w:tc>
        <w:tc>
          <w:tcPr>
            <w:tcW w:w="1665" w:type="pct"/>
            <w:vAlign w:val="center"/>
          </w:tcPr>
          <w:p w14:paraId="46C3BA04" w14:textId="77777777" w:rsidR="00337371" w:rsidRDefault="00337371" w:rsidP="00040ADA">
            <w:pPr>
              <w:pStyle w:val="Encabezado"/>
              <w:jc w:val="left"/>
            </w:pPr>
            <w:r>
              <w:t>APROBACIÓN</w:t>
            </w:r>
          </w:p>
        </w:tc>
      </w:tr>
      <w:tr w:rsidR="00337371" w14:paraId="1391574A" w14:textId="77777777" w:rsidTr="00AF0A0B">
        <w:trPr>
          <w:trHeight w:val="2147"/>
          <w:jc w:val="center"/>
        </w:trPr>
        <w:tc>
          <w:tcPr>
            <w:tcW w:w="1665" w:type="pct"/>
          </w:tcPr>
          <w:p w14:paraId="41BE9A6E" w14:textId="77777777" w:rsidR="00337371" w:rsidRPr="00DF081A" w:rsidRDefault="00337371" w:rsidP="00DF081A">
            <w:pPr>
              <w:tabs>
                <w:tab w:val="left" w:pos="210"/>
                <w:tab w:val="left" w:pos="3686"/>
                <w:tab w:val="center" w:pos="5586"/>
              </w:tabs>
              <w:spacing w:before="120"/>
              <w:jc w:val="left"/>
              <w:rPr>
                <w:szCs w:val="20"/>
              </w:rPr>
            </w:pPr>
          </w:p>
        </w:tc>
        <w:tc>
          <w:tcPr>
            <w:tcW w:w="1665" w:type="pct"/>
          </w:tcPr>
          <w:p w14:paraId="4837482D" w14:textId="77777777" w:rsidR="00337371" w:rsidRPr="00A867F9" w:rsidRDefault="00337371" w:rsidP="00AF0A0B">
            <w:pPr>
              <w:tabs>
                <w:tab w:val="left" w:pos="210"/>
                <w:tab w:val="left" w:pos="3686"/>
                <w:tab w:val="center" w:pos="5586"/>
              </w:tabs>
              <w:spacing w:before="120"/>
              <w:jc w:val="left"/>
            </w:pPr>
          </w:p>
        </w:tc>
        <w:tc>
          <w:tcPr>
            <w:tcW w:w="1665" w:type="pct"/>
          </w:tcPr>
          <w:p w14:paraId="0BD8B480" w14:textId="77777777" w:rsidR="00337371" w:rsidRPr="00472917" w:rsidRDefault="00337371" w:rsidP="00AF0A0B">
            <w:pPr>
              <w:tabs>
                <w:tab w:val="left" w:pos="210"/>
                <w:tab w:val="left" w:pos="3686"/>
                <w:tab w:val="center" w:pos="5586"/>
              </w:tabs>
              <w:spacing w:before="120"/>
              <w:jc w:val="left"/>
            </w:pPr>
          </w:p>
        </w:tc>
      </w:tr>
    </w:tbl>
    <w:p w14:paraId="49CE5B9E" w14:textId="77777777" w:rsidR="00337371" w:rsidRDefault="00337371" w:rsidP="00337371">
      <w:r>
        <w:t xml:space="preserve"> </w:t>
      </w:r>
    </w:p>
    <w:p w14:paraId="0C9D9CE9" w14:textId="77777777" w:rsidR="00FE0ABC" w:rsidRDefault="00FE0ABC">
      <w:pPr>
        <w:pStyle w:val="Lista4"/>
        <w:rPr>
          <w:rFonts w:cs="Arial"/>
          <w:noProof/>
          <w:szCs w:val="24"/>
        </w:rPr>
      </w:pPr>
    </w:p>
    <w:p w14:paraId="15994853" w14:textId="77C702C4" w:rsidR="00FE0ABC" w:rsidRDefault="00FE0ABC">
      <w:pPr>
        <w:pStyle w:val="Ttulo1"/>
        <w:numPr>
          <w:ilvl w:val="0"/>
          <w:numId w:val="0"/>
        </w:numPr>
        <w:rPr>
          <w:noProof/>
        </w:rPr>
      </w:pPr>
      <w:r>
        <w:rPr>
          <w:noProof/>
        </w:rPr>
        <w:br w:type="page"/>
      </w:r>
      <w:bookmarkStart w:id="20" w:name="_Toc213582347"/>
      <w:bookmarkStart w:id="21" w:name="_Toc227583503"/>
      <w:bookmarkStart w:id="22" w:name="_Toc4573215"/>
      <w:r>
        <w:rPr>
          <w:noProof/>
        </w:rPr>
        <w:lastRenderedPageBreak/>
        <w:t>INTRODUCCIÓN</w:t>
      </w:r>
      <w:bookmarkEnd w:id="20"/>
      <w:bookmarkEnd w:id="21"/>
      <w:r w:rsidR="00230545">
        <w:rPr>
          <w:noProof/>
        </w:rPr>
        <w:t xml:space="preserve"> </w:t>
      </w:r>
      <w:r w:rsidR="00910929">
        <w:rPr>
          <w:noProof/>
        </w:rPr>
        <w:t>Y OBJETO</w:t>
      </w:r>
      <w:bookmarkEnd w:id="22"/>
    </w:p>
    <w:bookmarkEnd w:id="12"/>
    <w:bookmarkEnd w:id="13"/>
    <w:bookmarkEnd w:id="14"/>
    <w:bookmarkEnd w:id="15"/>
    <w:bookmarkEnd w:id="16"/>
    <w:p w14:paraId="41C4A0F4" w14:textId="6C76B907" w:rsidR="006449A8" w:rsidRDefault="006449A8" w:rsidP="006449A8">
      <w:r>
        <w:t xml:space="preserve">Este documento describe el documento de Diseño del </w:t>
      </w:r>
      <w:r w:rsidR="00C168DF">
        <w:t>sub</w:t>
      </w:r>
      <w:r>
        <w:t xml:space="preserve">proyecto </w:t>
      </w:r>
      <w:r w:rsidR="001409EC">
        <w:t>Espacio Fundación Telefónica</w:t>
      </w:r>
      <w:r w:rsidR="002A0164">
        <w:t>.</w:t>
      </w:r>
    </w:p>
    <w:p w14:paraId="2F5F8636" w14:textId="77777777" w:rsidR="006449A8" w:rsidRDefault="006449A8" w:rsidP="006449A8"/>
    <w:p w14:paraId="7EAC89B9" w14:textId="3B02F7B7" w:rsidR="006449A8" w:rsidRDefault="006449A8" w:rsidP="006449A8">
      <w:r>
        <w:t xml:space="preserve">Ha de servir como guía para la </w:t>
      </w:r>
      <w:r w:rsidR="00C168DF">
        <w:t>ejecución</w:t>
      </w:r>
      <w:r>
        <w:t xml:space="preserve"> del subproyecto, para lo cual a lo largo de este documento se presentarán las propuestas para hacer que el sistema cumpla los requisitos específicos detectados en el documento de requisitos y que aplican a este subproyecto. Además de esto, también se presenta aquí un registro de trazabilidad con respecto a dichos requisitos.</w:t>
      </w:r>
    </w:p>
    <w:p w14:paraId="3C2C82AE" w14:textId="77777777" w:rsidR="006449A8" w:rsidRDefault="006449A8" w:rsidP="006449A8"/>
    <w:p w14:paraId="129E2C73" w14:textId="7A2D75C9" w:rsidR="006449A8" w:rsidRDefault="006449A8" w:rsidP="006449A8">
      <w:r>
        <w:t xml:space="preserve">El objetivo de este documento es recoger los aspectos más relevantes de la propuesta de diseño para el </w:t>
      </w:r>
      <w:r w:rsidR="004E51DA">
        <w:t xml:space="preserve">subproyecto Portal </w:t>
      </w:r>
      <w:r w:rsidR="001409EC">
        <w:t>Espacio Fundación Telefónica</w:t>
      </w:r>
      <w:r>
        <w:t>. Dicho diseño hará que el sistema resultante satisfaga, de entre todos los requisitos identificados en el documento de requisitos, aquellos que justifican la propia existencia del subproyecto, cumpliendo así las necesidades identificadas en el documento de alcance.</w:t>
      </w:r>
    </w:p>
    <w:p w14:paraId="591BE615" w14:textId="77777777" w:rsidR="006449A8" w:rsidRDefault="006449A8" w:rsidP="006449A8"/>
    <w:p w14:paraId="552850C5" w14:textId="77777777" w:rsidR="006449A8" w:rsidRDefault="006449A8" w:rsidP="006449A8"/>
    <w:p w14:paraId="4EBDE919" w14:textId="77777777" w:rsidR="00514B26" w:rsidRDefault="006449A8" w:rsidP="00514B26">
      <w:r>
        <w:t xml:space="preserve">Proyecto: </w:t>
      </w:r>
      <w:r w:rsidR="00514B26">
        <w:t>SERVICIO DE MANTENIMIENTO Y SOPORTE DE LAS APLICACIONES Y PORTALES WEB DE</w:t>
      </w:r>
    </w:p>
    <w:p w14:paraId="66A44988" w14:textId="77777777" w:rsidR="00514B26" w:rsidRDefault="00514B26" w:rsidP="00514B26">
      <w:r>
        <w:t xml:space="preserve">FUNDACIÓN TELEFÓNICA, </w:t>
      </w:r>
    </w:p>
    <w:p w14:paraId="47A5E45C" w14:textId="77777777" w:rsidR="00514B26" w:rsidRDefault="00514B26" w:rsidP="00514B26">
      <w:r>
        <w:t>en adelante: FUNDACIÓN,</w:t>
      </w:r>
    </w:p>
    <w:p w14:paraId="42368439" w14:textId="173E6751" w:rsidR="00514B26" w:rsidRPr="00230545" w:rsidRDefault="00F16504" w:rsidP="00514B26">
      <w:r>
        <w:t xml:space="preserve">ID: </w:t>
      </w:r>
      <w:r w:rsidR="009D3856">
        <w:t>FUN1</w:t>
      </w:r>
      <w:r w:rsidR="005A404A">
        <w:t>9</w:t>
      </w:r>
    </w:p>
    <w:p w14:paraId="00F1A482" w14:textId="6EC0D505" w:rsidR="00806D44" w:rsidRPr="00230545" w:rsidRDefault="006449A8" w:rsidP="00514B26">
      <w:r>
        <w:t>Subproyecto:</w:t>
      </w:r>
      <w:r w:rsidR="004E51DA">
        <w:t xml:space="preserve"> Portal </w:t>
      </w:r>
      <w:r w:rsidR="001409EC">
        <w:t>Espacio Fundación Telefónica</w:t>
      </w:r>
    </w:p>
    <w:p w14:paraId="170DFEC7" w14:textId="77777777" w:rsidR="00C73FFD" w:rsidRDefault="00C73FFD" w:rsidP="00B40718">
      <w:pPr>
        <w:jc w:val="left"/>
        <w:rPr>
          <w:noProof/>
          <w:szCs w:val="20"/>
          <w:lang w:val="pt-BR"/>
        </w:rPr>
      </w:pPr>
    </w:p>
    <w:p w14:paraId="0EF3D0CB" w14:textId="77777777" w:rsidR="002B5664" w:rsidRDefault="002B5664" w:rsidP="002B5664">
      <w:bookmarkStart w:id="23" w:name="_Toc406847616"/>
      <w:bookmarkStart w:id="24" w:name="_Toc406999468"/>
      <w:bookmarkStart w:id="25" w:name="_Toc407160706"/>
      <w:bookmarkStart w:id="26" w:name="_Toc409337846"/>
      <w:bookmarkStart w:id="27" w:name="_Toc478277691"/>
      <w:bookmarkStart w:id="28" w:name="_Toc479140801"/>
      <w:bookmarkStart w:id="29" w:name="_Toc479141051"/>
      <w:bookmarkStart w:id="30" w:name="_Toc503687093"/>
    </w:p>
    <w:p w14:paraId="3A9DAD93" w14:textId="77777777" w:rsidR="00935E55" w:rsidRDefault="002B5664" w:rsidP="00CF3FC2">
      <w:r w:rsidRPr="002B5664">
        <w:rPr>
          <w:i/>
        </w:rPr>
        <w:t xml:space="preserve"> </w:t>
      </w:r>
      <w:bookmarkStart w:id="31" w:name="_Toc206997894"/>
      <w:bookmarkEnd w:id="23"/>
      <w:bookmarkEnd w:id="24"/>
      <w:bookmarkEnd w:id="25"/>
      <w:bookmarkEnd w:id="26"/>
      <w:bookmarkEnd w:id="27"/>
      <w:bookmarkEnd w:id="28"/>
      <w:bookmarkEnd w:id="29"/>
      <w:bookmarkEnd w:id="30"/>
    </w:p>
    <w:p w14:paraId="4E18B239" w14:textId="77777777" w:rsidR="00E1754B" w:rsidRPr="00935E55" w:rsidRDefault="00935E55" w:rsidP="00CF3FC2">
      <w:r>
        <w:br w:type="page"/>
      </w:r>
    </w:p>
    <w:p w14:paraId="247A1C09" w14:textId="71BDF240" w:rsidR="00E80B49" w:rsidRPr="008C2636" w:rsidRDefault="00910929" w:rsidP="008C2636">
      <w:pPr>
        <w:pStyle w:val="Ttulo1"/>
        <w:numPr>
          <w:ilvl w:val="0"/>
          <w:numId w:val="27"/>
        </w:numPr>
        <w:rPr>
          <w:rFonts w:ascii="Trebuchet MS" w:hAnsi="Trebuchet MS" w:cs="Trebuchet MS"/>
          <w:color w:val="000000"/>
          <w:szCs w:val="20"/>
        </w:rPr>
      </w:pPr>
      <w:bookmarkStart w:id="32" w:name="_Toc4573216"/>
      <w:r>
        <w:lastRenderedPageBreak/>
        <w:t>DESCRIPCIÓN DEL ENTORNO</w:t>
      </w:r>
      <w:bookmarkEnd w:id="31"/>
      <w:bookmarkEnd w:id="32"/>
    </w:p>
    <w:p w14:paraId="7B924B40" w14:textId="77777777" w:rsidR="00E80B49" w:rsidRDefault="00E80B49" w:rsidP="00E80B49">
      <w:pPr>
        <w:spacing w:line="240" w:lineRule="exact"/>
        <w:rPr>
          <w:rFonts w:ascii="Trebuchet MS" w:hAnsi="Trebuchet MS" w:cs="Trebuchet MS"/>
          <w:color w:val="000000"/>
          <w:szCs w:val="20"/>
        </w:rPr>
      </w:pPr>
    </w:p>
    <w:p w14:paraId="7E76DA5A" w14:textId="7EB76205" w:rsidR="00514B26" w:rsidRDefault="00514B26" w:rsidP="00514B26">
      <w:r>
        <w:t xml:space="preserve">El </w:t>
      </w:r>
      <w:r w:rsidR="004E51DA">
        <w:t xml:space="preserve">Portal </w:t>
      </w:r>
      <w:r w:rsidR="00E5377F">
        <w:t>Espacio Fundación Telefónica</w:t>
      </w:r>
      <w:r w:rsidR="00FF1277">
        <w:t xml:space="preserve"> </w:t>
      </w:r>
      <w:r>
        <w:t xml:space="preserve">es un portal Web </w:t>
      </w:r>
      <w:r w:rsidRPr="008C0B9D">
        <w:t xml:space="preserve">desarrollado sobre </w:t>
      </w:r>
      <w:proofErr w:type="spellStart"/>
      <w:r w:rsidR="008E7ED3" w:rsidRPr="008C0B9D">
        <w:t>wordpress</w:t>
      </w:r>
      <w:proofErr w:type="spellEnd"/>
      <w:r w:rsidR="008E7ED3" w:rsidRPr="008C0B9D">
        <w:t xml:space="preserve"> 4</w:t>
      </w:r>
      <w:r w:rsidRPr="008C0B9D">
        <w:t>.</w:t>
      </w:r>
      <w:r>
        <w:t xml:space="preserve"> </w:t>
      </w:r>
    </w:p>
    <w:p w14:paraId="71B4128A" w14:textId="3B2F74FB" w:rsidR="00514B26" w:rsidRDefault="00514B26" w:rsidP="00514B26"/>
    <w:p w14:paraId="26A794BB" w14:textId="430230AE" w:rsidR="00514B26" w:rsidRDefault="003768E0" w:rsidP="00514B26">
      <w:r>
        <w:t xml:space="preserve">Con el fin de centralizar y organizar el servicio el sistema de </w:t>
      </w:r>
      <w:r w:rsidR="004B73C8">
        <w:t>peticiones</w:t>
      </w:r>
      <w:r>
        <w:t xml:space="preserve"> se gestiona a través de la herramienta de </w:t>
      </w:r>
      <w:proofErr w:type="spellStart"/>
      <w:r>
        <w:t>ticketing</w:t>
      </w:r>
      <w:proofErr w:type="spellEnd"/>
      <w:r>
        <w:t xml:space="preserve"> </w:t>
      </w:r>
      <w:proofErr w:type="spellStart"/>
      <w:r>
        <w:t>Redmi</w:t>
      </w:r>
      <w:r w:rsidR="004B73C8">
        <w:t>n</w:t>
      </w:r>
      <w:r>
        <w:t>e</w:t>
      </w:r>
      <w:proofErr w:type="spellEnd"/>
      <w:r>
        <w:t xml:space="preserve"> con URL</w:t>
      </w:r>
      <w:r w:rsidR="004E51DA">
        <w:t xml:space="preserve"> </w:t>
      </w:r>
      <w:hyperlink r:id="rId13" w:history="1">
        <w:r w:rsidR="00C31D32" w:rsidRPr="00B80299">
          <w:rPr>
            <w:rStyle w:val="Hipervnculo"/>
          </w:rPr>
          <w:t>http://194.224.74.201:1500/redmine/projects/fun19</w:t>
        </w:r>
      </w:hyperlink>
      <w:r w:rsidR="00C31D32">
        <w:rPr>
          <w:rStyle w:val="Hipervnculo"/>
        </w:rPr>
        <w:t xml:space="preserve"> </w:t>
      </w:r>
      <w:r w:rsidR="00F27523">
        <w:t xml:space="preserve">En dicha herramienta de definen </w:t>
      </w:r>
      <w:r w:rsidR="00F27523" w:rsidRPr="00F601E6">
        <w:t>tres tipos de tickets</w:t>
      </w:r>
      <w:r w:rsidR="00F27523">
        <w:t xml:space="preserve"> para acoger los tres requisitos definidos en el documento de requisitos para este subproyecto: </w:t>
      </w:r>
    </w:p>
    <w:p w14:paraId="7D697044" w14:textId="50B294AD" w:rsidR="00F27523" w:rsidRDefault="00F27523" w:rsidP="00514B26"/>
    <w:p w14:paraId="1C18A7EF" w14:textId="01B302E0" w:rsidR="00B7029B" w:rsidRDefault="00B7029B" w:rsidP="00B7029B">
      <w:pPr>
        <w:pStyle w:val="Prrafodelista"/>
        <w:numPr>
          <w:ilvl w:val="0"/>
          <w:numId w:val="4"/>
        </w:numPr>
      </w:pPr>
      <w:r>
        <w:t>Comentarios</w:t>
      </w:r>
      <w:r w:rsidR="00F27523">
        <w:t xml:space="preserve">: mediante este tipo de </w:t>
      </w:r>
      <w:proofErr w:type="spellStart"/>
      <w:r w:rsidR="00F27523">
        <w:t>tickes</w:t>
      </w:r>
      <w:proofErr w:type="spellEnd"/>
      <w:r w:rsidR="00F27523">
        <w:t xml:space="preserve"> el cliente solicita información sobre el </w:t>
      </w:r>
      <w:r w:rsidR="004B73C8">
        <w:t>funcionamiento</w:t>
      </w:r>
      <w:r w:rsidR="00F27523">
        <w:t xml:space="preserve"> de la aplicación y análisis de nuevos requisitos para la misma.</w:t>
      </w:r>
    </w:p>
    <w:p w14:paraId="0D2E5738" w14:textId="6C4D86EF" w:rsidR="006D1050" w:rsidRDefault="00F27523" w:rsidP="00B7029B">
      <w:pPr>
        <w:pStyle w:val="Prrafodelista"/>
        <w:numPr>
          <w:ilvl w:val="0"/>
          <w:numId w:val="4"/>
        </w:numPr>
      </w:pPr>
      <w:r>
        <w:t xml:space="preserve">Tareas: mediante este tipo de ticket el cliente solicita </w:t>
      </w:r>
      <w:r w:rsidR="006D1050">
        <w:t>todo al equipo de desarrollo. Atendiendo principalmente a solicitudes de:</w:t>
      </w:r>
    </w:p>
    <w:p w14:paraId="753E7BBA" w14:textId="5756C922" w:rsidR="006D1050" w:rsidRDefault="006D1050" w:rsidP="006D1050">
      <w:pPr>
        <w:pStyle w:val="Prrafodelista"/>
        <w:numPr>
          <w:ilvl w:val="1"/>
          <w:numId w:val="4"/>
        </w:numPr>
      </w:pPr>
      <w:r>
        <w:t xml:space="preserve">información sobre el </w:t>
      </w:r>
      <w:r w:rsidR="004B73C8">
        <w:t>funcionamiento</w:t>
      </w:r>
      <w:r>
        <w:t xml:space="preserve"> de la aplicación y análisis de nuevos requisitos para la misma.</w:t>
      </w:r>
    </w:p>
    <w:p w14:paraId="1205272E" w14:textId="6ABCD6BE" w:rsidR="006D1050" w:rsidRDefault="00F27523" w:rsidP="006D1050">
      <w:pPr>
        <w:pStyle w:val="Prrafodelista"/>
        <w:numPr>
          <w:ilvl w:val="1"/>
          <w:numId w:val="4"/>
        </w:numPr>
      </w:pPr>
      <w:r>
        <w:t>desarrollo de nuevas funcionalidades o cambios en las existentes</w:t>
      </w:r>
      <w:r w:rsidR="006D1050">
        <w:t>.</w:t>
      </w:r>
    </w:p>
    <w:p w14:paraId="7F06F0FE" w14:textId="63997AB4" w:rsidR="00F27523" w:rsidRDefault="00B7029B" w:rsidP="006D1050">
      <w:pPr>
        <w:pStyle w:val="Prrafodelista"/>
        <w:numPr>
          <w:ilvl w:val="1"/>
          <w:numId w:val="4"/>
        </w:numPr>
      </w:pPr>
      <w:r>
        <w:t>correcciones de funcionamientos erróneos del portal.</w:t>
      </w:r>
    </w:p>
    <w:p w14:paraId="0174BDFA" w14:textId="300628B5" w:rsidR="00177D70" w:rsidRDefault="00177D70" w:rsidP="00177D70"/>
    <w:p w14:paraId="775477ED" w14:textId="43303CCF" w:rsidR="00177D70" w:rsidRDefault="00177D70" w:rsidP="00177D70">
      <w:r>
        <w:t>De esta manera, el portal evolucionará a medida que se realicen desarrollo nuevos o modificaciones, de manera que este documento será modificado con dicha evolución.</w:t>
      </w:r>
    </w:p>
    <w:p w14:paraId="4CB25769" w14:textId="77777777" w:rsidR="00AE4219" w:rsidRDefault="00AE4219" w:rsidP="00177D70"/>
    <w:p w14:paraId="7EC01C08" w14:textId="77777777" w:rsidR="00AE4219" w:rsidRDefault="00AE4219" w:rsidP="00AE4219">
      <w:pPr>
        <w:pStyle w:val="Ttulo1"/>
      </w:pPr>
      <w:bookmarkStart w:id="33" w:name="_Toc527524555"/>
      <w:bookmarkStart w:id="34" w:name="_Toc4573217"/>
      <w:r>
        <w:t>Estructura</w:t>
      </w:r>
      <w:bookmarkEnd w:id="33"/>
      <w:bookmarkEnd w:id="34"/>
    </w:p>
    <w:p w14:paraId="2B006D0C" w14:textId="77777777" w:rsidR="00AE4219" w:rsidRDefault="00AE4219" w:rsidP="00AE4219">
      <w:pPr>
        <w:pStyle w:val="Ttulo2"/>
      </w:pPr>
      <w:bookmarkStart w:id="35" w:name="_Toc527524556"/>
      <w:bookmarkStart w:id="36" w:name="_Toc4573218"/>
      <w:r>
        <w:t>Listado de elementos y componentes</w:t>
      </w:r>
      <w:bookmarkEnd w:id="35"/>
      <w:bookmarkEnd w:id="36"/>
    </w:p>
    <w:p w14:paraId="4A642EDD" w14:textId="77777777" w:rsidR="00AE4219" w:rsidRDefault="00AE4219" w:rsidP="00AE4219">
      <w:r>
        <w:t xml:space="preserve">Como se ha indicado en el punto anterior la base de este aplicativo es </w:t>
      </w:r>
      <w:proofErr w:type="spellStart"/>
      <w:r>
        <w:t>Wordpress</w:t>
      </w:r>
      <w:proofErr w:type="spellEnd"/>
      <w:r>
        <w:t>, y para el desarrollo del mismo se ha seguido la separación en elementos aconsejada para el desarrollo sobre este CMS. De esta forma, el sistema consta de los siguientes elementos:</w:t>
      </w:r>
    </w:p>
    <w:p w14:paraId="0066B565" w14:textId="77777777" w:rsidR="00AE4219" w:rsidRDefault="00AE4219" w:rsidP="00AE4219"/>
    <w:p w14:paraId="7F49A6C0" w14:textId="77777777" w:rsidR="00AE4219" w:rsidRDefault="00AE4219" w:rsidP="00AE4219">
      <w:pPr>
        <w:pStyle w:val="Prrafodelista"/>
        <w:numPr>
          <w:ilvl w:val="0"/>
          <w:numId w:val="42"/>
        </w:numPr>
      </w:pPr>
      <w:r>
        <w:t>Core: elementos bases del portal suministrados por el CMS. No se deben realizar desarrollos ni modificaciones sobre estar carpetas y ficheros que se actualizarán al realizar actualizaciones liberadas por el propio CMS.</w:t>
      </w:r>
    </w:p>
    <w:p w14:paraId="478F0365" w14:textId="77777777" w:rsidR="00AE4219" w:rsidRDefault="00AE4219" w:rsidP="00AE4219">
      <w:pPr>
        <w:pStyle w:val="Prrafodelista"/>
        <w:numPr>
          <w:ilvl w:val="0"/>
          <w:numId w:val="42"/>
        </w:numPr>
      </w:pPr>
      <w:proofErr w:type="spellStart"/>
      <w:r>
        <w:t>Plugins</w:t>
      </w:r>
      <w:proofErr w:type="spellEnd"/>
      <w:r>
        <w:t xml:space="preserve">: desarrollos que </w:t>
      </w:r>
      <w:proofErr w:type="spellStart"/>
      <w:r>
        <w:t>amplian</w:t>
      </w:r>
      <w:proofErr w:type="spellEnd"/>
      <w:r>
        <w:t xml:space="preserve"> la </w:t>
      </w:r>
      <w:proofErr w:type="spellStart"/>
      <w:r>
        <w:t>funcionlidad</w:t>
      </w:r>
      <w:proofErr w:type="spellEnd"/>
      <w:r>
        <w:t xml:space="preserve"> del CMS. Puedes ser contribuidos o </w:t>
      </w:r>
      <w:proofErr w:type="spellStart"/>
      <w:r>
        <w:t>custom</w:t>
      </w:r>
      <w:proofErr w:type="spellEnd"/>
      <w:r>
        <w:t>. Lo ideal es tenerlos separados, pero en este desarrollo se encuentran en las mismas rutas.</w:t>
      </w:r>
    </w:p>
    <w:p w14:paraId="54821447" w14:textId="77777777" w:rsidR="00AE4219" w:rsidRDefault="00AE4219" w:rsidP="00AE4219">
      <w:pPr>
        <w:pStyle w:val="Prrafodelista"/>
        <w:numPr>
          <w:ilvl w:val="1"/>
          <w:numId w:val="42"/>
        </w:numPr>
      </w:pPr>
      <w:proofErr w:type="spellStart"/>
      <w:r>
        <w:t>Plugins</w:t>
      </w:r>
      <w:proofErr w:type="spellEnd"/>
      <w:r>
        <w:t xml:space="preserve">/librerías contribuidos: </w:t>
      </w:r>
      <w:proofErr w:type="spellStart"/>
      <w:r>
        <w:t>plugins</w:t>
      </w:r>
      <w:proofErr w:type="spellEnd"/>
      <w:r>
        <w:t xml:space="preserve"> o librerías aportados por la comunidad que se instalan y usan en el aplicativo. No se deben realizar modificaciones sobre los mismos ya que su mantenimiento se lleva a cabo por el desarrollador que </w:t>
      </w:r>
      <w:proofErr w:type="spellStart"/>
      <w:r>
        <w:t>libarará</w:t>
      </w:r>
      <w:proofErr w:type="spellEnd"/>
      <w:r>
        <w:t xml:space="preserve"> las nuevas versiones.</w:t>
      </w:r>
    </w:p>
    <w:p w14:paraId="1D50D8CA" w14:textId="77777777" w:rsidR="00AE4219" w:rsidRDefault="00AE4219" w:rsidP="00AE4219">
      <w:pPr>
        <w:pStyle w:val="Prrafodelista"/>
        <w:numPr>
          <w:ilvl w:val="1"/>
          <w:numId w:val="42"/>
        </w:numPr>
      </w:pPr>
      <w:proofErr w:type="spellStart"/>
      <w:r>
        <w:t>Plugins</w:t>
      </w:r>
      <w:proofErr w:type="spellEnd"/>
      <w:r>
        <w:t xml:space="preserve"> </w:t>
      </w:r>
      <w:proofErr w:type="spellStart"/>
      <w:r>
        <w:t>custom</w:t>
      </w:r>
      <w:proofErr w:type="spellEnd"/>
      <w:r>
        <w:t xml:space="preserve">: </w:t>
      </w:r>
      <w:proofErr w:type="spellStart"/>
      <w:r>
        <w:t>plugins</w:t>
      </w:r>
      <w:proofErr w:type="spellEnd"/>
      <w:r>
        <w:t xml:space="preserve"> que desarrollaremos para modificar o añadir una funcionalidad a nuestro aplicativo.</w:t>
      </w:r>
    </w:p>
    <w:p w14:paraId="41996D90" w14:textId="77777777" w:rsidR="00AE4219" w:rsidRDefault="00AE4219" w:rsidP="00AE4219">
      <w:pPr>
        <w:pStyle w:val="Prrafodelista"/>
        <w:numPr>
          <w:ilvl w:val="0"/>
          <w:numId w:val="42"/>
        </w:numPr>
      </w:pPr>
      <w:r>
        <w:t xml:space="preserve">Temas: código encargado de la capa de presentación. </w:t>
      </w:r>
    </w:p>
    <w:p w14:paraId="360CFF49" w14:textId="77777777" w:rsidR="00AE4219" w:rsidRDefault="00AE4219" w:rsidP="00AE4219"/>
    <w:p w14:paraId="2BAA626C" w14:textId="77777777" w:rsidR="00AE4219" w:rsidRDefault="00AE4219" w:rsidP="00AE4219">
      <w:r>
        <w:t xml:space="preserve">A continuación se define la </w:t>
      </w:r>
      <w:proofErr w:type="spellStart"/>
      <w:r>
        <w:t>funcion</w:t>
      </w:r>
      <w:proofErr w:type="spellEnd"/>
      <w:r>
        <w:t xml:space="preserve"> de cada directorio de la </w:t>
      </w:r>
      <w:proofErr w:type="spellStart"/>
      <w:r>
        <w:t>structura</w:t>
      </w:r>
      <w:proofErr w:type="spellEnd"/>
      <w:r>
        <w:t xml:space="preserve"> de ficheros de </w:t>
      </w:r>
      <w:proofErr w:type="spellStart"/>
      <w:r>
        <w:t>Wordpress</w:t>
      </w:r>
      <w:proofErr w:type="spellEnd"/>
      <w:r>
        <w:t xml:space="preserve"> en relación a los elementos antes definidos:</w:t>
      </w:r>
    </w:p>
    <w:p w14:paraId="428E86FA" w14:textId="77777777" w:rsidR="00AE4219" w:rsidRDefault="00AE4219" w:rsidP="00AE4219"/>
    <w:p w14:paraId="70DCF212" w14:textId="77777777" w:rsidR="00AE4219" w:rsidRDefault="00AE4219" w:rsidP="00AE4219">
      <w:pPr>
        <w:pStyle w:val="Prrafodelista"/>
        <w:numPr>
          <w:ilvl w:val="0"/>
          <w:numId w:val="43"/>
        </w:numPr>
      </w:pPr>
      <w:r>
        <w:t>Core:</w:t>
      </w:r>
    </w:p>
    <w:p w14:paraId="673F80CB" w14:textId="77777777" w:rsidR="00AE4219" w:rsidRDefault="00AE4219" w:rsidP="00AE4219">
      <w:pPr>
        <w:pStyle w:val="Prrafodelista"/>
        <w:numPr>
          <w:ilvl w:val="1"/>
          <w:numId w:val="43"/>
        </w:numPr>
      </w:pPr>
      <w:proofErr w:type="spellStart"/>
      <w:r>
        <w:t>wp-admin</w:t>
      </w:r>
      <w:proofErr w:type="spellEnd"/>
    </w:p>
    <w:p w14:paraId="0A3CC716" w14:textId="77777777" w:rsidR="00AE4219" w:rsidRDefault="00AE4219" w:rsidP="00AE4219">
      <w:pPr>
        <w:pStyle w:val="Prrafodelista"/>
        <w:numPr>
          <w:ilvl w:val="1"/>
          <w:numId w:val="43"/>
        </w:numPr>
      </w:pPr>
      <w:proofErr w:type="spellStart"/>
      <w:r>
        <w:t>wp-includes</w:t>
      </w:r>
      <w:proofErr w:type="spellEnd"/>
    </w:p>
    <w:p w14:paraId="58AE5A94" w14:textId="77777777" w:rsidR="00AE4219" w:rsidRDefault="00AE4219" w:rsidP="00AE4219">
      <w:pPr>
        <w:pStyle w:val="Prrafodelista"/>
        <w:numPr>
          <w:ilvl w:val="1"/>
          <w:numId w:val="43"/>
        </w:numPr>
      </w:pPr>
      <w:proofErr w:type="spellStart"/>
      <w:r>
        <w:t>wp-snapshots</w:t>
      </w:r>
      <w:proofErr w:type="spellEnd"/>
    </w:p>
    <w:p w14:paraId="33D5B376" w14:textId="77777777" w:rsidR="00AE4219" w:rsidRDefault="00AE4219" w:rsidP="00AE4219">
      <w:pPr>
        <w:pStyle w:val="Prrafodelista"/>
        <w:numPr>
          <w:ilvl w:val="1"/>
          <w:numId w:val="43"/>
        </w:numPr>
      </w:pPr>
      <w:r>
        <w:t>Ficheros en la raíz.</w:t>
      </w:r>
    </w:p>
    <w:p w14:paraId="28528B96" w14:textId="77777777" w:rsidR="00AE4219" w:rsidRDefault="00AE4219" w:rsidP="00AE4219">
      <w:pPr>
        <w:pStyle w:val="Prrafodelista"/>
        <w:ind w:left="1440"/>
      </w:pPr>
    </w:p>
    <w:p w14:paraId="01C1CB8B" w14:textId="77777777" w:rsidR="00AE4219" w:rsidRDefault="00AE4219" w:rsidP="00AE4219">
      <w:pPr>
        <w:pStyle w:val="Prrafodelista"/>
        <w:numPr>
          <w:ilvl w:val="0"/>
          <w:numId w:val="43"/>
        </w:numPr>
      </w:pPr>
      <w:proofErr w:type="spellStart"/>
      <w:r>
        <w:t>Plugins</w:t>
      </w:r>
      <w:proofErr w:type="spellEnd"/>
      <w:r>
        <w:t>:</w:t>
      </w:r>
    </w:p>
    <w:p w14:paraId="02AA4301" w14:textId="77777777" w:rsidR="00AE4219" w:rsidRDefault="00AE4219" w:rsidP="00AE4219">
      <w:pPr>
        <w:pStyle w:val="Prrafodelista"/>
        <w:numPr>
          <w:ilvl w:val="1"/>
          <w:numId w:val="43"/>
        </w:numPr>
      </w:pPr>
      <w:proofErr w:type="spellStart"/>
      <w:r>
        <w:t>wp-content</w:t>
      </w:r>
      <w:proofErr w:type="spellEnd"/>
      <w:r>
        <w:t>/</w:t>
      </w:r>
      <w:proofErr w:type="spellStart"/>
      <w:r>
        <w:t>gd</w:t>
      </w:r>
      <w:proofErr w:type="spellEnd"/>
      <w:r>
        <w:t>-</w:t>
      </w:r>
      <w:proofErr w:type="spellStart"/>
      <w:r>
        <w:t>star</w:t>
      </w:r>
      <w:proofErr w:type="spellEnd"/>
      <w:r>
        <w:t>-rating</w:t>
      </w:r>
    </w:p>
    <w:p w14:paraId="58D936FC" w14:textId="77777777" w:rsidR="00AE4219" w:rsidRDefault="00AE4219" w:rsidP="00AE4219">
      <w:pPr>
        <w:pStyle w:val="Prrafodelista"/>
        <w:numPr>
          <w:ilvl w:val="1"/>
          <w:numId w:val="43"/>
        </w:numPr>
      </w:pPr>
      <w:proofErr w:type="spellStart"/>
      <w:r>
        <w:t>wp-content</w:t>
      </w:r>
      <w:proofErr w:type="spellEnd"/>
      <w:r>
        <w:t>/</w:t>
      </w:r>
      <w:proofErr w:type="spellStart"/>
      <w:r>
        <w:t>languages</w:t>
      </w:r>
      <w:proofErr w:type="spellEnd"/>
      <w:r>
        <w:t>/</w:t>
      </w:r>
      <w:proofErr w:type="spellStart"/>
      <w:r>
        <w:t>plugins</w:t>
      </w:r>
      <w:proofErr w:type="spellEnd"/>
    </w:p>
    <w:p w14:paraId="201F462C" w14:textId="77777777" w:rsidR="00AE4219" w:rsidRDefault="00AE4219" w:rsidP="00AE4219">
      <w:pPr>
        <w:pStyle w:val="Prrafodelista"/>
        <w:numPr>
          <w:ilvl w:val="1"/>
          <w:numId w:val="43"/>
        </w:numPr>
      </w:pPr>
      <w:proofErr w:type="spellStart"/>
      <w:r>
        <w:t>wp-content</w:t>
      </w:r>
      <w:proofErr w:type="spellEnd"/>
      <w:r>
        <w:t>/</w:t>
      </w:r>
      <w:proofErr w:type="spellStart"/>
      <w:r>
        <w:t>plugins</w:t>
      </w:r>
      <w:proofErr w:type="spellEnd"/>
    </w:p>
    <w:p w14:paraId="6AD3D601" w14:textId="77777777" w:rsidR="00AE4219" w:rsidRDefault="00AE4219" w:rsidP="00AE4219">
      <w:pPr>
        <w:pStyle w:val="Prrafodelista"/>
        <w:numPr>
          <w:ilvl w:val="1"/>
          <w:numId w:val="43"/>
        </w:numPr>
      </w:pPr>
      <w:proofErr w:type="spellStart"/>
      <w:r>
        <w:t>wp-content</w:t>
      </w:r>
      <w:proofErr w:type="spellEnd"/>
      <w:r>
        <w:t>/</w:t>
      </w:r>
      <w:proofErr w:type="spellStart"/>
      <w:r>
        <w:t>pluginsd</w:t>
      </w:r>
      <w:proofErr w:type="spellEnd"/>
    </w:p>
    <w:p w14:paraId="5BC5E444" w14:textId="77777777" w:rsidR="00AE4219" w:rsidRDefault="00AE4219" w:rsidP="00AE4219"/>
    <w:p w14:paraId="51D2E0F0" w14:textId="77777777" w:rsidR="00AE4219" w:rsidRDefault="00AE4219" w:rsidP="00AE4219">
      <w:pPr>
        <w:pStyle w:val="Prrafodelista"/>
        <w:numPr>
          <w:ilvl w:val="0"/>
          <w:numId w:val="43"/>
        </w:numPr>
      </w:pPr>
      <w:r>
        <w:t>Temas</w:t>
      </w:r>
    </w:p>
    <w:p w14:paraId="220C4808" w14:textId="77777777" w:rsidR="00AE4219" w:rsidRDefault="00AE4219" w:rsidP="00AE4219">
      <w:pPr>
        <w:pStyle w:val="Prrafodelista"/>
        <w:numPr>
          <w:ilvl w:val="1"/>
          <w:numId w:val="43"/>
        </w:numPr>
      </w:pPr>
      <w:proofErr w:type="spellStart"/>
      <w:r>
        <w:lastRenderedPageBreak/>
        <w:t>wp-content</w:t>
      </w:r>
      <w:proofErr w:type="spellEnd"/>
      <w:r>
        <w:t>/</w:t>
      </w:r>
      <w:proofErr w:type="spellStart"/>
      <w:r>
        <w:t>themes</w:t>
      </w:r>
      <w:proofErr w:type="spellEnd"/>
    </w:p>
    <w:p w14:paraId="4C342383" w14:textId="77777777" w:rsidR="00AE4219" w:rsidRDefault="00AE4219" w:rsidP="00AE4219">
      <w:pPr>
        <w:pStyle w:val="Prrafodelista"/>
        <w:numPr>
          <w:ilvl w:val="1"/>
          <w:numId w:val="43"/>
        </w:numPr>
      </w:pPr>
      <w:proofErr w:type="spellStart"/>
      <w:r>
        <w:t>wp-content</w:t>
      </w:r>
      <w:proofErr w:type="spellEnd"/>
      <w:r>
        <w:t>/</w:t>
      </w:r>
      <w:proofErr w:type="spellStart"/>
      <w:r>
        <w:t>uploads</w:t>
      </w:r>
      <w:proofErr w:type="spellEnd"/>
    </w:p>
    <w:p w14:paraId="074332CF" w14:textId="77777777" w:rsidR="00AE4219" w:rsidRDefault="00AE4219" w:rsidP="00AE4219">
      <w:pPr>
        <w:pStyle w:val="Prrafodelista"/>
        <w:numPr>
          <w:ilvl w:val="1"/>
          <w:numId w:val="43"/>
        </w:numPr>
      </w:pPr>
      <w:proofErr w:type="spellStart"/>
      <w:r>
        <w:t>wp-content</w:t>
      </w:r>
      <w:proofErr w:type="spellEnd"/>
      <w:r>
        <w:t>/</w:t>
      </w:r>
      <w:proofErr w:type="spellStart"/>
      <w:r>
        <w:t>languages</w:t>
      </w:r>
      <w:proofErr w:type="spellEnd"/>
      <w:r>
        <w:t>/</w:t>
      </w:r>
      <w:proofErr w:type="spellStart"/>
      <w:r>
        <w:t>themes</w:t>
      </w:r>
      <w:proofErr w:type="spellEnd"/>
    </w:p>
    <w:p w14:paraId="3800D6FD" w14:textId="77777777" w:rsidR="00AE4219" w:rsidRDefault="00AE4219" w:rsidP="00AE4219">
      <w:pPr>
        <w:pStyle w:val="Prrafodelista"/>
        <w:numPr>
          <w:ilvl w:val="1"/>
          <w:numId w:val="43"/>
        </w:numPr>
      </w:pPr>
      <w:proofErr w:type="spellStart"/>
      <w:r>
        <w:t>wp-content</w:t>
      </w:r>
      <w:proofErr w:type="spellEnd"/>
      <w:r>
        <w:t>/</w:t>
      </w:r>
      <w:proofErr w:type="spellStart"/>
      <w:r>
        <w:t>languages</w:t>
      </w:r>
      <w:proofErr w:type="spellEnd"/>
      <w:r>
        <w:t>: ficheros de la carpeta.</w:t>
      </w:r>
    </w:p>
    <w:p w14:paraId="13446CB3" w14:textId="77777777" w:rsidR="00AE4219" w:rsidRPr="00CB1165" w:rsidRDefault="00AE4219" w:rsidP="00AE4219"/>
    <w:p w14:paraId="430AB8C3" w14:textId="77777777" w:rsidR="00AE4219" w:rsidRDefault="00AE4219" w:rsidP="00AE4219"/>
    <w:p w14:paraId="0D5EF15A" w14:textId="77777777" w:rsidR="00AE4219" w:rsidRDefault="00AE4219" w:rsidP="00AE4219">
      <w:pPr>
        <w:pStyle w:val="Ttulo2"/>
      </w:pPr>
      <w:bookmarkStart w:id="37" w:name="_Toc527524557"/>
      <w:bookmarkStart w:id="38" w:name="_Toc4573219"/>
      <w:r w:rsidRPr="001C545F">
        <w:t>Integraciones de elementos internos y externos</w:t>
      </w:r>
      <w:bookmarkEnd w:id="37"/>
      <w:bookmarkEnd w:id="38"/>
    </w:p>
    <w:p w14:paraId="0E5DBB60" w14:textId="77777777" w:rsidR="00AE4219" w:rsidRDefault="00AE4219" w:rsidP="00AE4219">
      <w:r>
        <w:t xml:space="preserve">El propio CMS </w:t>
      </w:r>
      <w:proofErr w:type="spellStart"/>
      <w:r>
        <w:t>Wordpres</w:t>
      </w:r>
      <w:proofErr w:type="spellEnd"/>
      <w:r>
        <w:t xml:space="preserve"> actual como integrador de los elementos internos que componen la estructura, permitiendo que estos interactúen entre ellos. De esta forma, un módulo contribuido o </w:t>
      </w:r>
      <w:proofErr w:type="spellStart"/>
      <w:r>
        <w:t>custom</w:t>
      </w:r>
      <w:proofErr w:type="spellEnd"/>
      <w:r>
        <w:t xml:space="preserve"> puede modificar el comportamiento de una funcionalidad del </w:t>
      </w:r>
      <w:proofErr w:type="spellStart"/>
      <w:r>
        <w:t>core</w:t>
      </w:r>
      <w:proofErr w:type="spellEnd"/>
      <w:r>
        <w:t>, la forma en que se presentan los datos por el tema…</w:t>
      </w:r>
    </w:p>
    <w:p w14:paraId="3CEA15C3" w14:textId="77777777" w:rsidR="00AE4219" w:rsidRDefault="00AE4219" w:rsidP="00AE4219"/>
    <w:p w14:paraId="7B51A30B" w14:textId="77777777" w:rsidR="00AE4219" w:rsidRDefault="00AE4219" w:rsidP="00AE4219">
      <w:r>
        <w:t xml:space="preserve">Por otro lado, este aplicativo presenta integración con redes sociales mediante </w:t>
      </w:r>
      <w:proofErr w:type="spellStart"/>
      <w:r>
        <w:t>plugins</w:t>
      </w:r>
      <w:proofErr w:type="spellEnd"/>
      <w:r>
        <w:t xml:space="preserve"> que usan los widgets y servicios webs publicados por estas. </w:t>
      </w:r>
    </w:p>
    <w:p w14:paraId="05E8C899" w14:textId="77777777" w:rsidR="00AE4219" w:rsidRDefault="00AE4219" w:rsidP="00AE4219"/>
    <w:p w14:paraId="4E6442C3" w14:textId="77777777" w:rsidR="00AE4219" w:rsidRDefault="00AE4219" w:rsidP="00AE4219">
      <w:pPr>
        <w:pStyle w:val="Ttulo2"/>
      </w:pPr>
      <w:bookmarkStart w:id="39" w:name="_Toc527524558"/>
      <w:bookmarkStart w:id="40" w:name="_Toc4573220"/>
      <w:r>
        <w:t>Estructura de SVN</w:t>
      </w:r>
      <w:bookmarkEnd w:id="39"/>
      <w:bookmarkEnd w:id="40"/>
    </w:p>
    <w:p w14:paraId="776220FB" w14:textId="77777777" w:rsidR="00AE4219" w:rsidRDefault="00AE4219" w:rsidP="00AE4219">
      <w:r>
        <w:t xml:space="preserve">Debido a la estructura de carpetas definida por </w:t>
      </w:r>
      <w:proofErr w:type="spellStart"/>
      <w:r>
        <w:t>Wordpress</w:t>
      </w:r>
      <w:proofErr w:type="spellEnd"/>
      <w:r>
        <w:t xml:space="preserve">, que permite identificar claramente a los elementos en la estructura de carpetas, no se ha definido una estructura de carpetas para la organización del SVN, si no que se usa la propia estructura de carpetas de </w:t>
      </w:r>
      <w:proofErr w:type="spellStart"/>
      <w:r>
        <w:t>Wordpress</w:t>
      </w:r>
      <w:proofErr w:type="spellEnd"/>
      <w:r>
        <w:t>.</w:t>
      </w:r>
    </w:p>
    <w:p w14:paraId="0A983DD7" w14:textId="77777777" w:rsidR="00AE4219" w:rsidRDefault="00AE4219" w:rsidP="00AE4219"/>
    <w:p w14:paraId="0D890FF0" w14:textId="77777777" w:rsidR="00AE4219" w:rsidRPr="001C545F" w:rsidRDefault="00AE4219" w:rsidP="00AE4219">
      <w:pPr>
        <w:jc w:val="center"/>
      </w:pPr>
      <w:r>
        <w:rPr>
          <w:noProof/>
        </w:rPr>
        <w:lastRenderedPageBreak/>
        <w:drawing>
          <wp:inline distT="0" distB="0" distL="0" distR="0" wp14:anchorId="39C511A4" wp14:editId="58429DF0">
            <wp:extent cx="6120130" cy="78124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7812405"/>
                    </a:xfrm>
                    <a:prstGeom prst="rect">
                      <a:avLst/>
                    </a:prstGeom>
                  </pic:spPr>
                </pic:pic>
              </a:graphicData>
            </a:graphic>
          </wp:inline>
        </w:drawing>
      </w:r>
    </w:p>
    <w:p w14:paraId="5E3531D1" w14:textId="77777777" w:rsidR="00AE4219" w:rsidRDefault="00AE4219" w:rsidP="00AE4219"/>
    <w:p w14:paraId="70D0364D" w14:textId="77777777" w:rsidR="00AE4219" w:rsidRDefault="00AE4219" w:rsidP="00177D70"/>
    <w:p w14:paraId="434F1D22" w14:textId="3CA3EF5A" w:rsidR="007D4663" w:rsidRDefault="007D4663">
      <w:pPr>
        <w:jc w:val="left"/>
        <w:rPr>
          <w:rFonts w:ascii="Trebuchet MS" w:hAnsi="Trebuchet MS" w:cs="Trebuchet MS"/>
          <w:color w:val="000000"/>
          <w:szCs w:val="20"/>
        </w:rPr>
      </w:pPr>
      <w:r>
        <w:rPr>
          <w:rFonts w:ascii="Trebuchet MS" w:hAnsi="Trebuchet MS" w:cs="Trebuchet MS"/>
          <w:color w:val="000000"/>
          <w:szCs w:val="20"/>
        </w:rPr>
        <w:br w:type="page"/>
      </w:r>
    </w:p>
    <w:p w14:paraId="4D1D8A8D" w14:textId="45DB5714" w:rsidR="00E80B49" w:rsidRDefault="00BE32E5" w:rsidP="00D806B1">
      <w:pPr>
        <w:pStyle w:val="Ttulo1"/>
      </w:pPr>
      <w:bookmarkStart w:id="41" w:name="__RefHeading__115_1745508637"/>
      <w:bookmarkStart w:id="42" w:name="__RefHeading__15_541068901"/>
      <w:bookmarkStart w:id="43" w:name="_Toc4573221"/>
      <w:bookmarkEnd w:id="41"/>
      <w:bookmarkEnd w:id="42"/>
      <w:r>
        <w:lastRenderedPageBreak/>
        <w:t>Diseño del sistema</w:t>
      </w:r>
      <w:bookmarkEnd w:id="43"/>
    </w:p>
    <w:p w14:paraId="6960E927" w14:textId="77777777" w:rsidR="00D806B1" w:rsidRPr="001A0564" w:rsidRDefault="00D806B1" w:rsidP="00D806B1">
      <w:pPr>
        <w:jc w:val="left"/>
      </w:pPr>
    </w:p>
    <w:p w14:paraId="5D921697" w14:textId="6803170D" w:rsidR="00BE32E5" w:rsidRDefault="00BE32E5" w:rsidP="00BE32E5">
      <w:r w:rsidRPr="00B94431">
        <w:t>En los siguientes puntos se describe el diseño de las funcionalidades del portal</w:t>
      </w:r>
      <w:r w:rsidR="008E7ED3" w:rsidRPr="00B94431">
        <w:t>.</w:t>
      </w:r>
    </w:p>
    <w:p w14:paraId="43DE851B" w14:textId="042165E2" w:rsidR="00735009" w:rsidRPr="00FF75FA" w:rsidRDefault="00735009" w:rsidP="00735009"/>
    <w:p w14:paraId="745B08A9" w14:textId="77777777" w:rsidR="009E4AE4" w:rsidRPr="00D55249" w:rsidRDefault="009E4AE4" w:rsidP="0054332C">
      <w:pPr>
        <w:pStyle w:val="Prrafodelista"/>
        <w:numPr>
          <w:ilvl w:val="0"/>
          <w:numId w:val="2"/>
        </w:numPr>
        <w:tabs>
          <w:tab w:val="clear" w:pos="432"/>
        </w:tabs>
        <w:ind w:left="360" w:hanging="360"/>
        <w:contextualSpacing w:val="0"/>
        <w:outlineLvl w:val="1"/>
        <w:rPr>
          <w:b/>
          <w:vanish/>
          <w:sz w:val="28"/>
        </w:rPr>
      </w:pPr>
      <w:bookmarkStart w:id="44" w:name="_Toc489529988"/>
      <w:bookmarkStart w:id="45" w:name="_Toc489879204"/>
      <w:bookmarkStart w:id="46" w:name="_Toc489950687"/>
      <w:bookmarkStart w:id="47" w:name="_Toc489951059"/>
      <w:bookmarkStart w:id="48" w:name="_Toc489951090"/>
      <w:bookmarkStart w:id="49" w:name="_Toc489951121"/>
      <w:bookmarkStart w:id="50" w:name="_Toc491761790"/>
      <w:bookmarkStart w:id="51" w:name="_Toc491805917"/>
      <w:bookmarkStart w:id="52" w:name="_Toc491805928"/>
      <w:bookmarkStart w:id="53" w:name="_Toc491806239"/>
      <w:bookmarkStart w:id="54" w:name="_Toc493848152"/>
      <w:bookmarkStart w:id="55" w:name="_Toc494799669"/>
      <w:bookmarkStart w:id="56" w:name="_Toc494800349"/>
      <w:bookmarkStart w:id="57" w:name="_Toc494800507"/>
      <w:bookmarkStart w:id="58" w:name="_Toc494880010"/>
      <w:bookmarkStart w:id="59" w:name="_Toc494880045"/>
      <w:bookmarkStart w:id="60" w:name="_Toc496003224"/>
      <w:bookmarkStart w:id="61" w:name="_Toc496091861"/>
      <w:bookmarkStart w:id="62" w:name="_Toc508715263"/>
      <w:bookmarkStart w:id="63" w:name="_Toc520715501"/>
      <w:bookmarkStart w:id="64" w:name="_Toc520895367"/>
      <w:bookmarkStart w:id="65" w:name="_Toc520961773"/>
      <w:bookmarkStart w:id="66" w:name="_Toc522540042"/>
      <w:bookmarkStart w:id="67" w:name="_Toc522610110"/>
      <w:bookmarkStart w:id="68" w:name="_Toc522610149"/>
      <w:bookmarkStart w:id="69" w:name="_Toc522693125"/>
      <w:bookmarkStart w:id="70" w:name="_Toc522696959"/>
      <w:bookmarkStart w:id="71" w:name="_Toc522700551"/>
      <w:bookmarkStart w:id="72" w:name="_Toc523847600"/>
      <w:bookmarkStart w:id="73" w:name="_Toc523909256"/>
      <w:bookmarkStart w:id="74" w:name="_Toc523920882"/>
      <w:bookmarkStart w:id="75" w:name="_Toc526527289"/>
      <w:bookmarkStart w:id="76" w:name="_Toc526527750"/>
      <w:bookmarkStart w:id="77" w:name="_Toc526946247"/>
      <w:bookmarkStart w:id="78" w:name="_Toc526946278"/>
      <w:bookmarkStart w:id="79" w:name="_Toc527015350"/>
      <w:bookmarkStart w:id="80" w:name="_Toc527019465"/>
      <w:bookmarkStart w:id="81" w:name="_Toc527020529"/>
      <w:bookmarkStart w:id="82" w:name="_Toc527022086"/>
      <w:bookmarkStart w:id="83" w:name="_Toc527370876"/>
      <w:bookmarkStart w:id="84" w:name="_Toc527372626"/>
      <w:bookmarkStart w:id="85" w:name="_Toc527373045"/>
      <w:bookmarkStart w:id="86" w:name="_Toc527373854"/>
      <w:bookmarkStart w:id="87" w:name="_Toc527459444"/>
      <w:bookmarkStart w:id="88" w:name="_Toc1465940"/>
      <w:bookmarkStart w:id="89" w:name="_Toc1466081"/>
      <w:bookmarkStart w:id="90" w:name="_Toc4573222"/>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63682471" w14:textId="77777777" w:rsidR="009E4AE4" w:rsidRPr="00D55249" w:rsidRDefault="009E4AE4" w:rsidP="0054332C">
      <w:pPr>
        <w:pStyle w:val="Prrafodelista"/>
        <w:numPr>
          <w:ilvl w:val="0"/>
          <w:numId w:val="2"/>
        </w:numPr>
        <w:tabs>
          <w:tab w:val="clear" w:pos="432"/>
        </w:tabs>
        <w:ind w:left="360" w:hanging="360"/>
        <w:contextualSpacing w:val="0"/>
        <w:outlineLvl w:val="1"/>
        <w:rPr>
          <w:b/>
          <w:vanish/>
          <w:sz w:val="28"/>
        </w:rPr>
      </w:pPr>
      <w:bookmarkStart w:id="91" w:name="_Toc489529989"/>
      <w:bookmarkStart w:id="92" w:name="_Toc489879205"/>
      <w:bookmarkStart w:id="93" w:name="_Toc489950688"/>
      <w:bookmarkStart w:id="94" w:name="_Toc489951060"/>
      <w:bookmarkStart w:id="95" w:name="_Toc489951091"/>
      <w:bookmarkStart w:id="96" w:name="_Toc489951122"/>
      <w:bookmarkStart w:id="97" w:name="_Toc491761791"/>
      <w:bookmarkStart w:id="98" w:name="_Toc491805918"/>
      <w:bookmarkStart w:id="99" w:name="_Toc491805929"/>
      <w:bookmarkStart w:id="100" w:name="_Toc491806240"/>
      <w:bookmarkStart w:id="101" w:name="_Toc493848153"/>
      <w:bookmarkStart w:id="102" w:name="_Toc494799670"/>
      <w:bookmarkStart w:id="103" w:name="_Toc494800350"/>
      <w:bookmarkStart w:id="104" w:name="_Toc494800508"/>
      <w:bookmarkStart w:id="105" w:name="_Toc494880011"/>
      <w:bookmarkStart w:id="106" w:name="_Toc494880046"/>
      <w:bookmarkStart w:id="107" w:name="_Toc496003225"/>
      <w:bookmarkStart w:id="108" w:name="_Toc496091862"/>
      <w:bookmarkStart w:id="109" w:name="_Toc508715264"/>
      <w:bookmarkStart w:id="110" w:name="_Toc520715502"/>
      <w:bookmarkStart w:id="111" w:name="_Toc520895368"/>
      <w:bookmarkStart w:id="112" w:name="_Toc520961774"/>
      <w:bookmarkStart w:id="113" w:name="_Toc522540043"/>
      <w:bookmarkStart w:id="114" w:name="_Toc522610111"/>
      <w:bookmarkStart w:id="115" w:name="_Toc522610150"/>
      <w:bookmarkStart w:id="116" w:name="_Toc522693126"/>
      <w:bookmarkStart w:id="117" w:name="_Toc522696960"/>
      <w:bookmarkStart w:id="118" w:name="_Toc522700552"/>
      <w:bookmarkStart w:id="119" w:name="_Toc523847601"/>
      <w:bookmarkStart w:id="120" w:name="_Toc523909257"/>
      <w:bookmarkStart w:id="121" w:name="_Toc523920883"/>
      <w:bookmarkStart w:id="122" w:name="_Toc526527290"/>
      <w:bookmarkStart w:id="123" w:name="_Toc526527751"/>
      <w:bookmarkStart w:id="124" w:name="_Toc526946248"/>
      <w:bookmarkStart w:id="125" w:name="_Toc526946279"/>
      <w:bookmarkStart w:id="126" w:name="_Toc527015351"/>
      <w:bookmarkStart w:id="127" w:name="_Toc527019466"/>
      <w:bookmarkStart w:id="128" w:name="_Toc527020530"/>
      <w:bookmarkStart w:id="129" w:name="_Toc527022087"/>
      <w:bookmarkStart w:id="130" w:name="_Toc527370877"/>
      <w:bookmarkStart w:id="131" w:name="_Toc527372627"/>
      <w:bookmarkStart w:id="132" w:name="_Toc527373046"/>
      <w:bookmarkStart w:id="133" w:name="_Toc527373855"/>
      <w:bookmarkStart w:id="134" w:name="_Toc527459445"/>
      <w:bookmarkStart w:id="135" w:name="_Toc1465941"/>
      <w:bookmarkStart w:id="136" w:name="_Toc1466082"/>
      <w:bookmarkStart w:id="137" w:name="_Toc457322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3244C727" w14:textId="4B99DB05" w:rsidR="00E80B49" w:rsidRDefault="00BE32E5" w:rsidP="00BE32E5">
      <w:pPr>
        <w:pStyle w:val="Ttulo2"/>
      </w:pPr>
      <w:bookmarkStart w:id="138" w:name="__RefHeading__117_1745508637"/>
      <w:bookmarkStart w:id="139" w:name="__RefHeading__17_541068901"/>
      <w:bookmarkStart w:id="140" w:name="_Toc4573224"/>
      <w:bookmarkEnd w:id="138"/>
      <w:bookmarkEnd w:id="139"/>
      <w:r>
        <w:t>Estructura</w:t>
      </w:r>
      <w:bookmarkEnd w:id="140"/>
    </w:p>
    <w:p w14:paraId="47EBC1AE" w14:textId="3F8FB653" w:rsidR="00585B53" w:rsidRDefault="00585B53" w:rsidP="00585B53">
      <w:r>
        <w:t>Este portal está definido para 5 ciudades pero su estructura es análoga, cambiando los contenidos de cada portal en base a la ciudad seleccionada.</w:t>
      </w:r>
    </w:p>
    <w:p w14:paraId="66A769B8" w14:textId="77777777" w:rsidR="00585B53" w:rsidRPr="00585B53" w:rsidRDefault="00585B53" w:rsidP="00585B53"/>
    <w:p w14:paraId="5998417C" w14:textId="66C30B15" w:rsidR="008E7ED3" w:rsidRDefault="00585B53" w:rsidP="00910929">
      <w:r>
        <w:t>La</w:t>
      </w:r>
      <w:r w:rsidR="00BE32E5">
        <w:t xml:space="preserve"> estructura básica del diseño del portal consta de 3 elementos:</w:t>
      </w:r>
    </w:p>
    <w:p w14:paraId="38124264" w14:textId="77777777" w:rsidR="00BE32E5" w:rsidRDefault="00BE32E5" w:rsidP="00910929"/>
    <w:p w14:paraId="39BD3682" w14:textId="77777777" w:rsidR="00585B53" w:rsidRDefault="00BE32E5" w:rsidP="00493F88">
      <w:pPr>
        <w:pStyle w:val="Prrafodelista"/>
        <w:numPr>
          <w:ilvl w:val="0"/>
          <w:numId w:val="5"/>
        </w:numPr>
      </w:pPr>
      <w:r>
        <w:t>Cabecera</w:t>
      </w:r>
      <w:r w:rsidR="00585B53">
        <w:t>, que</w:t>
      </w:r>
      <w:r w:rsidR="00117E92">
        <w:t xml:space="preserve"> se en</w:t>
      </w:r>
      <w:r w:rsidR="00585B53">
        <w:t>cuentra dividida en dos partes:</w:t>
      </w:r>
    </w:p>
    <w:p w14:paraId="56C52BED" w14:textId="071D83AE" w:rsidR="00117E92" w:rsidRDefault="00585B53" w:rsidP="00585B53">
      <w:pPr>
        <w:pStyle w:val="Prrafodelista"/>
        <w:numPr>
          <w:ilvl w:val="1"/>
          <w:numId w:val="5"/>
        </w:numPr>
      </w:pPr>
      <w:r>
        <w:t xml:space="preserve">En </w:t>
      </w:r>
      <w:r w:rsidR="00117E92">
        <w:t>la parte superior</w:t>
      </w:r>
      <w:r>
        <w:t xml:space="preserve"> se encuentran los enlaces</w:t>
      </w:r>
      <w:r w:rsidR="00117E92">
        <w:t xml:space="preserve"> a la portada del portal de cada país, un icono que enlaza a </w:t>
      </w:r>
      <w:proofErr w:type="spellStart"/>
      <w:r w:rsidR="00117E92">
        <w:t>a</w:t>
      </w:r>
      <w:proofErr w:type="spellEnd"/>
      <w:r w:rsidR="00117E92">
        <w:t xml:space="preserve"> la portada y un enlace para ver el portal en </w:t>
      </w:r>
      <w:proofErr w:type="spellStart"/>
      <w:r w:rsidR="00117E92">
        <w:t>ingles</w:t>
      </w:r>
      <w:proofErr w:type="spellEnd"/>
      <w:r w:rsidR="00117E92">
        <w:t xml:space="preserve"> o español.</w:t>
      </w:r>
    </w:p>
    <w:p w14:paraId="7777691E" w14:textId="1D7B7AE7" w:rsidR="00CD6452" w:rsidRDefault="00585B53" w:rsidP="00585B53">
      <w:pPr>
        <w:pStyle w:val="Prrafodelista"/>
        <w:numPr>
          <w:ilvl w:val="1"/>
          <w:numId w:val="5"/>
        </w:numPr>
      </w:pPr>
      <w:r>
        <w:t xml:space="preserve">En la parte inferior se encuentran un enlace a la portada, un texto con la información de la ciudad en la que se está navegando y la fecha, el menú del portal, un buscador </w:t>
      </w:r>
      <w:r w:rsidR="007C49DB">
        <w:t xml:space="preserve">de contenidos </w:t>
      </w:r>
      <w:r>
        <w:t xml:space="preserve">y un enlace a la página de Fundación Telefónica. Al navegar por la página, el texto con el nombre de la ciudad y la fecha cambia y se convierte en un menú horizontal </w:t>
      </w:r>
      <w:r w:rsidR="001C78A1">
        <w:t>con los siguientes enlaces:</w:t>
      </w:r>
    </w:p>
    <w:p w14:paraId="724B9E36" w14:textId="6A02F894" w:rsidR="001C78A1" w:rsidRDefault="001C78A1" w:rsidP="001C78A1">
      <w:pPr>
        <w:pStyle w:val="Prrafodelista"/>
        <w:numPr>
          <w:ilvl w:val="2"/>
          <w:numId w:val="5"/>
        </w:numPr>
      </w:pPr>
      <w:r>
        <w:t>Nombre de la ciudad</w:t>
      </w:r>
    </w:p>
    <w:p w14:paraId="01C12707" w14:textId="228E7301" w:rsidR="001C78A1" w:rsidRDefault="001C78A1" w:rsidP="001C78A1">
      <w:pPr>
        <w:pStyle w:val="Prrafodelista"/>
        <w:numPr>
          <w:ilvl w:val="2"/>
          <w:numId w:val="5"/>
        </w:numPr>
      </w:pPr>
      <w:r>
        <w:t>Visítanos</w:t>
      </w:r>
    </w:p>
    <w:p w14:paraId="795DE7B1" w14:textId="733A0DD7" w:rsidR="001C78A1" w:rsidRDefault="001C78A1" w:rsidP="001C78A1">
      <w:pPr>
        <w:pStyle w:val="Prrafodelista"/>
        <w:numPr>
          <w:ilvl w:val="2"/>
          <w:numId w:val="5"/>
        </w:numPr>
      </w:pPr>
      <w:r>
        <w:t>Agenda</w:t>
      </w:r>
    </w:p>
    <w:p w14:paraId="4DDEB106" w14:textId="36C703AC" w:rsidR="001C78A1" w:rsidRDefault="001C78A1" w:rsidP="001C78A1">
      <w:pPr>
        <w:pStyle w:val="Prrafodelista"/>
        <w:numPr>
          <w:ilvl w:val="2"/>
          <w:numId w:val="5"/>
        </w:numPr>
      </w:pPr>
      <w:r>
        <w:t>Exposiciones</w:t>
      </w:r>
    </w:p>
    <w:p w14:paraId="1531E912" w14:textId="60459DBA" w:rsidR="001C78A1" w:rsidRDefault="001C78A1" w:rsidP="001C78A1">
      <w:pPr>
        <w:pStyle w:val="Prrafodelista"/>
        <w:numPr>
          <w:ilvl w:val="2"/>
          <w:numId w:val="5"/>
        </w:numPr>
      </w:pPr>
      <w:r>
        <w:t>Talleres</w:t>
      </w:r>
    </w:p>
    <w:p w14:paraId="0BE4B6CD" w14:textId="77777777" w:rsidR="001C78A1" w:rsidRDefault="001C78A1" w:rsidP="001C78A1">
      <w:pPr>
        <w:pStyle w:val="Prrafodelista"/>
      </w:pPr>
    </w:p>
    <w:p w14:paraId="55333F93" w14:textId="77777777" w:rsidR="00496F04" w:rsidRDefault="001C78A1" w:rsidP="00496F04">
      <w:pPr>
        <w:pStyle w:val="Prrafodelista"/>
        <w:keepNext/>
      </w:pPr>
      <w:r>
        <w:rPr>
          <w:noProof/>
        </w:rPr>
        <w:drawing>
          <wp:inline distT="0" distB="0" distL="0" distR="0" wp14:anchorId="65566920" wp14:editId="47194EEE">
            <wp:extent cx="6120130" cy="6038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603885"/>
                    </a:xfrm>
                    <a:prstGeom prst="rect">
                      <a:avLst/>
                    </a:prstGeom>
                  </pic:spPr>
                </pic:pic>
              </a:graphicData>
            </a:graphic>
          </wp:inline>
        </w:drawing>
      </w:r>
    </w:p>
    <w:p w14:paraId="69C0DECE" w14:textId="2E21CED5" w:rsidR="001C78A1" w:rsidRDefault="00496F04" w:rsidP="00496F04">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w:t>
      </w:r>
      <w:r w:rsidR="00EA7E36">
        <w:rPr>
          <w:noProof/>
        </w:rPr>
        <w:fldChar w:fldCharType="end"/>
      </w:r>
      <w:r>
        <w:t>. Cabecera con ciudad y fecha</w:t>
      </w:r>
    </w:p>
    <w:p w14:paraId="30F5DA4D" w14:textId="77777777" w:rsidR="001C78A1" w:rsidRDefault="001C78A1" w:rsidP="001C78A1">
      <w:pPr>
        <w:pStyle w:val="Prrafodelista"/>
      </w:pPr>
    </w:p>
    <w:p w14:paraId="2C008290" w14:textId="77777777" w:rsidR="001C78A1" w:rsidRDefault="001C78A1" w:rsidP="001C78A1">
      <w:pPr>
        <w:pStyle w:val="Prrafodelista"/>
      </w:pPr>
    </w:p>
    <w:p w14:paraId="518BE92B" w14:textId="77777777" w:rsidR="00496F04" w:rsidRDefault="001C78A1" w:rsidP="00496F04">
      <w:pPr>
        <w:pStyle w:val="Prrafodelista"/>
        <w:keepNext/>
      </w:pPr>
      <w:r>
        <w:rPr>
          <w:noProof/>
        </w:rPr>
        <w:drawing>
          <wp:inline distT="0" distB="0" distL="0" distR="0" wp14:anchorId="503D5F96" wp14:editId="748D8678">
            <wp:extent cx="6120130" cy="5899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589915"/>
                    </a:xfrm>
                    <a:prstGeom prst="rect">
                      <a:avLst/>
                    </a:prstGeom>
                  </pic:spPr>
                </pic:pic>
              </a:graphicData>
            </a:graphic>
          </wp:inline>
        </w:drawing>
      </w:r>
    </w:p>
    <w:p w14:paraId="2A9D9A4B" w14:textId="7C1D09B6" w:rsidR="001C78A1" w:rsidRDefault="00496F04" w:rsidP="00496F04">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2</w:t>
      </w:r>
      <w:r w:rsidR="00EA7E36">
        <w:rPr>
          <w:noProof/>
        </w:rPr>
        <w:fldChar w:fldCharType="end"/>
      </w:r>
      <w:r>
        <w:t>. Cabecera con menú horizontal</w:t>
      </w:r>
    </w:p>
    <w:p w14:paraId="010A9105" w14:textId="77777777" w:rsidR="00496F04" w:rsidRDefault="00496F04" w:rsidP="00496F04"/>
    <w:p w14:paraId="2BA1FCC5" w14:textId="77777777" w:rsidR="00496F04" w:rsidRDefault="00496F04" w:rsidP="00496F04">
      <w:pPr>
        <w:keepNext/>
      </w:pPr>
      <w:r>
        <w:rPr>
          <w:noProof/>
        </w:rPr>
        <w:lastRenderedPageBreak/>
        <w:drawing>
          <wp:inline distT="0" distB="0" distL="0" distR="0" wp14:anchorId="7013C56C" wp14:editId="53728CEA">
            <wp:extent cx="6120130" cy="30143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14345"/>
                    </a:xfrm>
                    <a:prstGeom prst="rect">
                      <a:avLst/>
                    </a:prstGeom>
                  </pic:spPr>
                </pic:pic>
              </a:graphicData>
            </a:graphic>
          </wp:inline>
        </w:drawing>
      </w:r>
    </w:p>
    <w:p w14:paraId="0D6A10B6" w14:textId="1410D924" w:rsidR="00496F04" w:rsidRPr="00496F04" w:rsidRDefault="00496F04" w:rsidP="00496F04">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3</w:t>
      </w:r>
      <w:r w:rsidR="00EA7E36">
        <w:rPr>
          <w:noProof/>
        </w:rPr>
        <w:fldChar w:fldCharType="end"/>
      </w:r>
      <w:r>
        <w:t>. Cabecera con menú principal desplegado</w:t>
      </w:r>
    </w:p>
    <w:p w14:paraId="746CA812" w14:textId="77777777" w:rsidR="001C78A1" w:rsidRDefault="001C78A1" w:rsidP="001C78A1">
      <w:pPr>
        <w:pStyle w:val="Prrafodelista"/>
      </w:pPr>
    </w:p>
    <w:p w14:paraId="07B2928D" w14:textId="5337EBF8" w:rsidR="00585B53" w:rsidRDefault="00585B53" w:rsidP="00585B53">
      <w:pPr>
        <w:pStyle w:val="Prrafodelista"/>
        <w:numPr>
          <w:ilvl w:val="1"/>
          <w:numId w:val="5"/>
        </w:numPr>
      </w:pPr>
      <w:r>
        <w:t xml:space="preserve">El menú principal </w:t>
      </w:r>
      <w:r w:rsidR="00CD6452">
        <w:t>cambia para cada ciudad y</w:t>
      </w:r>
      <w:r w:rsidR="00496F04">
        <w:t xml:space="preserve"> </w:t>
      </w:r>
      <w:r>
        <w:t xml:space="preserve">está compuesto </w:t>
      </w:r>
      <w:proofErr w:type="spellStart"/>
      <w:r>
        <w:t>compuesto</w:t>
      </w:r>
      <w:proofErr w:type="spellEnd"/>
      <w:r>
        <w:t xml:space="preserve"> por los siguientes elementos, cada uno de ellos enlaza a una sección del portal:</w:t>
      </w:r>
    </w:p>
    <w:p w14:paraId="7092FE27" w14:textId="522D1D05" w:rsidR="00CD6452" w:rsidRDefault="00CD6452" w:rsidP="00CD6452">
      <w:pPr>
        <w:pStyle w:val="Prrafodelista"/>
        <w:numPr>
          <w:ilvl w:val="2"/>
          <w:numId w:val="5"/>
        </w:numPr>
      </w:pPr>
      <w:r>
        <w:t>Madrid</w:t>
      </w:r>
    </w:p>
    <w:p w14:paraId="7AAED207" w14:textId="492D9E9D" w:rsidR="00585B53" w:rsidRDefault="00585B53" w:rsidP="00CD6452">
      <w:pPr>
        <w:pStyle w:val="Prrafodelista"/>
        <w:numPr>
          <w:ilvl w:val="3"/>
          <w:numId w:val="5"/>
        </w:numPr>
      </w:pPr>
      <w:r>
        <w:t>Tu Ciudad</w:t>
      </w:r>
    </w:p>
    <w:p w14:paraId="68ACD328" w14:textId="652A2DDE" w:rsidR="00585B53" w:rsidRDefault="00585B53" w:rsidP="00CD6452">
      <w:pPr>
        <w:pStyle w:val="Prrafodelista"/>
        <w:numPr>
          <w:ilvl w:val="4"/>
          <w:numId w:val="5"/>
        </w:numPr>
      </w:pPr>
      <w:r>
        <w:t>Madrid</w:t>
      </w:r>
    </w:p>
    <w:p w14:paraId="762ADB40" w14:textId="7C1D14DE" w:rsidR="00585B53" w:rsidRDefault="00585B53" w:rsidP="00CD6452">
      <w:pPr>
        <w:pStyle w:val="Prrafodelista"/>
        <w:numPr>
          <w:ilvl w:val="4"/>
          <w:numId w:val="5"/>
        </w:numPr>
      </w:pPr>
      <w:r>
        <w:t>Buenos Aires</w:t>
      </w:r>
    </w:p>
    <w:p w14:paraId="1E2E9529" w14:textId="2C82496A" w:rsidR="00585B53" w:rsidRDefault="00585B53" w:rsidP="00CD6452">
      <w:pPr>
        <w:pStyle w:val="Prrafodelista"/>
        <w:numPr>
          <w:ilvl w:val="4"/>
          <w:numId w:val="5"/>
        </w:numPr>
      </w:pPr>
      <w:r>
        <w:t>Santiago de Chile</w:t>
      </w:r>
    </w:p>
    <w:p w14:paraId="02B673BA" w14:textId="4E8C5F92" w:rsidR="00585B53" w:rsidRDefault="00585B53" w:rsidP="00CD6452">
      <w:pPr>
        <w:pStyle w:val="Prrafodelista"/>
        <w:numPr>
          <w:ilvl w:val="4"/>
          <w:numId w:val="5"/>
        </w:numPr>
      </w:pPr>
      <w:r>
        <w:t>Lima</w:t>
      </w:r>
    </w:p>
    <w:p w14:paraId="1D472CBF" w14:textId="4F70DF03" w:rsidR="00585B53" w:rsidRDefault="00585B53" w:rsidP="00CD6452">
      <w:pPr>
        <w:pStyle w:val="Prrafodelista"/>
        <w:numPr>
          <w:ilvl w:val="4"/>
          <w:numId w:val="5"/>
        </w:numPr>
      </w:pPr>
      <w:r>
        <w:t>Quito</w:t>
      </w:r>
    </w:p>
    <w:p w14:paraId="55767CCE" w14:textId="5EB2BC64" w:rsidR="00585B53" w:rsidRDefault="00585B53" w:rsidP="00CD6452">
      <w:pPr>
        <w:pStyle w:val="Prrafodelista"/>
        <w:numPr>
          <w:ilvl w:val="3"/>
          <w:numId w:val="5"/>
        </w:numPr>
      </w:pPr>
      <w:r>
        <w:t>Visítanos</w:t>
      </w:r>
    </w:p>
    <w:p w14:paraId="3E9469FC" w14:textId="2A8E2C5A" w:rsidR="00585B53" w:rsidRDefault="00585B53" w:rsidP="00CD6452">
      <w:pPr>
        <w:pStyle w:val="Prrafodelista"/>
        <w:numPr>
          <w:ilvl w:val="3"/>
          <w:numId w:val="5"/>
        </w:numPr>
      </w:pPr>
      <w:r>
        <w:t>Agenda</w:t>
      </w:r>
    </w:p>
    <w:p w14:paraId="09F22BFD" w14:textId="10178901" w:rsidR="00585B53" w:rsidRDefault="00585B53" w:rsidP="00CD6452">
      <w:pPr>
        <w:pStyle w:val="Prrafodelista"/>
        <w:numPr>
          <w:ilvl w:val="3"/>
          <w:numId w:val="5"/>
        </w:numPr>
      </w:pPr>
      <w:r>
        <w:t>Exposiciones</w:t>
      </w:r>
    </w:p>
    <w:p w14:paraId="2B484F50" w14:textId="142B678F" w:rsidR="00585B53" w:rsidRDefault="00585B53" w:rsidP="00CD6452">
      <w:pPr>
        <w:pStyle w:val="Prrafodelista"/>
        <w:numPr>
          <w:ilvl w:val="3"/>
          <w:numId w:val="5"/>
        </w:numPr>
      </w:pPr>
      <w:r>
        <w:t>Talleres</w:t>
      </w:r>
    </w:p>
    <w:p w14:paraId="71EFB624" w14:textId="44E09CBB" w:rsidR="00585B53" w:rsidRDefault="00585B53" w:rsidP="00CD6452">
      <w:pPr>
        <w:pStyle w:val="Prrafodelista"/>
        <w:numPr>
          <w:ilvl w:val="3"/>
          <w:numId w:val="5"/>
        </w:numPr>
      </w:pPr>
      <w:r>
        <w:t>Ciclos</w:t>
      </w:r>
    </w:p>
    <w:p w14:paraId="515C1B69" w14:textId="6D9DF64D" w:rsidR="00585B53" w:rsidRDefault="00CD6452" w:rsidP="00CD6452">
      <w:pPr>
        <w:pStyle w:val="Prrafodelista"/>
        <w:numPr>
          <w:ilvl w:val="4"/>
          <w:numId w:val="5"/>
        </w:numPr>
      </w:pPr>
      <w:r>
        <w:t>Todopoderosos</w:t>
      </w:r>
    </w:p>
    <w:p w14:paraId="27BF3697" w14:textId="4673D9E1" w:rsidR="00CD6452" w:rsidRDefault="00CD6452" w:rsidP="00CD6452">
      <w:pPr>
        <w:pStyle w:val="Prrafodelista"/>
        <w:numPr>
          <w:ilvl w:val="4"/>
          <w:numId w:val="5"/>
        </w:numPr>
      </w:pPr>
      <w:r>
        <w:t>Hay vida en Martes</w:t>
      </w:r>
    </w:p>
    <w:p w14:paraId="5FFED1B2" w14:textId="21C9E3F1" w:rsidR="00CD6452" w:rsidRDefault="00CD6452" w:rsidP="00CD6452">
      <w:pPr>
        <w:pStyle w:val="Prrafodelista"/>
        <w:numPr>
          <w:ilvl w:val="4"/>
          <w:numId w:val="5"/>
        </w:numPr>
      </w:pPr>
      <w:r>
        <w:t xml:space="preserve">Espacio </w:t>
      </w:r>
      <w:proofErr w:type="spellStart"/>
      <w:r>
        <w:t>madresfera</w:t>
      </w:r>
      <w:proofErr w:type="spellEnd"/>
    </w:p>
    <w:p w14:paraId="657A598A" w14:textId="2FD25936" w:rsidR="00CD6452" w:rsidRDefault="00CD6452" w:rsidP="00CD6452">
      <w:pPr>
        <w:pStyle w:val="Prrafodelista"/>
        <w:numPr>
          <w:ilvl w:val="4"/>
          <w:numId w:val="5"/>
        </w:numPr>
      </w:pPr>
      <w:r>
        <w:t>El futuro x venir</w:t>
      </w:r>
    </w:p>
    <w:p w14:paraId="593A621A" w14:textId="1AE8B1D3" w:rsidR="00CD6452" w:rsidRDefault="00CD6452" w:rsidP="00CD6452">
      <w:pPr>
        <w:pStyle w:val="Prrafodelista"/>
        <w:numPr>
          <w:ilvl w:val="4"/>
          <w:numId w:val="5"/>
        </w:numPr>
      </w:pPr>
      <w:proofErr w:type="spellStart"/>
      <w:r>
        <w:t>The</w:t>
      </w:r>
      <w:proofErr w:type="spellEnd"/>
      <w:r>
        <w:t xml:space="preserve"> </w:t>
      </w:r>
      <w:proofErr w:type="spellStart"/>
      <w:r>
        <w:t>xr</w:t>
      </w:r>
      <w:proofErr w:type="spellEnd"/>
      <w:r>
        <w:t xml:space="preserve"> date</w:t>
      </w:r>
    </w:p>
    <w:p w14:paraId="4A18224D" w14:textId="53C1504B" w:rsidR="00CD6452" w:rsidRDefault="00CD6452" w:rsidP="00CD6452">
      <w:pPr>
        <w:pStyle w:val="Prrafodelista"/>
        <w:numPr>
          <w:ilvl w:val="4"/>
          <w:numId w:val="5"/>
        </w:numPr>
      </w:pPr>
      <w:r>
        <w:t>Talleres tecnológicos</w:t>
      </w:r>
    </w:p>
    <w:p w14:paraId="0CE1F6AF" w14:textId="33F5076E" w:rsidR="00CD6452" w:rsidRDefault="00CD6452" w:rsidP="00CD6452">
      <w:pPr>
        <w:pStyle w:val="Prrafodelista"/>
        <w:numPr>
          <w:ilvl w:val="4"/>
          <w:numId w:val="5"/>
        </w:numPr>
      </w:pPr>
      <w:r>
        <w:t>Pantalla de inicio</w:t>
      </w:r>
    </w:p>
    <w:p w14:paraId="3A323A58" w14:textId="366FB324" w:rsidR="00CD6452" w:rsidRDefault="00CD6452" w:rsidP="00CD6452">
      <w:pPr>
        <w:pStyle w:val="Prrafodelista"/>
        <w:numPr>
          <w:ilvl w:val="4"/>
          <w:numId w:val="5"/>
        </w:numPr>
      </w:pPr>
      <w:proofErr w:type="spellStart"/>
      <w:r>
        <w:t>Youtubers</w:t>
      </w:r>
      <w:proofErr w:type="spellEnd"/>
    </w:p>
    <w:p w14:paraId="5A2AC90C" w14:textId="681B7753" w:rsidR="00CD6452" w:rsidRDefault="00CD6452" w:rsidP="00CD6452">
      <w:pPr>
        <w:pStyle w:val="Prrafodelista"/>
        <w:numPr>
          <w:ilvl w:val="4"/>
          <w:numId w:val="5"/>
        </w:numPr>
      </w:pPr>
      <w:proofErr w:type="spellStart"/>
      <w:r>
        <w:t>Espaci_o</w:t>
      </w:r>
      <w:proofErr w:type="spellEnd"/>
      <w:r>
        <w:t xml:space="preserve"> a 6</w:t>
      </w:r>
    </w:p>
    <w:p w14:paraId="6030A2C0" w14:textId="55817E27" w:rsidR="00585B53" w:rsidRDefault="00585B53" w:rsidP="00CD6452">
      <w:pPr>
        <w:pStyle w:val="Prrafodelista"/>
        <w:numPr>
          <w:ilvl w:val="3"/>
          <w:numId w:val="5"/>
        </w:numPr>
      </w:pPr>
      <w:r>
        <w:t>Descargas</w:t>
      </w:r>
    </w:p>
    <w:p w14:paraId="77E98ADF" w14:textId="7793A3C6" w:rsidR="00585B53" w:rsidRDefault="00585B53" w:rsidP="00CD6452">
      <w:pPr>
        <w:pStyle w:val="Prrafodelista"/>
        <w:numPr>
          <w:ilvl w:val="3"/>
          <w:numId w:val="5"/>
        </w:numPr>
      </w:pPr>
      <w:r>
        <w:t>Prensa</w:t>
      </w:r>
    </w:p>
    <w:p w14:paraId="63D182CB" w14:textId="4B9940EA" w:rsidR="00585B53" w:rsidRDefault="00585B53" w:rsidP="00CD6452">
      <w:pPr>
        <w:pStyle w:val="Prrafodelista"/>
        <w:numPr>
          <w:ilvl w:val="3"/>
          <w:numId w:val="5"/>
        </w:numPr>
      </w:pPr>
      <w:r>
        <w:t>Boletín</w:t>
      </w:r>
    </w:p>
    <w:p w14:paraId="239B6213" w14:textId="77777777" w:rsidR="00CD6452" w:rsidRDefault="00CD6452" w:rsidP="00CD6452"/>
    <w:p w14:paraId="2088BF43" w14:textId="30D5B643" w:rsidR="00CD6452" w:rsidRDefault="00CD6452" w:rsidP="00CD6452">
      <w:pPr>
        <w:pStyle w:val="Prrafodelista"/>
        <w:numPr>
          <w:ilvl w:val="2"/>
          <w:numId w:val="5"/>
        </w:numPr>
      </w:pPr>
      <w:r>
        <w:t>Buenos Aires</w:t>
      </w:r>
    </w:p>
    <w:p w14:paraId="391E2EC1" w14:textId="77777777" w:rsidR="00CD6452" w:rsidRDefault="00CD6452" w:rsidP="00CD6452">
      <w:pPr>
        <w:pStyle w:val="Prrafodelista"/>
        <w:numPr>
          <w:ilvl w:val="3"/>
          <w:numId w:val="5"/>
        </w:numPr>
      </w:pPr>
      <w:r>
        <w:t>Tu Ciudad</w:t>
      </w:r>
    </w:p>
    <w:p w14:paraId="55F46B8B" w14:textId="77777777" w:rsidR="00CD6452" w:rsidRDefault="00CD6452" w:rsidP="00CD6452">
      <w:pPr>
        <w:pStyle w:val="Prrafodelista"/>
        <w:numPr>
          <w:ilvl w:val="4"/>
          <w:numId w:val="5"/>
        </w:numPr>
      </w:pPr>
      <w:r>
        <w:t>Madrid</w:t>
      </w:r>
    </w:p>
    <w:p w14:paraId="1CCE8DA3" w14:textId="77777777" w:rsidR="00CD6452" w:rsidRDefault="00CD6452" w:rsidP="00CD6452">
      <w:pPr>
        <w:pStyle w:val="Prrafodelista"/>
        <w:numPr>
          <w:ilvl w:val="4"/>
          <w:numId w:val="5"/>
        </w:numPr>
      </w:pPr>
      <w:r>
        <w:t>Buenos Aires</w:t>
      </w:r>
    </w:p>
    <w:p w14:paraId="3B1C6D66" w14:textId="77777777" w:rsidR="00CD6452" w:rsidRDefault="00CD6452" w:rsidP="00CD6452">
      <w:pPr>
        <w:pStyle w:val="Prrafodelista"/>
        <w:numPr>
          <w:ilvl w:val="4"/>
          <w:numId w:val="5"/>
        </w:numPr>
      </w:pPr>
      <w:r>
        <w:t>Santiago de Chile</w:t>
      </w:r>
    </w:p>
    <w:p w14:paraId="4C9DAAF6" w14:textId="77777777" w:rsidR="00CD6452" w:rsidRDefault="00CD6452" w:rsidP="00CD6452">
      <w:pPr>
        <w:pStyle w:val="Prrafodelista"/>
        <w:numPr>
          <w:ilvl w:val="4"/>
          <w:numId w:val="5"/>
        </w:numPr>
      </w:pPr>
      <w:r>
        <w:t>Lima</w:t>
      </w:r>
    </w:p>
    <w:p w14:paraId="57B46F17" w14:textId="77777777" w:rsidR="00CD6452" w:rsidRDefault="00CD6452" w:rsidP="00CD6452">
      <w:pPr>
        <w:pStyle w:val="Prrafodelista"/>
        <w:numPr>
          <w:ilvl w:val="4"/>
          <w:numId w:val="5"/>
        </w:numPr>
      </w:pPr>
      <w:r>
        <w:t>Quito</w:t>
      </w:r>
    </w:p>
    <w:p w14:paraId="123F880D" w14:textId="77777777" w:rsidR="00CD6452" w:rsidRDefault="00CD6452" w:rsidP="00CD6452">
      <w:pPr>
        <w:pStyle w:val="Prrafodelista"/>
        <w:numPr>
          <w:ilvl w:val="3"/>
          <w:numId w:val="5"/>
        </w:numPr>
      </w:pPr>
      <w:r>
        <w:t>Visítanos</w:t>
      </w:r>
    </w:p>
    <w:p w14:paraId="2A532760" w14:textId="77777777" w:rsidR="00CD6452" w:rsidRDefault="00CD6452" w:rsidP="00CD6452">
      <w:pPr>
        <w:pStyle w:val="Prrafodelista"/>
        <w:numPr>
          <w:ilvl w:val="3"/>
          <w:numId w:val="5"/>
        </w:numPr>
      </w:pPr>
      <w:r>
        <w:t>Agenda</w:t>
      </w:r>
    </w:p>
    <w:p w14:paraId="531A60BF" w14:textId="77777777" w:rsidR="00CD6452" w:rsidRDefault="00CD6452" w:rsidP="00CD6452">
      <w:pPr>
        <w:pStyle w:val="Prrafodelista"/>
        <w:numPr>
          <w:ilvl w:val="3"/>
          <w:numId w:val="5"/>
        </w:numPr>
      </w:pPr>
      <w:r>
        <w:t>Exposiciones</w:t>
      </w:r>
    </w:p>
    <w:p w14:paraId="35FE552E" w14:textId="77777777" w:rsidR="00CD6452" w:rsidRDefault="00CD6452" w:rsidP="00CD6452">
      <w:pPr>
        <w:pStyle w:val="Prrafodelista"/>
        <w:numPr>
          <w:ilvl w:val="3"/>
          <w:numId w:val="5"/>
        </w:numPr>
      </w:pPr>
      <w:r>
        <w:lastRenderedPageBreak/>
        <w:t>Talleres</w:t>
      </w:r>
    </w:p>
    <w:p w14:paraId="79169EB9" w14:textId="2A8F5EDC" w:rsidR="00CD6452" w:rsidRDefault="00CD6452" w:rsidP="00CD6452">
      <w:pPr>
        <w:pStyle w:val="Prrafodelista"/>
        <w:numPr>
          <w:ilvl w:val="3"/>
          <w:numId w:val="5"/>
        </w:numPr>
      </w:pPr>
      <w:r>
        <w:t>E-books</w:t>
      </w:r>
    </w:p>
    <w:p w14:paraId="73D41750" w14:textId="2B7E5484" w:rsidR="00CD6452" w:rsidRDefault="00CD6452" w:rsidP="00CD6452">
      <w:pPr>
        <w:pStyle w:val="Prrafodelista"/>
        <w:numPr>
          <w:ilvl w:val="3"/>
          <w:numId w:val="5"/>
        </w:numPr>
      </w:pPr>
      <w:r>
        <w:t>Descargas</w:t>
      </w:r>
    </w:p>
    <w:p w14:paraId="5936EF11" w14:textId="287D10AA" w:rsidR="00CD6452" w:rsidRDefault="00CD6452" w:rsidP="00CD6452">
      <w:pPr>
        <w:pStyle w:val="Prrafodelista"/>
        <w:numPr>
          <w:ilvl w:val="3"/>
          <w:numId w:val="5"/>
        </w:numPr>
      </w:pPr>
      <w:proofErr w:type="spellStart"/>
      <w:r>
        <w:t>Boletin</w:t>
      </w:r>
      <w:proofErr w:type="spellEnd"/>
    </w:p>
    <w:p w14:paraId="48962E07" w14:textId="77777777" w:rsidR="00CD6452" w:rsidRDefault="00CD6452" w:rsidP="00CD6452">
      <w:pPr>
        <w:pStyle w:val="Prrafodelista"/>
        <w:ind w:left="2880"/>
      </w:pPr>
    </w:p>
    <w:p w14:paraId="05B82B4F" w14:textId="58D699BC" w:rsidR="00CD6452" w:rsidRDefault="00CD6452" w:rsidP="00CD6452">
      <w:pPr>
        <w:pStyle w:val="Prrafodelista"/>
        <w:numPr>
          <w:ilvl w:val="2"/>
          <w:numId w:val="5"/>
        </w:numPr>
      </w:pPr>
      <w:r>
        <w:t>S. Chile</w:t>
      </w:r>
    </w:p>
    <w:p w14:paraId="05623AC9" w14:textId="77777777" w:rsidR="00CD6452" w:rsidRDefault="00CD6452" w:rsidP="00CD6452">
      <w:pPr>
        <w:pStyle w:val="Prrafodelista"/>
        <w:numPr>
          <w:ilvl w:val="3"/>
          <w:numId w:val="5"/>
        </w:numPr>
      </w:pPr>
      <w:r>
        <w:t>Tu Ciudad</w:t>
      </w:r>
    </w:p>
    <w:p w14:paraId="2475F6A1" w14:textId="77777777" w:rsidR="00CD6452" w:rsidRDefault="00CD6452" w:rsidP="00CD6452">
      <w:pPr>
        <w:pStyle w:val="Prrafodelista"/>
        <w:numPr>
          <w:ilvl w:val="4"/>
          <w:numId w:val="5"/>
        </w:numPr>
      </w:pPr>
      <w:r>
        <w:t>Madrid</w:t>
      </w:r>
    </w:p>
    <w:p w14:paraId="5C834E83" w14:textId="77777777" w:rsidR="00CD6452" w:rsidRDefault="00CD6452" w:rsidP="00CD6452">
      <w:pPr>
        <w:pStyle w:val="Prrafodelista"/>
        <w:numPr>
          <w:ilvl w:val="4"/>
          <w:numId w:val="5"/>
        </w:numPr>
      </w:pPr>
      <w:r>
        <w:t>Buenos Aires</w:t>
      </w:r>
    </w:p>
    <w:p w14:paraId="3467D121" w14:textId="77777777" w:rsidR="00CD6452" w:rsidRDefault="00CD6452" w:rsidP="00CD6452">
      <w:pPr>
        <w:pStyle w:val="Prrafodelista"/>
        <w:numPr>
          <w:ilvl w:val="4"/>
          <w:numId w:val="5"/>
        </w:numPr>
      </w:pPr>
      <w:r>
        <w:t>Santiago de Chile</w:t>
      </w:r>
    </w:p>
    <w:p w14:paraId="0DCEBB27" w14:textId="77777777" w:rsidR="00CD6452" w:rsidRDefault="00CD6452" w:rsidP="00CD6452">
      <w:pPr>
        <w:pStyle w:val="Prrafodelista"/>
        <w:numPr>
          <w:ilvl w:val="4"/>
          <w:numId w:val="5"/>
        </w:numPr>
      </w:pPr>
      <w:r>
        <w:t>Lima</w:t>
      </w:r>
    </w:p>
    <w:p w14:paraId="4EEE8AAE" w14:textId="77777777" w:rsidR="00CD6452" w:rsidRDefault="00CD6452" w:rsidP="00CD6452">
      <w:pPr>
        <w:pStyle w:val="Prrafodelista"/>
        <w:numPr>
          <w:ilvl w:val="4"/>
          <w:numId w:val="5"/>
        </w:numPr>
      </w:pPr>
      <w:r>
        <w:t>Quito</w:t>
      </w:r>
    </w:p>
    <w:p w14:paraId="304B01F0" w14:textId="77777777" w:rsidR="00CD6452" w:rsidRDefault="00CD6452" w:rsidP="00CD6452">
      <w:pPr>
        <w:pStyle w:val="Prrafodelista"/>
        <w:numPr>
          <w:ilvl w:val="3"/>
          <w:numId w:val="5"/>
        </w:numPr>
      </w:pPr>
      <w:r>
        <w:t>Visítanos</w:t>
      </w:r>
    </w:p>
    <w:p w14:paraId="3BD4B36A" w14:textId="48F61CFB" w:rsidR="00CD6452" w:rsidRDefault="00CD6452" w:rsidP="00CD6452">
      <w:pPr>
        <w:pStyle w:val="Prrafodelista"/>
        <w:numPr>
          <w:ilvl w:val="3"/>
          <w:numId w:val="5"/>
        </w:numPr>
      </w:pPr>
      <w:r>
        <w:t>Educación</w:t>
      </w:r>
    </w:p>
    <w:p w14:paraId="3CBB5EDB" w14:textId="657BA00A" w:rsidR="00CD6452" w:rsidRDefault="00CD6452" w:rsidP="00CD6452">
      <w:pPr>
        <w:pStyle w:val="Prrafodelista"/>
        <w:numPr>
          <w:ilvl w:val="4"/>
          <w:numId w:val="5"/>
        </w:numPr>
      </w:pPr>
      <w:r>
        <w:t>Modelo educativo</w:t>
      </w:r>
    </w:p>
    <w:p w14:paraId="7B32C34F" w14:textId="52B780AA" w:rsidR="00CD6452" w:rsidRDefault="00CD6452" w:rsidP="00CD6452">
      <w:pPr>
        <w:pStyle w:val="Prrafodelista"/>
        <w:numPr>
          <w:ilvl w:val="4"/>
          <w:numId w:val="5"/>
        </w:numPr>
      </w:pPr>
      <w:r>
        <w:t>Agenda educativa</w:t>
      </w:r>
    </w:p>
    <w:p w14:paraId="458636EE" w14:textId="5953F618" w:rsidR="00CD6452" w:rsidRDefault="00CD6452" w:rsidP="00CD6452">
      <w:pPr>
        <w:pStyle w:val="Prrafodelista"/>
        <w:numPr>
          <w:ilvl w:val="3"/>
          <w:numId w:val="5"/>
        </w:numPr>
      </w:pPr>
      <w:r>
        <w:t>Exposiciones</w:t>
      </w:r>
    </w:p>
    <w:p w14:paraId="24C29ED4" w14:textId="0A978F5E" w:rsidR="00CD6452" w:rsidRDefault="00CD6452" w:rsidP="00CD6452">
      <w:pPr>
        <w:pStyle w:val="Prrafodelista"/>
        <w:numPr>
          <w:ilvl w:val="3"/>
          <w:numId w:val="5"/>
        </w:numPr>
      </w:pPr>
      <w:r>
        <w:t>Seminarios &amp; actividades</w:t>
      </w:r>
    </w:p>
    <w:p w14:paraId="0514D0B6" w14:textId="52FAA6CC" w:rsidR="00CD6452" w:rsidRDefault="00CD6452" w:rsidP="00CD6452">
      <w:pPr>
        <w:pStyle w:val="Prrafodelista"/>
        <w:numPr>
          <w:ilvl w:val="3"/>
          <w:numId w:val="5"/>
        </w:numPr>
      </w:pPr>
      <w:r>
        <w:t>Descargas</w:t>
      </w:r>
    </w:p>
    <w:p w14:paraId="7363B3EE" w14:textId="74DDCB54" w:rsidR="00CD6452" w:rsidRDefault="00CD6452" w:rsidP="00CD6452">
      <w:pPr>
        <w:pStyle w:val="Prrafodelista"/>
        <w:numPr>
          <w:ilvl w:val="3"/>
          <w:numId w:val="5"/>
        </w:numPr>
      </w:pPr>
      <w:r>
        <w:t>Agenda</w:t>
      </w:r>
    </w:p>
    <w:p w14:paraId="18B71D02" w14:textId="77777777" w:rsidR="00CD6452" w:rsidRDefault="00CD6452" w:rsidP="00CD6452">
      <w:pPr>
        <w:pStyle w:val="Prrafodelista"/>
        <w:ind w:left="2880"/>
      </w:pPr>
    </w:p>
    <w:p w14:paraId="43E0A094" w14:textId="3F6C6715" w:rsidR="00CD6452" w:rsidRDefault="00CD6452" w:rsidP="00CD6452">
      <w:pPr>
        <w:pStyle w:val="Prrafodelista"/>
        <w:numPr>
          <w:ilvl w:val="2"/>
          <w:numId w:val="5"/>
        </w:numPr>
      </w:pPr>
      <w:r>
        <w:t>Lima</w:t>
      </w:r>
    </w:p>
    <w:p w14:paraId="1B7D3937" w14:textId="77777777" w:rsidR="00CD6452" w:rsidRDefault="00CD6452" w:rsidP="00CD6452">
      <w:pPr>
        <w:pStyle w:val="Prrafodelista"/>
        <w:numPr>
          <w:ilvl w:val="3"/>
          <w:numId w:val="5"/>
        </w:numPr>
      </w:pPr>
      <w:r>
        <w:t>Tu Ciudad</w:t>
      </w:r>
    </w:p>
    <w:p w14:paraId="2E08B897" w14:textId="77777777" w:rsidR="00CD6452" w:rsidRDefault="00CD6452" w:rsidP="00CD6452">
      <w:pPr>
        <w:pStyle w:val="Prrafodelista"/>
        <w:numPr>
          <w:ilvl w:val="4"/>
          <w:numId w:val="5"/>
        </w:numPr>
      </w:pPr>
      <w:r>
        <w:t>Madrid</w:t>
      </w:r>
    </w:p>
    <w:p w14:paraId="1F9E48E2" w14:textId="77777777" w:rsidR="00CD6452" w:rsidRDefault="00CD6452" w:rsidP="00CD6452">
      <w:pPr>
        <w:pStyle w:val="Prrafodelista"/>
        <w:numPr>
          <w:ilvl w:val="4"/>
          <w:numId w:val="5"/>
        </w:numPr>
      </w:pPr>
      <w:r>
        <w:t>Buenos Aires</w:t>
      </w:r>
    </w:p>
    <w:p w14:paraId="165EB948" w14:textId="77777777" w:rsidR="00CD6452" w:rsidRDefault="00CD6452" w:rsidP="00CD6452">
      <w:pPr>
        <w:pStyle w:val="Prrafodelista"/>
        <w:numPr>
          <w:ilvl w:val="4"/>
          <w:numId w:val="5"/>
        </w:numPr>
      </w:pPr>
      <w:r>
        <w:t>Santiago de Chile</w:t>
      </w:r>
    </w:p>
    <w:p w14:paraId="4AF6B4F4" w14:textId="77777777" w:rsidR="00CD6452" w:rsidRDefault="00CD6452" w:rsidP="00CD6452">
      <w:pPr>
        <w:pStyle w:val="Prrafodelista"/>
        <w:numPr>
          <w:ilvl w:val="4"/>
          <w:numId w:val="5"/>
        </w:numPr>
      </w:pPr>
      <w:r>
        <w:t>Lima</w:t>
      </w:r>
    </w:p>
    <w:p w14:paraId="7588DE83" w14:textId="77777777" w:rsidR="00CD6452" w:rsidRDefault="00CD6452" w:rsidP="00CD6452">
      <w:pPr>
        <w:pStyle w:val="Prrafodelista"/>
        <w:numPr>
          <w:ilvl w:val="4"/>
          <w:numId w:val="5"/>
        </w:numPr>
      </w:pPr>
      <w:r>
        <w:t>Quito</w:t>
      </w:r>
    </w:p>
    <w:p w14:paraId="1ECD3AAF" w14:textId="77777777" w:rsidR="00CD6452" w:rsidRDefault="00CD6452" w:rsidP="00CD6452">
      <w:pPr>
        <w:pStyle w:val="Prrafodelista"/>
        <w:numPr>
          <w:ilvl w:val="3"/>
          <w:numId w:val="5"/>
        </w:numPr>
      </w:pPr>
      <w:r>
        <w:t>Visítanos</w:t>
      </w:r>
    </w:p>
    <w:p w14:paraId="64CFDC36" w14:textId="5202366E" w:rsidR="00CD6452" w:rsidRDefault="00CD6452" w:rsidP="00CD6452">
      <w:pPr>
        <w:pStyle w:val="Prrafodelista"/>
        <w:numPr>
          <w:ilvl w:val="3"/>
          <w:numId w:val="5"/>
        </w:numPr>
      </w:pPr>
      <w:r>
        <w:t>Agenda</w:t>
      </w:r>
    </w:p>
    <w:p w14:paraId="153FF762" w14:textId="1E035D0B" w:rsidR="00CD6452" w:rsidRDefault="00CD6452" w:rsidP="00CD6452">
      <w:pPr>
        <w:pStyle w:val="Prrafodelista"/>
        <w:numPr>
          <w:ilvl w:val="3"/>
          <w:numId w:val="5"/>
        </w:numPr>
      </w:pPr>
      <w:r>
        <w:t>Aprende</w:t>
      </w:r>
    </w:p>
    <w:p w14:paraId="39EEECE8" w14:textId="04DA53F4" w:rsidR="00CD6452" w:rsidRDefault="00CD6452" w:rsidP="00CD6452">
      <w:pPr>
        <w:pStyle w:val="Prrafodelista"/>
        <w:numPr>
          <w:ilvl w:val="3"/>
          <w:numId w:val="5"/>
        </w:numPr>
      </w:pPr>
      <w:r>
        <w:t>Exposiciones</w:t>
      </w:r>
    </w:p>
    <w:p w14:paraId="021543E5" w14:textId="47BD7557" w:rsidR="00CD6452" w:rsidRDefault="00CD6452" w:rsidP="00CD6452">
      <w:pPr>
        <w:pStyle w:val="Prrafodelista"/>
        <w:numPr>
          <w:ilvl w:val="3"/>
          <w:numId w:val="5"/>
        </w:numPr>
      </w:pPr>
      <w:r>
        <w:t>Contáctanos</w:t>
      </w:r>
    </w:p>
    <w:p w14:paraId="38344164" w14:textId="0EF02953" w:rsidR="00CD6452" w:rsidRDefault="00CD6452" w:rsidP="00CD6452">
      <w:pPr>
        <w:pStyle w:val="Prrafodelista"/>
        <w:numPr>
          <w:ilvl w:val="3"/>
          <w:numId w:val="5"/>
        </w:numPr>
      </w:pPr>
      <w:r>
        <w:t>Mediateca</w:t>
      </w:r>
    </w:p>
    <w:p w14:paraId="49A9B777" w14:textId="4E22BC19" w:rsidR="00CD6452" w:rsidRDefault="00CD6452" w:rsidP="00CD6452">
      <w:pPr>
        <w:pStyle w:val="Prrafodelista"/>
        <w:numPr>
          <w:ilvl w:val="3"/>
          <w:numId w:val="5"/>
        </w:numPr>
      </w:pPr>
      <w:r>
        <w:t>Boletín</w:t>
      </w:r>
    </w:p>
    <w:p w14:paraId="4747E2CC" w14:textId="77777777" w:rsidR="00CD6452" w:rsidRDefault="00CD6452" w:rsidP="00CD6452">
      <w:pPr>
        <w:pStyle w:val="Prrafodelista"/>
        <w:ind w:left="2880"/>
      </w:pPr>
    </w:p>
    <w:p w14:paraId="2BD8036D" w14:textId="4F92E1F1" w:rsidR="00CD6452" w:rsidRDefault="00CD6452" w:rsidP="00CD6452">
      <w:pPr>
        <w:pStyle w:val="Prrafodelista"/>
        <w:numPr>
          <w:ilvl w:val="2"/>
          <w:numId w:val="5"/>
        </w:numPr>
      </w:pPr>
      <w:r>
        <w:t>Quito</w:t>
      </w:r>
    </w:p>
    <w:p w14:paraId="1908343B" w14:textId="77777777" w:rsidR="00CD6452" w:rsidRDefault="00CD6452" w:rsidP="00CD6452">
      <w:pPr>
        <w:pStyle w:val="Prrafodelista"/>
        <w:numPr>
          <w:ilvl w:val="3"/>
          <w:numId w:val="5"/>
        </w:numPr>
      </w:pPr>
      <w:r>
        <w:t>Tu Ciudad</w:t>
      </w:r>
    </w:p>
    <w:p w14:paraId="6AC887C9" w14:textId="77777777" w:rsidR="00CD6452" w:rsidRDefault="00CD6452" w:rsidP="00CD6452">
      <w:pPr>
        <w:pStyle w:val="Prrafodelista"/>
        <w:numPr>
          <w:ilvl w:val="4"/>
          <w:numId w:val="5"/>
        </w:numPr>
      </w:pPr>
      <w:r>
        <w:t>Madrid</w:t>
      </w:r>
    </w:p>
    <w:p w14:paraId="2A0E0762" w14:textId="77777777" w:rsidR="00CD6452" w:rsidRDefault="00CD6452" w:rsidP="00CD6452">
      <w:pPr>
        <w:pStyle w:val="Prrafodelista"/>
        <w:numPr>
          <w:ilvl w:val="4"/>
          <w:numId w:val="5"/>
        </w:numPr>
      </w:pPr>
      <w:r>
        <w:t>Buenos Aires</w:t>
      </w:r>
    </w:p>
    <w:p w14:paraId="773DFAAA" w14:textId="77777777" w:rsidR="00CD6452" w:rsidRDefault="00CD6452" w:rsidP="00CD6452">
      <w:pPr>
        <w:pStyle w:val="Prrafodelista"/>
        <w:numPr>
          <w:ilvl w:val="4"/>
          <w:numId w:val="5"/>
        </w:numPr>
      </w:pPr>
      <w:r>
        <w:t>Santiago de Chile</w:t>
      </w:r>
    </w:p>
    <w:p w14:paraId="1FC63137" w14:textId="77777777" w:rsidR="00CD6452" w:rsidRDefault="00CD6452" w:rsidP="00CD6452">
      <w:pPr>
        <w:pStyle w:val="Prrafodelista"/>
        <w:numPr>
          <w:ilvl w:val="4"/>
          <w:numId w:val="5"/>
        </w:numPr>
      </w:pPr>
      <w:r>
        <w:t>Lima</w:t>
      </w:r>
    </w:p>
    <w:p w14:paraId="115ABC5D" w14:textId="77777777" w:rsidR="00CD6452" w:rsidRDefault="00CD6452" w:rsidP="00CD6452">
      <w:pPr>
        <w:pStyle w:val="Prrafodelista"/>
        <w:numPr>
          <w:ilvl w:val="4"/>
          <w:numId w:val="5"/>
        </w:numPr>
      </w:pPr>
      <w:r>
        <w:t>Quito</w:t>
      </w:r>
    </w:p>
    <w:p w14:paraId="60F8E3CC" w14:textId="77777777" w:rsidR="00CD6452" w:rsidRDefault="00CD6452" w:rsidP="00CD6452">
      <w:pPr>
        <w:pStyle w:val="Prrafodelista"/>
        <w:numPr>
          <w:ilvl w:val="3"/>
          <w:numId w:val="5"/>
        </w:numPr>
      </w:pPr>
      <w:r>
        <w:t>Visítanos</w:t>
      </w:r>
    </w:p>
    <w:p w14:paraId="50F2AD59" w14:textId="205321AB" w:rsidR="00CD6452" w:rsidRDefault="00CD6452" w:rsidP="00CD6452">
      <w:pPr>
        <w:pStyle w:val="Prrafodelista"/>
        <w:numPr>
          <w:ilvl w:val="3"/>
          <w:numId w:val="5"/>
        </w:numPr>
      </w:pPr>
      <w:r>
        <w:t>Agenda</w:t>
      </w:r>
    </w:p>
    <w:p w14:paraId="08F0FE29" w14:textId="0C7EBBA8" w:rsidR="00CD6452" w:rsidRDefault="00CD6452" w:rsidP="00CD6452">
      <w:pPr>
        <w:pStyle w:val="Prrafodelista"/>
        <w:numPr>
          <w:ilvl w:val="3"/>
          <w:numId w:val="5"/>
        </w:numPr>
      </w:pPr>
      <w:r>
        <w:t>Exposiciones</w:t>
      </w:r>
    </w:p>
    <w:p w14:paraId="303F6E7F" w14:textId="7C6D577D" w:rsidR="00CD6452" w:rsidRDefault="00CD6452" w:rsidP="00CD6452">
      <w:pPr>
        <w:pStyle w:val="Prrafodelista"/>
        <w:numPr>
          <w:ilvl w:val="3"/>
          <w:numId w:val="5"/>
        </w:numPr>
      </w:pPr>
      <w:r>
        <w:t>Talleres y actividades</w:t>
      </w:r>
    </w:p>
    <w:p w14:paraId="74F1D460" w14:textId="7F8D1643" w:rsidR="00CD6452" w:rsidRDefault="00CD6452" w:rsidP="00CD6452">
      <w:pPr>
        <w:pStyle w:val="Prrafodelista"/>
        <w:numPr>
          <w:ilvl w:val="3"/>
          <w:numId w:val="5"/>
        </w:numPr>
      </w:pPr>
      <w:r>
        <w:t>Descarga</w:t>
      </w:r>
    </w:p>
    <w:p w14:paraId="09C256EA" w14:textId="629BFE93" w:rsidR="00CD6452" w:rsidRDefault="00CD6452" w:rsidP="00CD6452">
      <w:pPr>
        <w:pStyle w:val="Prrafodelista"/>
        <w:numPr>
          <w:ilvl w:val="3"/>
          <w:numId w:val="5"/>
        </w:numPr>
      </w:pPr>
      <w:r>
        <w:t>Prensa</w:t>
      </w:r>
    </w:p>
    <w:p w14:paraId="4A69E1C1" w14:textId="77777777" w:rsidR="006D1065" w:rsidRDefault="006D1065" w:rsidP="006D1065"/>
    <w:p w14:paraId="448B70C8" w14:textId="46341B1E" w:rsidR="00CD6452" w:rsidRDefault="00293719" w:rsidP="005C6634">
      <w:pPr>
        <w:pStyle w:val="Prrafodelista"/>
        <w:numPr>
          <w:ilvl w:val="1"/>
          <w:numId w:val="5"/>
        </w:numPr>
      </w:pPr>
      <w:r>
        <w:t>Al pulsar sobre el icono de la lupa aparece un buscador de contenidos en el portal.</w:t>
      </w:r>
    </w:p>
    <w:p w14:paraId="588F36A1" w14:textId="77777777" w:rsidR="00293719" w:rsidRDefault="00293719" w:rsidP="00293719">
      <w:pPr>
        <w:keepNext/>
        <w:jc w:val="center"/>
      </w:pPr>
      <w:r>
        <w:rPr>
          <w:noProof/>
        </w:rPr>
        <w:lastRenderedPageBreak/>
        <w:drawing>
          <wp:inline distT="0" distB="0" distL="0" distR="0" wp14:anchorId="62A8CA6C" wp14:editId="006A7E2F">
            <wp:extent cx="5590476" cy="2790476"/>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0476" cy="2790476"/>
                    </a:xfrm>
                    <a:prstGeom prst="rect">
                      <a:avLst/>
                    </a:prstGeom>
                  </pic:spPr>
                </pic:pic>
              </a:graphicData>
            </a:graphic>
          </wp:inline>
        </w:drawing>
      </w:r>
    </w:p>
    <w:p w14:paraId="3F21F20C" w14:textId="79855767" w:rsidR="00293719" w:rsidRDefault="00293719" w:rsidP="00293719">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Pr>
          <w:noProof/>
        </w:rPr>
        <w:t>4</w:t>
      </w:r>
      <w:r w:rsidR="00EA7E36">
        <w:rPr>
          <w:noProof/>
        </w:rPr>
        <w:fldChar w:fldCharType="end"/>
      </w:r>
      <w:r>
        <w:t>. Cabecera - Buscador</w:t>
      </w:r>
    </w:p>
    <w:p w14:paraId="737CE055" w14:textId="77777777" w:rsidR="00CD6452" w:rsidRDefault="00CD6452" w:rsidP="00CD6452">
      <w:pPr>
        <w:pStyle w:val="Prrafodelista"/>
        <w:ind w:left="2880"/>
      </w:pPr>
    </w:p>
    <w:p w14:paraId="7844074D" w14:textId="17B1330F" w:rsidR="007D3C31" w:rsidRDefault="007D3C31" w:rsidP="007D3C31">
      <w:pPr>
        <w:pStyle w:val="Prrafodelista"/>
        <w:keepNext/>
        <w:ind w:left="1440"/>
      </w:pPr>
    </w:p>
    <w:p w14:paraId="218865C9" w14:textId="507F53F7" w:rsidR="0051106E" w:rsidRDefault="0091746D" w:rsidP="0051106E">
      <w:pPr>
        <w:pStyle w:val="Prrafodelista"/>
        <w:numPr>
          <w:ilvl w:val="0"/>
          <w:numId w:val="5"/>
        </w:numPr>
      </w:pPr>
      <w:r>
        <w:t>Cuerpo</w:t>
      </w:r>
      <w:r w:rsidR="0051106E">
        <w:t xml:space="preserve">: es una parte dinámica, por lo que en esta sección se muestra la información específica de la sección que se está visualizando, de forma que su estructura es variable. </w:t>
      </w:r>
      <w:r w:rsidR="00517D30">
        <w:t>Esta parte se encuent</w:t>
      </w:r>
      <w:r w:rsidR="004A7D90">
        <w:t xml:space="preserve">ra totalmente diferenciada para cada una de las páginas del portal que corresponden a los enlaces del </w:t>
      </w:r>
      <w:r w:rsidR="004D20FF">
        <w:t>menú de la cabecera</w:t>
      </w:r>
      <w:r w:rsidR="004A7D90">
        <w:t>.</w:t>
      </w:r>
    </w:p>
    <w:p w14:paraId="32117372" w14:textId="77777777" w:rsidR="00E33A3B" w:rsidRDefault="00E33A3B" w:rsidP="00E33A3B">
      <w:pPr>
        <w:pStyle w:val="Prrafodelista"/>
        <w:ind w:left="1440"/>
      </w:pPr>
    </w:p>
    <w:p w14:paraId="3D1A76D4" w14:textId="77777777" w:rsidR="007C74B1" w:rsidRDefault="00AA5E5A" w:rsidP="00AA5E5A">
      <w:pPr>
        <w:pStyle w:val="Prrafodelista"/>
        <w:numPr>
          <w:ilvl w:val="0"/>
          <w:numId w:val="5"/>
        </w:numPr>
      </w:pPr>
      <w:r>
        <w:t xml:space="preserve">Pie: </w:t>
      </w:r>
      <w:r w:rsidR="00B204D7">
        <w:t>Est</w:t>
      </w:r>
      <w:r w:rsidR="007C74B1">
        <w:t xml:space="preserve">á dividido en tres secciones: </w:t>
      </w:r>
    </w:p>
    <w:p w14:paraId="23D050DB" w14:textId="77777777" w:rsidR="007C74B1" w:rsidRDefault="007C74B1" w:rsidP="007C74B1">
      <w:pPr>
        <w:pStyle w:val="Prrafodelista"/>
      </w:pPr>
    </w:p>
    <w:p w14:paraId="65E51605" w14:textId="2A80A622" w:rsidR="007C74B1" w:rsidRDefault="007C74B1" w:rsidP="007C74B1">
      <w:pPr>
        <w:pStyle w:val="Prrafodelista"/>
        <w:numPr>
          <w:ilvl w:val="1"/>
          <w:numId w:val="5"/>
        </w:numPr>
      </w:pPr>
      <w:r>
        <w:t xml:space="preserve">Sección </w:t>
      </w:r>
      <w:r w:rsidR="00B204D7">
        <w:t>derecha</w:t>
      </w:r>
      <w:r>
        <w:t>:</w:t>
      </w:r>
    </w:p>
    <w:p w14:paraId="17B8FE93" w14:textId="1C98C98D" w:rsidR="004A7D90" w:rsidRDefault="007C74B1" w:rsidP="00493F88">
      <w:pPr>
        <w:pStyle w:val="Prrafodelista"/>
        <w:numPr>
          <w:ilvl w:val="2"/>
          <w:numId w:val="5"/>
        </w:numPr>
      </w:pPr>
      <w:r>
        <w:t>C</w:t>
      </w:r>
      <w:r w:rsidR="00B204D7">
        <w:t xml:space="preserve">ontiene información acerca de la dirección del espacio, </w:t>
      </w:r>
      <w:r>
        <w:t xml:space="preserve">horario </w:t>
      </w:r>
      <w:proofErr w:type="spellStart"/>
      <w:r>
        <w:t>y</w:t>
      </w:r>
      <w:r w:rsidR="00B204D7">
        <w:t>teléfonos</w:t>
      </w:r>
      <w:proofErr w:type="spellEnd"/>
      <w:r w:rsidR="00B204D7">
        <w:t xml:space="preserve"> de informaci</w:t>
      </w:r>
      <w:r>
        <w:t>ón.</w:t>
      </w:r>
    </w:p>
    <w:p w14:paraId="4E7C759E" w14:textId="764E50C9" w:rsidR="004A7D90" w:rsidRDefault="004A7D90" w:rsidP="007C74B1">
      <w:pPr>
        <w:pStyle w:val="Prrafodelista"/>
        <w:numPr>
          <w:ilvl w:val="2"/>
          <w:numId w:val="5"/>
        </w:numPr>
      </w:pPr>
      <w:r>
        <w:t>Copyright: enlace al sitio de Fundación Telefónica</w:t>
      </w:r>
    </w:p>
    <w:p w14:paraId="09FB5A6B" w14:textId="77777777" w:rsidR="004A7D90" w:rsidRDefault="004A7D90" w:rsidP="007C74B1">
      <w:pPr>
        <w:pStyle w:val="Prrafodelista"/>
        <w:numPr>
          <w:ilvl w:val="2"/>
          <w:numId w:val="5"/>
        </w:numPr>
      </w:pPr>
      <w:r>
        <w:t>Aviso legal: página con el contenido correspondiente al aviso legal.</w:t>
      </w:r>
    </w:p>
    <w:p w14:paraId="0AC878EA" w14:textId="77777777" w:rsidR="004A7D90" w:rsidRDefault="004A7D90" w:rsidP="007C74B1">
      <w:pPr>
        <w:pStyle w:val="Prrafodelista"/>
        <w:numPr>
          <w:ilvl w:val="2"/>
          <w:numId w:val="5"/>
        </w:numPr>
      </w:pPr>
      <w:r>
        <w:t>Política de privacidad:</w:t>
      </w:r>
      <w:r w:rsidRPr="00AA5E5A">
        <w:t xml:space="preserve"> </w:t>
      </w:r>
      <w:r>
        <w:t>página con el contenido correspondiente a la política de privacidad</w:t>
      </w:r>
    </w:p>
    <w:p w14:paraId="47D36BC5" w14:textId="77777777" w:rsidR="004A7D90" w:rsidRDefault="004A7D90" w:rsidP="007C74B1">
      <w:pPr>
        <w:pStyle w:val="Prrafodelista"/>
        <w:numPr>
          <w:ilvl w:val="2"/>
          <w:numId w:val="5"/>
        </w:numPr>
      </w:pPr>
      <w:r>
        <w:t>Cookies: página con el contenido correspondiente a la información sobre cookies y su tratamiento</w:t>
      </w:r>
    </w:p>
    <w:p w14:paraId="336CF70C" w14:textId="5BAA59DE" w:rsidR="004A7D90" w:rsidRDefault="004A7D90" w:rsidP="007C74B1">
      <w:pPr>
        <w:pStyle w:val="Prrafodelista"/>
        <w:numPr>
          <w:ilvl w:val="2"/>
          <w:numId w:val="5"/>
        </w:numPr>
      </w:pPr>
      <w:r>
        <w:t>Logo Telefónica: enlace a la página de Telefónica</w:t>
      </w:r>
    </w:p>
    <w:p w14:paraId="3AE75AE2" w14:textId="77777777" w:rsidR="007C74B1" w:rsidRDefault="007C74B1" w:rsidP="007C74B1">
      <w:pPr>
        <w:pStyle w:val="Prrafodelista"/>
        <w:ind w:left="2160"/>
      </w:pPr>
    </w:p>
    <w:p w14:paraId="06760AC8" w14:textId="77777777" w:rsidR="007C74B1" w:rsidRDefault="007C74B1" w:rsidP="007C74B1">
      <w:pPr>
        <w:pStyle w:val="Prrafodelista"/>
        <w:numPr>
          <w:ilvl w:val="1"/>
          <w:numId w:val="5"/>
        </w:numPr>
      </w:pPr>
      <w:r>
        <w:t>Sección Central: Contienen enlaces que redirigen a las mismas páginas que el menú principal</w:t>
      </w:r>
    </w:p>
    <w:p w14:paraId="5168C200" w14:textId="3C83ADDB" w:rsidR="007C74B1" w:rsidRDefault="007C74B1" w:rsidP="007C74B1">
      <w:pPr>
        <w:pStyle w:val="Prrafodelista"/>
        <w:numPr>
          <w:ilvl w:val="1"/>
          <w:numId w:val="5"/>
        </w:numPr>
      </w:pPr>
      <w:r>
        <w:t>Sección Izquierda: Contiene enlaces a redes sociales y el logo de telefónica que es un enlace a la página de telefónica.</w:t>
      </w:r>
    </w:p>
    <w:p w14:paraId="24723315" w14:textId="77777777" w:rsidR="007C74B1" w:rsidRDefault="007C74B1" w:rsidP="007C74B1"/>
    <w:p w14:paraId="069ABF6A" w14:textId="77777777" w:rsidR="00AA5E5A" w:rsidRDefault="00AA5E5A" w:rsidP="00AA5E5A"/>
    <w:p w14:paraId="53E6C94A" w14:textId="6B37BEC8" w:rsidR="00950289" w:rsidRDefault="00950289" w:rsidP="00950289">
      <w:pPr>
        <w:keepNext/>
        <w:jc w:val="center"/>
      </w:pPr>
    </w:p>
    <w:p w14:paraId="4CFC80CD" w14:textId="4EEF2125" w:rsidR="004A7D90" w:rsidRDefault="007C74B1" w:rsidP="004A7D90">
      <w:pPr>
        <w:keepNext/>
      </w:pPr>
      <w:r>
        <w:rPr>
          <w:noProof/>
        </w:rPr>
        <w:drawing>
          <wp:inline distT="0" distB="0" distL="0" distR="0" wp14:anchorId="46D7559E" wp14:editId="6B88561E">
            <wp:extent cx="6120130" cy="1005205"/>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005205"/>
                    </a:xfrm>
                    <a:prstGeom prst="rect">
                      <a:avLst/>
                    </a:prstGeom>
                  </pic:spPr>
                </pic:pic>
              </a:graphicData>
            </a:graphic>
          </wp:inline>
        </w:drawing>
      </w:r>
    </w:p>
    <w:p w14:paraId="1CA8F783" w14:textId="2A8C0276" w:rsidR="00AA5E5A" w:rsidRDefault="004A7D90" w:rsidP="004A7D90">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5</w:t>
      </w:r>
      <w:r w:rsidR="00EA7E36">
        <w:rPr>
          <w:noProof/>
        </w:rPr>
        <w:fldChar w:fldCharType="end"/>
      </w:r>
      <w:r>
        <w:t>. Pie</w:t>
      </w:r>
    </w:p>
    <w:p w14:paraId="26B99FA3" w14:textId="77777777" w:rsidR="00950289" w:rsidRPr="00D55249" w:rsidRDefault="00950289" w:rsidP="0054332C">
      <w:pPr>
        <w:pStyle w:val="Prrafodelista"/>
        <w:numPr>
          <w:ilvl w:val="0"/>
          <w:numId w:val="2"/>
        </w:numPr>
        <w:tabs>
          <w:tab w:val="clear" w:pos="432"/>
        </w:tabs>
        <w:ind w:left="360" w:hanging="360"/>
        <w:contextualSpacing w:val="0"/>
        <w:outlineLvl w:val="1"/>
        <w:rPr>
          <w:b/>
          <w:vanish/>
          <w:sz w:val="28"/>
        </w:rPr>
      </w:pPr>
      <w:bookmarkStart w:id="141" w:name="_Toc494799672"/>
      <w:bookmarkStart w:id="142" w:name="_Toc494800352"/>
      <w:bookmarkStart w:id="143" w:name="_Toc494800510"/>
      <w:bookmarkStart w:id="144" w:name="_Toc494880013"/>
      <w:bookmarkStart w:id="145" w:name="_Toc494880048"/>
      <w:bookmarkStart w:id="146" w:name="_Toc496003227"/>
      <w:bookmarkStart w:id="147" w:name="_Toc496091864"/>
      <w:bookmarkStart w:id="148" w:name="_Toc508715266"/>
      <w:bookmarkStart w:id="149" w:name="_Toc520715504"/>
      <w:bookmarkStart w:id="150" w:name="_Toc520895370"/>
      <w:bookmarkStart w:id="151" w:name="_Toc520961776"/>
      <w:bookmarkStart w:id="152" w:name="_Toc522540045"/>
      <w:bookmarkStart w:id="153" w:name="_Toc522610113"/>
      <w:bookmarkStart w:id="154" w:name="_Toc522610152"/>
      <w:bookmarkStart w:id="155" w:name="_Toc522693128"/>
      <w:bookmarkStart w:id="156" w:name="_Toc522696962"/>
      <w:bookmarkStart w:id="157" w:name="_Toc522700554"/>
      <w:bookmarkStart w:id="158" w:name="_Toc523847603"/>
      <w:bookmarkStart w:id="159" w:name="_Toc523909259"/>
      <w:bookmarkStart w:id="160" w:name="_Toc523920885"/>
      <w:bookmarkStart w:id="161" w:name="_Toc526527292"/>
      <w:bookmarkStart w:id="162" w:name="_Toc526527753"/>
      <w:bookmarkStart w:id="163" w:name="_Toc526946250"/>
      <w:bookmarkStart w:id="164" w:name="_Toc526946281"/>
      <w:bookmarkStart w:id="165" w:name="_Toc527015353"/>
      <w:bookmarkStart w:id="166" w:name="_Toc527019468"/>
      <w:bookmarkStart w:id="167" w:name="_Toc527020532"/>
      <w:bookmarkStart w:id="168" w:name="_Toc527022089"/>
      <w:bookmarkStart w:id="169" w:name="_Toc527370879"/>
      <w:bookmarkStart w:id="170" w:name="_Toc527372629"/>
      <w:bookmarkStart w:id="171" w:name="_Toc527373048"/>
      <w:bookmarkStart w:id="172" w:name="_Toc527373857"/>
      <w:bookmarkStart w:id="173" w:name="_Toc527459447"/>
      <w:bookmarkStart w:id="174" w:name="_Toc1465943"/>
      <w:bookmarkStart w:id="175" w:name="_Toc1466084"/>
      <w:bookmarkStart w:id="176" w:name="_Toc4573225"/>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3A2DE56A" w14:textId="77777777" w:rsidR="00950289" w:rsidRPr="00D55249" w:rsidRDefault="00950289" w:rsidP="0054332C">
      <w:pPr>
        <w:pStyle w:val="Prrafodelista"/>
        <w:numPr>
          <w:ilvl w:val="0"/>
          <w:numId w:val="2"/>
        </w:numPr>
        <w:tabs>
          <w:tab w:val="clear" w:pos="432"/>
        </w:tabs>
        <w:ind w:left="360" w:hanging="360"/>
        <w:contextualSpacing w:val="0"/>
        <w:outlineLvl w:val="1"/>
        <w:rPr>
          <w:b/>
          <w:vanish/>
          <w:sz w:val="28"/>
        </w:rPr>
      </w:pPr>
      <w:bookmarkStart w:id="177" w:name="_Toc494799673"/>
      <w:bookmarkStart w:id="178" w:name="_Toc494800353"/>
      <w:bookmarkStart w:id="179" w:name="_Toc494800511"/>
      <w:bookmarkStart w:id="180" w:name="_Toc494880014"/>
      <w:bookmarkStart w:id="181" w:name="_Toc494880049"/>
      <w:bookmarkStart w:id="182" w:name="_Toc496003228"/>
      <w:bookmarkStart w:id="183" w:name="_Toc496091865"/>
      <w:bookmarkStart w:id="184" w:name="_Toc508715267"/>
      <w:bookmarkStart w:id="185" w:name="_Toc520715505"/>
      <w:bookmarkStart w:id="186" w:name="_Toc520895371"/>
      <w:bookmarkStart w:id="187" w:name="_Toc520961777"/>
      <w:bookmarkStart w:id="188" w:name="_Toc522540046"/>
      <w:bookmarkStart w:id="189" w:name="_Toc522610114"/>
      <w:bookmarkStart w:id="190" w:name="_Toc522610153"/>
      <w:bookmarkStart w:id="191" w:name="_Toc522693129"/>
      <w:bookmarkStart w:id="192" w:name="_Toc522696963"/>
      <w:bookmarkStart w:id="193" w:name="_Toc522700555"/>
      <w:bookmarkStart w:id="194" w:name="_Toc523847604"/>
      <w:bookmarkStart w:id="195" w:name="_Toc523909260"/>
      <w:bookmarkStart w:id="196" w:name="_Toc523920886"/>
      <w:bookmarkStart w:id="197" w:name="_Toc526527293"/>
      <w:bookmarkStart w:id="198" w:name="_Toc526527754"/>
      <w:bookmarkStart w:id="199" w:name="_Toc526946251"/>
      <w:bookmarkStart w:id="200" w:name="_Toc526946282"/>
      <w:bookmarkStart w:id="201" w:name="_Toc527015354"/>
      <w:bookmarkStart w:id="202" w:name="_Toc527019469"/>
      <w:bookmarkStart w:id="203" w:name="_Toc527020533"/>
      <w:bookmarkStart w:id="204" w:name="_Toc527022090"/>
      <w:bookmarkStart w:id="205" w:name="_Toc527370880"/>
      <w:bookmarkStart w:id="206" w:name="_Toc527372630"/>
      <w:bookmarkStart w:id="207" w:name="_Toc527373049"/>
      <w:bookmarkStart w:id="208" w:name="_Toc527373858"/>
      <w:bookmarkStart w:id="209" w:name="_Toc527459448"/>
      <w:bookmarkStart w:id="210" w:name="_Toc1465944"/>
      <w:bookmarkStart w:id="211" w:name="_Toc1466085"/>
      <w:bookmarkStart w:id="212" w:name="_Toc457322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17494405" w14:textId="77777777" w:rsidR="00DF6C85" w:rsidRDefault="00DF6C85" w:rsidP="00DF6C85">
      <w:pPr>
        <w:pStyle w:val="Ttulo2"/>
      </w:pPr>
      <w:bookmarkStart w:id="213" w:name="_Toc527033310"/>
      <w:bookmarkStart w:id="214" w:name="_Toc4573227"/>
      <w:r>
        <w:t>Portada</w:t>
      </w:r>
      <w:bookmarkEnd w:id="213"/>
      <w:bookmarkEnd w:id="214"/>
    </w:p>
    <w:p w14:paraId="5402262F" w14:textId="1AC31879" w:rsidR="00DF6C85" w:rsidRDefault="00DF6C85" w:rsidP="00DF6C85">
      <w:r>
        <w:t xml:space="preserve">La portada o home es la página de inicio del portal y aunque es distinta para cada ciudad la información que muestra es muy parecida. En primer lugar contiene una imagen con una exposición destacada en la ciudad y </w:t>
      </w:r>
      <w:r>
        <w:lastRenderedPageBreak/>
        <w:t xml:space="preserve">a continuación la agenda de exposiciones, contenido destacado en Instagram, una galería de vídeos de eventos del espacio, información sobre talleres, sobre ciclos y un formulario para </w:t>
      </w:r>
      <w:proofErr w:type="spellStart"/>
      <w:r>
        <w:t>inscrirse</w:t>
      </w:r>
      <w:proofErr w:type="spellEnd"/>
      <w:r>
        <w:t xml:space="preserve"> al </w:t>
      </w:r>
      <w:proofErr w:type="spellStart"/>
      <w:proofErr w:type="gramStart"/>
      <w:r>
        <w:t>boletín.</w:t>
      </w:r>
      <w:r w:rsidR="00525979">
        <w:t>En</w:t>
      </w:r>
      <w:proofErr w:type="spellEnd"/>
      <w:proofErr w:type="gramEnd"/>
      <w:r w:rsidR="00525979">
        <w:t xml:space="preserve"> dicha portada se pueden añadir además de imágenes gif</w:t>
      </w:r>
      <w:r w:rsidR="00825489">
        <w:t>.</w:t>
      </w:r>
    </w:p>
    <w:p w14:paraId="384E8246" w14:textId="199F7FC1" w:rsidR="00AE565A" w:rsidRDefault="00AE565A" w:rsidP="00DF6C85"/>
    <w:p w14:paraId="1298B23E" w14:textId="60A8472A" w:rsidR="007C4C41" w:rsidRDefault="007C4C41" w:rsidP="007C4C41">
      <w:pPr>
        <w:pStyle w:val="Ttulo3"/>
      </w:pPr>
      <w:bookmarkStart w:id="215" w:name="_Toc4573228"/>
      <w:r>
        <w:t>Directorio de empresas</w:t>
      </w:r>
      <w:bookmarkEnd w:id="215"/>
    </w:p>
    <w:p w14:paraId="32BF0F7E" w14:textId="29D378E5" w:rsidR="007C4C41" w:rsidRPr="007C4C41" w:rsidRDefault="007C4C41" w:rsidP="007C4C41">
      <w:pPr>
        <w:ind w:left="576"/>
      </w:pPr>
      <w:r>
        <w:t xml:space="preserve">En </w:t>
      </w:r>
      <w:r w:rsidR="003B55AE">
        <w:t>la</w:t>
      </w:r>
      <w:r>
        <w:t xml:space="preserve"> </w:t>
      </w:r>
      <w:hyperlink r:id="rId20" w:history="1">
        <w:r w:rsidR="003B55AE">
          <w:rPr>
            <w:rStyle w:val="Hipervnculo"/>
          </w:rPr>
          <w:t>GUÍA DE EMPRESAS DE REALIDAD EXTENDIDA</w:t>
        </w:r>
      </w:hyperlink>
      <w:r>
        <w:t xml:space="preserve"> </w:t>
      </w:r>
      <w:r w:rsidR="003B55AE">
        <w:t xml:space="preserve">muestra un listado de empresas que tienen servicios de realidad extendida y la </w:t>
      </w:r>
      <w:proofErr w:type="spellStart"/>
      <w:r w:rsidR="003B55AE">
        <w:t>la</w:t>
      </w:r>
      <w:proofErr w:type="spellEnd"/>
      <w:r w:rsidR="003B55AE">
        <w:t xml:space="preserve"> posibilidad a otras empresas del sector a registrarse en dicho portal. </w:t>
      </w:r>
    </w:p>
    <w:p w14:paraId="31F3041F" w14:textId="30D19FAA" w:rsidR="00DF6C85" w:rsidRDefault="003B55AE" w:rsidP="00DF6C85">
      <w:r>
        <w:rPr>
          <w:noProof/>
        </w:rPr>
        <w:drawing>
          <wp:anchor distT="0" distB="0" distL="114300" distR="114300" simplePos="0" relativeHeight="251663360" behindDoc="0" locked="0" layoutInCell="1" allowOverlap="1" wp14:anchorId="1ACDAA06" wp14:editId="74E7189E">
            <wp:simplePos x="0" y="0"/>
            <wp:positionH relativeFrom="margin">
              <wp:align>center</wp:align>
            </wp:positionH>
            <wp:positionV relativeFrom="paragraph">
              <wp:posOffset>232410</wp:posOffset>
            </wp:positionV>
            <wp:extent cx="1876425" cy="4782185"/>
            <wp:effectExtent l="0" t="0" r="952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n título.png"/>
                    <pic:cNvPicPr/>
                  </pic:nvPicPr>
                  <pic:blipFill>
                    <a:blip r:embed="rId21">
                      <a:extLst>
                        <a:ext uri="{28A0092B-C50C-407E-A947-70E740481C1C}">
                          <a14:useLocalDpi xmlns:a14="http://schemas.microsoft.com/office/drawing/2010/main" val="0"/>
                        </a:ext>
                      </a:extLst>
                    </a:blip>
                    <a:stretch>
                      <a:fillRect/>
                    </a:stretch>
                  </pic:blipFill>
                  <pic:spPr>
                    <a:xfrm>
                      <a:off x="0" y="0"/>
                      <a:ext cx="1876425" cy="4782185"/>
                    </a:xfrm>
                    <a:prstGeom prst="rect">
                      <a:avLst/>
                    </a:prstGeom>
                  </pic:spPr>
                </pic:pic>
              </a:graphicData>
            </a:graphic>
          </wp:anchor>
        </w:drawing>
      </w:r>
      <w:r>
        <w:tab/>
      </w:r>
    </w:p>
    <w:p w14:paraId="52F1EA1C" w14:textId="526DC01F" w:rsidR="00DF6C85" w:rsidRDefault="00DF6C85" w:rsidP="00DF6C85">
      <w:pPr>
        <w:pStyle w:val="Ttulo2"/>
      </w:pPr>
      <w:bookmarkStart w:id="216" w:name="_Toc4573229"/>
      <w:r>
        <w:t>Madrid</w:t>
      </w:r>
      <w:bookmarkEnd w:id="216"/>
    </w:p>
    <w:p w14:paraId="25AF0DA3" w14:textId="7B062620" w:rsidR="00DF6C85" w:rsidRPr="004B70B0" w:rsidRDefault="00DF6C85" w:rsidP="00DF6C85">
      <w:r>
        <w:t xml:space="preserve">El enlace del menú de cabecera MAD redirige a Portada para Madrid. </w:t>
      </w:r>
    </w:p>
    <w:p w14:paraId="47AAFB68" w14:textId="77777777" w:rsidR="00DF6C85" w:rsidRDefault="00DF6C85" w:rsidP="00DF6C85"/>
    <w:p w14:paraId="73360384" w14:textId="77777777" w:rsidR="00DF6C85" w:rsidRDefault="00DF6C85" w:rsidP="00DF6C85">
      <w:pPr>
        <w:keepNext/>
        <w:jc w:val="center"/>
      </w:pPr>
      <w:r>
        <w:rPr>
          <w:noProof/>
        </w:rPr>
        <w:lastRenderedPageBreak/>
        <w:drawing>
          <wp:inline distT="0" distB="0" distL="0" distR="0" wp14:anchorId="70DD5DF0" wp14:editId="7769B286">
            <wp:extent cx="1692910" cy="9251950"/>
            <wp:effectExtent l="0" t="0" r="254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92910" cy="9251950"/>
                    </a:xfrm>
                    <a:prstGeom prst="rect">
                      <a:avLst/>
                    </a:prstGeom>
                  </pic:spPr>
                </pic:pic>
              </a:graphicData>
            </a:graphic>
          </wp:inline>
        </w:drawing>
      </w:r>
    </w:p>
    <w:p w14:paraId="2DC0D367" w14:textId="22181150" w:rsidR="00DF6C85" w:rsidRDefault="00DF6C85" w:rsidP="007C290B">
      <w:pPr>
        <w:pStyle w:val="Descripcin"/>
        <w:jc w:val="center"/>
      </w:pPr>
      <w:r>
        <w:lastRenderedPageBreak/>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6</w:t>
      </w:r>
      <w:r w:rsidR="00EA7E36">
        <w:rPr>
          <w:noProof/>
        </w:rPr>
        <w:fldChar w:fldCharType="end"/>
      </w:r>
      <w:r>
        <w:t>. Portada Madrid</w:t>
      </w:r>
    </w:p>
    <w:p w14:paraId="746C67AD" w14:textId="2FE0A6F3" w:rsidR="00DF6C85" w:rsidRDefault="00BB2427" w:rsidP="00BB2427">
      <w:pPr>
        <w:pStyle w:val="Ttulo3"/>
      </w:pPr>
      <w:bookmarkStart w:id="217" w:name="_Toc4573230"/>
      <w:r>
        <w:t>Tu ciudad</w:t>
      </w:r>
      <w:bookmarkEnd w:id="217"/>
    </w:p>
    <w:p w14:paraId="55AD36D5" w14:textId="545A8657" w:rsidR="00E47AC2" w:rsidRDefault="00BB2427" w:rsidP="00E47AC2">
      <w:pPr>
        <w:keepNext/>
        <w:rPr>
          <w:noProof/>
        </w:rPr>
      </w:pPr>
      <w:r>
        <w:rPr>
          <w:noProof/>
        </w:rPr>
        <w:t>Enlace del menú que redirige a la portada de la ciudad que se seleccione</w:t>
      </w:r>
    </w:p>
    <w:p w14:paraId="58718EF8" w14:textId="77777777" w:rsidR="00BB2427" w:rsidRDefault="00BB2427" w:rsidP="00E47AC2">
      <w:pPr>
        <w:keepNext/>
        <w:rPr>
          <w:noProof/>
        </w:rPr>
      </w:pPr>
    </w:p>
    <w:p w14:paraId="1786A001" w14:textId="760EF15B" w:rsidR="00BB2427" w:rsidRDefault="00BB2427" w:rsidP="00E47AC2">
      <w:pPr>
        <w:keepNext/>
      </w:pPr>
      <w:r>
        <w:rPr>
          <w:noProof/>
        </w:rPr>
        <w:drawing>
          <wp:inline distT="0" distB="0" distL="0" distR="0" wp14:anchorId="364E18E2" wp14:editId="4CC03F37">
            <wp:extent cx="6120130" cy="3149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149600"/>
                    </a:xfrm>
                    <a:prstGeom prst="rect">
                      <a:avLst/>
                    </a:prstGeom>
                  </pic:spPr>
                </pic:pic>
              </a:graphicData>
            </a:graphic>
          </wp:inline>
        </w:drawing>
      </w:r>
    </w:p>
    <w:p w14:paraId="4C5F4092" w14:textId="29B9DF2C" w:rsidR="004D4810" w:rsidRDefault="00E47AC2" w:rsidP="00E47AC2">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7</w:t>
      </w:r>
      <w:r w:rsidR="00EA7E36">
        <w:rPr>
          <w:noProof/>
        </w:rPr>
        <w:fldChar w:fldCharType="end"/>
      </w:r>
      <w:r>
        <w:t xml:space="preserve">. </w:t>
      </w:r>
      <w:r w:rsidR="00BB2427">
        <w:t>Menú principal. Tu ciudad</w:t>
      </w:r>
    </w:p>
    <w:p w14:paraId="3FE4F994" w14:textId="36B1ECC4" w:rsidR="00083805" w:rsidRDefault="00083805" w:rsidP="00950289"/>
    <w:p w14:paraId="2BFF67CC" w14:textId="72A1B9F6" w:rsidR="00BB2427" w:rsidRDefault="00BB2427" w:rsidP="00BB2427">
      <w:pPr>
        <w:pStyle w:val="Ttulo3"/>
      </w:pPr>
      <w:bookmarkStart w:id="218" w:name="_Toc4573231"/>
      <w:r>
        <w:t>Visítanos</w:t>
      </w:r>
      <w:bookmarkEnd w:id="218"/>
    </w:p>
    <w:p w14:paraId="37C5656A" w14:textId="35E7C820" w:rsidR="000707BB" w:rsidRDefault="000707BB" w:rsidP="000707BB">
      <w:r>
        <w:t xml:space="preserve">Esta página contiene información acerca de las visitas al Espacio Fundación Telefónica en Madrid. </w:t>
      </w:r>
      <w:r w:rsidR="00213F7A">
        <w:t xml:space="preserve">Contiene dos iconos para compartir la información en redes sociales. </w:t>
      </w:r>
      <w:r w:rsidR="00DB1224">
        <w:t>Al navegar a la parte inferior de la página, aparece un menú horizontal con 3 enlaces:</w:t>
      </w:r>
    </w:p>
    <w:p w14:paraId="53CE3FA8" w14:textId="108483B2" w:rsidR="00DB1224" w:rsidRDefault="00DB1224" w:rsidP="00DB1224">
      <w:pPr>
        <w:pStyle w:val="Prrafodelista"/>
        <w:numPr>
          <w:ilvl w:val="0"/>
          <w:numId w:val="38"/>
        </w:numPr>
      </w:pPr>
      <w:proofErr w:type="spellStart"/>
      <w:r>
        <w:t>Info</w:t>
      </w:r>
      <w:proofErr w:type="spellEnd"/>
      <w:r>
        <w:t xml:space="preserve"> práctica: Página a la que se accede por defecto desde el enlace visítanos. Contiene distintos bloques de información relacionada con las visitas al Espacio como dirección, horario, contacto, como llegar, mapa o normas para la visita. Ocasionalmente, pueden aparecer mensajes relevantes a la derecha de la página.</w:t>
      </w:r>
    </w:p>
    <w:p w14:paraId="2A789CEE" w14:textId="77777777" w:rsidR="00DB1224" w:rsidRDefault="00DB1224" w:rsidP="00DB1224">
      <w:pPr>
        <w:pStyle w:val="Prrafodelista"/>
        <w:ind w:left="1425"/>
      </w:pPr>
    </w:p>
    <w:p w14:paraId="79C296A0" w14:textId="77777777" w:rsidR="00DB1224" w:rsidRDefault="00DB1224" w:rsidP="00DB1224">
      <w:pPr>
        <w:keepNext/>
      </w:pPr>
      <w:r>
        <w:rPr>
          <w:noProof/>
        </w:rPr>
        <w:lastRenderedPageBreak/>
        <w:drawing>
          <wp:inline distT="0" distB="0" distL="0" distR="0" wp14:anchorId="08045D0B" wp14:editId="35AC34F6">
            <wp:extent cx="6120130" cy="286893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868930"/>
                    </a:xfrm>
                    <a:prstGeom prst="rect">
                      <a:avLst/>
                    </a:prstGeom>
                  </pic:spPr>
                </pic:pic>
              </a:graphicData>
            </a:graphic>
          </wp:inline>
        </w:drawing>
      </w:r>
    </w:p>
    <w:p w14:paraId="46BD00A8" w14:textId="49E12E51" w:rsidR="00DB1224" w:rsidRDefault="00DB1224" w:rsidP="00DB1224">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8</w:t>
      </w:r>
      <w:r w:rsidR="00EA7E36">
        <w:rPr>
          <w:noProof/>
        </w:rPr>
        <w:fldChar w:fldCharType="end"/>
      </w:r>
      <w:r>
        <w:t>. Visítanos vista inicial</w:t>
      </w:r>
    </w:p>
    <w:p w14:paraId="2AD1C424" w14:textId="77777777" w:rsidR="00DB1224" w:rsidRDefault="00DB1224" w:rsidP="00DB1224">
      <w:pPr>
        <w:keepNext/>
        <w:jc w:val="center"/>
      </w:pPr>
      <w:r>
        <w:rPr>
          <w:noProof/>
        </w:rPr>
        <w:lastRenderedPageBreak/>
        <w:drawing>
          <wp:inline distT="0" distB="0" distL="0" distR="0" wp14:anchorId="183094D1" wp14:editId="1AC9CA27">
            <wp:extent cx="2849245" cy="9251950"/>
            <wp:effectExtent l="0" t="0" r="825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9245" cy="9251950"/>
                    </a:xfrm>
                    <a:prstGeom prst="rect">
                      <a:avLst/>
                    </a:prstGeom>
                  </pic:spPr>
                </pic:pic>
              </a:graphicData>
            </a:graphic>
          </wp:inline>
        </w:drawing>
      </w:r>
    </w:p>
    <w:p w14:paraId="353773CA" w14:textId="25362EBA" w:rsidR="00DB1224" w:rsidRDefault="00DB1224" w:rsidP="00DB1224">
      <w:pPr>
        <w:pStyle w:val="Descripcin"/>
        <w:jc w:val="center"/>
      </w:pPr>
      <w:r>
        <w:lastRenderedPageBreak/>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9</w:t>
      </w:r>
      <w:r w:rsidR="00EA7E36">
        <w:rPr>
          <w:noProof/>
        </w:rPr>
        <w:fldChar w:fldCharType="end"/>
      </w:r>
      <w:r>
        <w:t xml:space="preserve">. </w:t>
      </w:r>
      <w:proofErr w:type="spellStart"/>
      <w:r>
        <w:t>Visitanos</w:t>
      </w:r>
      <w:proofErr w:type="spellEnd"/>
      <w:r>
        <w:t xml:space="preserve"> menú superior</w:t>
      </w:r>
    </w:p>
    <w:p w14:paraId="10EFCD00" w14:textId="77777777" w:rsidR="00DB1224" w:rsidRDefault="00DB1224" w:rsidP="00DB1224">
      <w:pPr>
        <w:pStyle w:val="Prrafodelista"/>
        <w:ind w:left="1425"/>
      </w:pPr>
    </w:p>
    <w:p w14:paraId="104410E2" w14:textId="13A61E0C" w:rsidR="00DB1224" w:rsidRDefault="00DB1224" w:rsidP="00DB1224">
      <w:pPr>
        <w:pStyle w:val="Prrafodelista"/>
        <w:numPr>
          <w:ilvl w:val="0"/>
          <w:numId w:val="38"/>
        </w:numPr>
      </w:pPr>
      <w:r>
        <w:t>El primer rascacielos</w:t>
      </w:r>
      <w:r w:rsidR="009823B9">
        <w:t>: El contenido de esta página es relativo a la historia del edificio que alberga el Espacio Fundación Telefónica.</w:t>
      </w:r>
    </w:p>
    <w:p w14:paraId="5CED98BE" w14:textId="768826F4" w:rsidR="00DB1224" w:rsidRDefault="00DB1224" w:rsidP="00DB1224">
      <w:pPr>
        <w:pStyle w:val="Prrafodelista"/>
        <w:numPr>
          <w:ilvl w:val="0"/>
          <w:numId w:val="38"/>
        </w:numPr>
      </w:pPr>
      <w:r>
        <w:t>Visitas guiadas</w:t>
      </w:r>
      <w:r w:rsidR="009823B9">
        <w:t>: Esta página contiene información acerca de las visitas al Espacio Fundación Telefónica</w:t>
      </w:r>
    </w:p>
    <w:p w14:paraId="2A204AE6" w14:textId="77777777" w:rsidR="00DB1224" w:rsidRPr="000707BB" w:rsidRDefault="00DB1224" w:rsidP="00DB1224"/>
    <w:p w14:paraId="0CF85C80" w14:textId="0703FD44" w:rsidR="00BB2427" w:rsidRDefault="00BB2427" w:rsidP="00BB2427">
      <w:pPr>
        <w:pStyle w:val="Ttulo3"/>
      </w:pPr>
      <w:bookmarkStart w:id="219" w:name="_Toc4573232"/>
      <w:r>
        <w:t>Agenda</w:t>
      </w:r>
      <w:bookmarkEnd w:id="219"/>
    </w:p>
    <w:p w14:paraId="796EAFB8" w14:textId="77777777" w:rsidR="00B2748E" w:rsidRDefault="00493F88" w:rsidP="00493F88">
      <w:r>
        <w:t>Esta página contiene la agenda de los eventos en el Espacio Fundación Telefónica.</w:t>
      </w:r>
      <w:r w:rsidR="00B2748E">
        <w:t xml:space="preserve">  Contiene un menú superior con los siguientes enlaces:</w:t>
      </w:r>
    </w:p>
    <w:p w14:paraId="7C31FC75" w14:textId="0C3391E7" w:rsidR="00B2748E" w:rsidRDefault="00B2748E" w:rsidP="00B2748E">
      <w:pPr>
        <w:pStyle w:val="Prrafodelista"/>
        <w:numPr>
          <w:ilvl w:val="0"/>
          <w:numId w:val="39"/>
        </w:numPr>
      </w:pPr>
      <w:r>
        <w:t xml:space="preserve">Hoy: Enlaza a un listado de eventos por </w:t>
      </w:r>
      <w:proofErr w:type="spellStart"/>
      <w:r>
        <w:t>dia</w:t>
      </w:r>
      <w:proofErr w:type="spellEnd"/>
      <w:r>
        <w:t>.</w:t>
      </w:r>
    </w:p>
    <w:p w14:paraId="79B99FDF" w14:textId="77777777" w:rsidR="00B2748E" w:rsidRDefault="00B2748E" w:rsidP="00B2748E">
      <w:pPr>
        <w:keepNext/>
      </w:pPr>
      <w:r>
        <w:rPr>
          <w:noProof/>
        </w:rPr>
        <w:drawing>
          <wp:inline distT="0" distB="0" distL="0" distR="0" wp14:anchorId="3B8EF9C5" wp14:editId="4FF2C396">
            <wp:extent cx="6120130" cy="43821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4382135"/>
                    </a:xfrm>
                    <a:prstGeom prst="rect">
                      <a:avLst/>
                    </a:prstGeom>
                  </pic:spPr>
                </pic:pic>
              </a:graphicData>
            </a:graphic>
          </wp:inline>
        </w:drawing>
      </w:r>
    </w:p>
    <w:p w14:paraId="00025FC9" w14:textId="315655BF" w:rsidR="00B2748E" w:rsidRDefault="00B2748E" w:rsidP="00B2748E">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10</w:t>
      </w:r>
      <w:r w:rsidR="00EA7E36">
        <w:rPr>
          <w:noProof/>
        </w:rPr>
        <w:fldChar w:fldCharType="end"/>
      </w:r>
      <w:r>
        <w:t>. Agenda - Hoy</w:t>
      </w:r>
    </w:p>
    <w:p w14:paraId="0933F93F" w14:textId="77777777" w:rsidR="00B2748E" w:rsidRDefault="00B2748E" w:rsidP="00B2748E"/>
    <w:p w14:paraId="3EC2D0BE" w14:textId="70AE2C03" w:rsidR="00B2748E" w:rsidRDefault="00B2748E" w:rsidP="00B2748E">
      <w:pPr>
        <w:pStyle w:val="Prrafodelista"/>
        <w:numPr>
          <w:ilvl w:val="0"/>
          <w:numId w:val="39"/>
        </w:numPr>
      </w:pPr>
      <w:r>
        <w:t>Este mes: Opción a la que se accede por defecto desde el enlace agenda. Contiene un calendario por meses de todos los eventos que hay. Permite filtrar por exposiciones talleres y actividades.</w:t>
      </w:r>
    </w:p>
    <w:p w14:paraId="5ADBBD00" w14:textId="77777777" w:rsidR="00B2748E" w:rsidRDefault="00B2748E" w:rsidP="00B2748E">
      <w:pPr>
        <w:keepNext/>
      </w:pPr>
      <w:r>
        <w:rPr>
          <w:noProof/>
        </w:rPr>
        <w:lastRenderedPageBreak/>
        <w:drawing>
          <wp:inline distT="0" distB="0" distL="0" distR="0" wp14:anchorId="441D0D68" wp14:editId="6D8B2DBA">
            <wp:extent cx="6120130" cy="42735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4273550"/>
                    </a:xfrm>
                    <a:prstGeom prst="rect">
                      <a:avLst/>
                    </a:prstGeom>
                  </pic:spPr>
                </pic:pic>
              </a:graphicData>
            </a:graphic>
          </wp:inline>
        </w:drawing>
      </w:r>
    </w:p>
    <w:p w14:paraId="14585289" w14:textId="512E3DBF" w:rsidR="00B2748E" w:rsidRDefault="00B2748E" w:rsidP="00B2748E">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11</w:t>
      </w:r>
      <w:r w:rsidR="00EA7E36">
        <w:rPr>
          <w:noProof/>
        </w:rPr>
        <w:fldChar w:fldCharType="end"/>
      </w:r>
      <w:r>
        <w:t>. Agenda - Este mes</w:t>
      </w:r>
    </w:p>
    <w:p w14:paraId="0050980C" w14:textId="1EE7378D" w:rsidR="00493F88" w:rsidRDefault="00B2748E" w:rsidP="00B2748E">
      <w:pPr>
        <w:pStyle w:val="Prrafodelista"/>
        <w:numPr>
          <w:ilvl w:val="0"/>
          <w:numId w:val="39"/>
        </w:numPr>
      </w:pPr>
      <w:r>
        <w:t>Exposiciones: Listado de exposiciones en el Espacio Fundación Telefónica. Contiene una serie de enlaces para elegir exposiciones actuales, próximas, permanentes, pasadas o itinerancias</w:t>
      </w:r>
    </w:p>
    <w:p w14:paraId="136F4CCA" w14:textId="77777777" w:rsidR="00464FB9" w:rsidRDefault="00464FB9" w:rsidP="00464FB9"/>
    <w:p w14:paraId="6DC74E95" w14:textId="77777777" w:rsidR="00464FB9" w:rsidRDefault="00B2748E" w:rsidP="00464FB9">
      <w:pPr>
        <w:keepNext/>
      </w:pPr>
      <w:r>
        <w:rPr>
          <w:noProof/>
        </w:rPr>
        <w:lastRenderedPageBreak/>
        <w:drawing>
          <wp:inline distT="0" distB="0" distL="0" distR="0" wp14:anchorId="5B7FED87" wp14:editId="4970D805">
            <wp:extent cx="6120130" cy="446341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4463415"/>
                    </a:xfrm>
                    <a:prstGeom prst="rect">
                      <a:avLst/>
                    </a:prstGeom>
                  </pic:spPr>
                </pic:pic>
              </a:graphicData>
            </a:graphic>
          </wp:inline>
        </w:drawing>
      </w:r>
    </w:p>
    <w:p w14:paraId="72ED4DEE" w14:textId="70CDE4BD" w:rsidR="00B2748E" w:rsidRDefault="00464FB9" w:rsidP="00464FB9">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12</w:t>
      </w:r>
      <w:r w:rsidR="00EA7E36">
        <w:rPr>
          <w:noProof/>
        </w:rPr>
        <w:fldChar w:fldCharType="end"/>
      </w:r>
      <w:r>
        <w:t>. Agenda Exposiciones</w:t>
      </w:r>
    </w:p>
    <w:p w14:paraId="0E018DFC" w14:textId="77777777" w:rsidR="00464FB9" w:rsidRDefault="00464FB9" w:rsidP="00464FB9">
      <w:pPr>
        <w:pStyle w:val="Ttulo4"/>
      </w:pPr>
      <w:bookmarkStart w:id="220" w:name="_Toc4573233"/>
      <w:r>
        <w:t>Eventos de agenda</w:t>
      </w:r>
      <w:bookmarkEnd w:id="220"/>
    </w:p>
    <w:p w14:paraId="6CB0C141" w14:textId="77777777" w:rsidR="00464FB9" w:rsidRDefault="00464FB9" w:rsidP="00464FB9"/>
    <w:p w14:paraId="53F2CA1B" w14:textId="4D905195" w:rsidR="00464FB9" w:rsidRDefault="00464FB9" w:rsidP="00464FB9">
      <w:r>
        <w:t>Cada uno de los eventos en la agenda es un enlace al evento en concreto. Al acceder a la página del evento, aparece la información propia del evento y al navegar por la página aparece un menú superior con 3 opciones:</w:t>
      </w:r>
    </w:p>
    <w:p w14:paraId="349696FF" w14:textId="102B94A0" w:rsidR="006171E5" w:rsidRDefault="006171E5" w:rsidP="00464FB9"/>
    <w:p w14:paraId="635604AF" w14:textId="031B62F4" w:rsidR="006171E5" w:rsidRDefault="006171E5" w:rsidP="00464FB9"/>
    <w:p w14:paraId="24405270" w14:textId="77777777" w:rsidR="00464FB9" w:rsidRDefault="00464FB9" w:rsidP="00464FB9"/>
    <w:p w14:paraId="52A76A5A" w14:textId="77777777" w:rsidR="00464FB9" w:rsidRDefault="00464FB9" w:rsidP="00464FB9">
      <w:pPr>
        <w:pStyle w:val="Prrafodelista"/>
        <w:numPr>
          <w:ilvl w:val="0"/>
          <w:numId w:val="39"/>
        </w:numPr>
      </w:pPr>
      <w:proofErr w:type="spellStart"/>
      <w:r>
        <w:t>Info</w:t>
      </w:r>
      <w:proofErr w:type="spellEnd"/>
      <w:r>
        <w:t>: Página con la información general del evento</w:t>
      </w:r>
    </w:p>
    <w:p w14:paraId="7BA7EC76" w14:textId="77777777" w:rsidR="00464FB9" w:rsidRDefault="00464FB9" w:rsidP="00464FB9">
      <w:pPr>
        <w:pStyle w:val="Prrafodelista"/>
        <w:numPr>
          <w:ilvl w:val="0"/>
          <w:numId w:val="39"/>
        </w:numPr>
      </w:pPr>
      <w:r>
        <w:t>Talleres: Página con un listado de talleres relacionado con el evento</w:t>
      </w:r>
    </w:p>
    <w:p w14:paraId="74276F0A" w14:textId="77777777" w:rsidR="00464FB9" w:rsidRDefault="00464FB9" w:rsidP="00464FB9">
      <w:pPr>
        <w:pStyle w:val="Prrafodelista"/>
        <w:numPr>
          <w:ilvl w:val="0"/>
          <w:numId w:val="39"/>
        </w:numPr>
      </w:pPr>
      <w:r>
        <w:t>Noticias: Página con un listado de noticias relacionadas con el evento</w:t>
      </w:r>
    </w:p>
    <w:p w14:paraId="27DBBC5C" w14:textId="77777777" w:rsidR="00464FB9" w:rsidRDefault="00464FB9" w:rsidP="00464FB9"/>
    <w:p w14:paraId="33D5D44A" w14:textId="5FCFE899" w:rsidR="00464FB9" w:rsidRDefault="006171E5" w:rsidP="00464FB9">
      <w:pPr>
        <w:keepNext/>
      </w:pPr>
      <w:r>
        <w:rPr>
          <w:noProof/>
        </w:rPr>
        <w:lastRenderedPageBreak/>
        <w:drawing>
          <wp:inline distT="0" distB="0" distL="0" distR="0" wp14:anchorId="170B87C0" wp14:editId="27115AAA">
            <wp:extent cx="6120130" cy="1715770"/>
            <wp:effectExtent l="0" t="0" r="0" b="0"/>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ev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1715770"/>
                    </a:xfrm>
                    <a:prstGeom prst="rect">
                      <a:avLst/>
                    </a:prstGeom>
                  </pic:spPr>
                </pic:pic>
              </a:graphicData>
            </a:graphic>
          </wp:inline>
        </w:drawing>
      </w:r>
    </w:p>
    <w:p w14:paraId="461B224E" w14:textId="5DE3DBCE" w:rsidR="006171E5" w:rsidRDefault="006171E5" w:rsidP="00464FB9">
      <w:pPr>
        <w:keepNext/>
      </w:pPr>
    </w:p>
    <w:p w14:paraId="09745ADC" w14:textId="4FCE6869" w:rsidR="006171E5" w:rsidRDefault="006171E5" w:rsidP="00464FB9">
      <w:pPr>
        <w:keepNext/>
      </w:pPr>
    </w:p>
    <w:p w14:paraId="3C8870B7" w14:textId="5958FDE3" w:rsidR="006171E5" w:rsidRDefault="006171E5" w:rsidP="00464FB9">
      <w:pPr>
        <w:keepNext/>
      </w:pPr>
    </w:p>
    <w:p w14:paraId="4610CC66" w14:textId="0D7E4438" w:rsidR="006171E5" w:rsidRDefault="006171E5" w:rsidP="00464FB9">
      <w:pPr>
        <w:keepNext/>
      </w:pPr>
    </w:p>
    <w:p w14:paraId="400BBFAE" w14:textId="77777777" w:rsidR="006171E5" w:rsidRDefault="006171E5" w:rsidP="00464FB9">
      <w:pPr>
        <w:keepNext/>
      </w:pPr>
    </w:p>
    <w:p w14:paraId="2D3DDD92" w14:textId="5F5B531C" w:rsidR="00464FB9" w:rsidRDefault="00464FB9" w:rsidP="00464FB9">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13</w:t>
      </w:r>
      <w:r w:rsidR="00EA7E36">
        <w:rPr>
          <w:noProof/>
        </w:rPr>
        <w:fldChar w:fldCharType="end"/>
      </w:r>
      <w:r>
        <w:t>. Agenda evento</w:t>
      </w:r>
    </w:p>
    <w:p w14:paraId="2ECA9B78" w14:textId="2DBB105A" w:rsidR="007C4C41" w:rsidRDefault="007C4C41" w:rsidP="007C4C41"/>
    <w:p w14:paraId="7C6F2AA7" w14:textId="77777777" w:rsidR="007C4C41" w:rsidRPr="007C4C41" w:rsidRDefault="007C4C41" w:rsidP="007C4C41"/>
    <w:p w14:paraId="2464C041" w14:textId="312C8789" w:rsidR="00B2748E" w:rsidRDefault="00B2748E" w:rsidP="00B2748E">
      <w:pPr>
        <w:keepNext/>
        <w:jc w:val="center"/>
      </w:pPr>
    </w:p>
    <w:p w14:paraId="3F17CF5A" w14:textId="0348B908" w:rsidR="00BB2427" w:rsidRDefault="00BB2427" w:rsidP="006171E5">
      <w:pPr>
        <w:pStyle w:val="Ttulo3"/>
      </w:pPr>
      <w:bookmarkStart w:id="221" w:name="_Toc4573234"/>
      <w:r>
        <w:t>Exposiciones</w:t>
      </w:r>
      <w:bookmarkEnd w:id="221"/>
    </w:p>
    <w:p w14:paraId="4B96EB5C" w14:textId="57C54823" w:rsidR="00D6404B" w:rsidRDefault="00D6404B" w:rsidP="00D6404B">
      <w:r>
        <w:t>Enlace a la misma página que Agenda-Exposiciones vista anteriormente.</w:t>
      </w:r>
    </w:p>
    <w:p w14:paraId="466D5097" w14:textId="6AB97D94" w:rsidR="006171E5" w:rsidRDefault="006171E5" w:rsidP="00D6404B"/>
    <w:p w14:paraId="691396F7" w14:textId="7B5D5499" w:rsidR="006171E5" w:rsidRDefault="006171E5" w:rsidP="006171E5">
      <w:pPr>
        <w:pStyle w:val="Ttulo3"/>
      </w:pPr>
      <w:r>
        <w:t xml:space="preserve">Eventos </w:t>
      </w:r>
      <w:proofErr w:type="spellStart"/>
      <w:r w:rsidR="002B66F2">
        <w:t>E</w:t>
      </w:r>
      <w:r>
        <w:t>ventbrite</w:t>
      </w:r>
      <w:proofErr w:type="spellEnd"/>
    </w:p>
    <w:p w14:paraId="57558149" w14:textId="492032EF" w:rsidR="006171E5" w:rsidRDefault="006171E5" w:rsidP="006171E5">
      <w:r>
        <w:t>Para los eventos de la agenda tenemos la opción de añadir conexión al dicho evento y la posibilidad de conseguir entradas de forma directa desde la web.</w:t>
      </w:r>
    </w:p>
    <w:p w14:paraId="734EDAA8" w14:textId="33274516" w:rsidR="006171E5" w:rsidRDefault="006171E5" w:rsidP="006171E5"/>
    <w:p w14:paraId="1FD182F1" w14:textId="77777777" w:rsidR="00521DE7" w:rsidRDefault="006171E5" w:rsidP="006171E5">
      <w:r>
        <w:t xml:space="preserve">Para lo cual tenemos un botón de reserva para los eventos de los que dispone de posibilidad de reserva. El procedimiento es hacer </w:t>
      </w:r>
      <w:proofErr w:type="spellStart"/>
      <w:r>
        <w:t>click</w:t>
      </w:r>
      <w:proofErr w:type="spellEnd"/>
      <w:r>
        <w:t xml:space="preserve"> en dicho botón que mostramos en la </w:t>
      </w:r>
      <w:proofErr w:type="spellStart"/>
      <w:r>
        <w:t>pagina</w:t>
      </w:r>
      <w:proofErr w:type="spellEnd"/>
      <w:r>
        <w:t xml:space="preserve"> superior</w:t>
      </w:r>
      <w:r w:rsidR="007A17F1">
        <w:t>.</w:t>
      </w:r>
      <w:r w:rsidR="00521DE7">
        <w:t xml:space="preserve"> Cuando </w:t>
      </w:r>
      <w:proofErr w:type="spellStart"/>
      <w:r w:rsidR="00521DE7">
        <w:t>accedermos</w:t>
      </w:r>
      <w:proofErr w:type="spellEnd"/>
      <w:r w:rsidR="00521DE7">
        <w:t xml:space="preserve"> mostrará una </w:t>
      </w:r>
      <w:proofErr w:type="gramStart"/>
      <w:r w:rsidR="00521DE7">
        <w:t>ventara</w:t>
      </w:r>
      <w:proofErr w:type="gramEnd"/>
      <w:r w:rsidR="00521DE7">
        <w:t xml:space="preserve"> emergente en la que da al usuario la posibilidad de reservar las entradas al evento. </w:t>
      </w:r>
    </w:p>
    <w:p w14:paraId="6148DD37" w14:textId="77777777" w:rsidR="00521DE7" w:rsidRDefault="00521DE7" w:rsidP="006171E5"/>
    <w:p w14:paraId="238CEABD" w14:textId="1BE64E7D" w:rsidR="00521DE7" w:rsidRDefault="00521DE7" w:rsidP="006171E5">
      <w:r>
        <w:rPr>
          <w:noProof/>
        </w:rPr>
        <w:drawing>
          <wp:inline distT="0" distB="0" distL="0" distR="0" wp14:anchorId="6D5DCC14" wp14:editId="1BFDA695">
            <wp:extent cx="6120130" cy="2884170"/>
            <wp:effectExtent l="0" t="0" r="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eventibriteEmergent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884170"/>
                    </a:xfrm>
                    <a:prstGeom prst="rect">
                      <a:avLst/>
                    </a:prstGeom>
                  </pic:spPr>
                </pic:pic>
              </a:graphicData>
            </a:graphic>
          </wp:inline>
        </w:drawing>
      </w:r>
    </w:p>
    <w:p w14:paraId="04921FC2" w14:textId="435B605F" w:rsidR="006171E5" w:rsidRDefault="00521DE7" w:rsidP="006171E5">
      <w:r>
        <w:t xml:space="preserve"> </w:t>
      </w:r>
    </w:p>
    <w:p w14:paraId="55877E55" w14:textId="4A066569" w:rsidR="007A17F1" w:rsidRDefault="007A17F1" w:rsidP="006171E5"/>
    <w:p w14:paraId="4590BF75" w14:textId="77777777" w:rsidR="00521DE7" w:rsidRDefault="00521DE7" w:rsidP="006171E5"/>
    <w:p w14:paraId="756106BD" w14:textId="77777777" w:rsidR="00521DE7" w:rsidRDefault="00521DE7" w:rsidP="006171E5"/>
    <w:p w14:paraId="6093A90C" w14:textId="77777777" w:rsidR="00521DE7" w:rsidRDefault="00521DE7" w:rsidP="006171E5"/>
    <w:p w14:paraId="726D4183" w14:textId="264C84E9" w:rsidR="007A17F1" w:rsidRDefault="007A17F1" w:rsidP="006171E5">
      <w:r>
        <w:t xml:space="preserve">Si no hay plazas disponibles se </w:t>
      </w:r>
      <w:proofErr w:type="spellStart"/>
      <w:r>
        <w:t>motrara</w:t>
      </w:r>
      <w:proofErr w:type="spellEnd"/>
      <w:r>
        <w:t xml:space="preserve"> </w:t>
      </w:r>
      <w:proofErr w:type="spellStart"/>
      <w:r>
        <w:t>dichi</w:t>
      </w:r>
      <w:proofErr w:type="spellEnd"/>
      <w:r>
        <w:t xml:space="preserve"> botón marcado como completo. </w:t>
      </w:r>
    </w:p>
    <w:p w14:paraId="5A97C7E8" w14:textId="77777777" w:rsidR="007A17F1" w:rsidRDefault="007A17F1" w:rsidP="006171E5"/>
    <w:p w14:paraId="089271C0" w14:textId="752282A0" w:rsidR="007A17F1" w:rsidRDefault="007A17F1" w:rsidP="006171E5"/>
    <w:p w14:paraId="47FA36F3" w14:textId="6ECBEC0A" w:rsidR="007A17F1" w:rsidRDefault="007A17F1" w:rsidP="006171E5">
      <w:r>
        <w:rPr>
          <w:noProof/>
        </w:rPr>
        <w:drawing>
          <wp:inline distT="0" distB="0" distL="0" distR="0" wp14:anchorId="11BCE599" wp14:editId="6AE4FEC9">
            <wp:extent cx="2428875" cy="970151"/>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711" r="52596"/>
                    <a:stretch/>
                  </pic:blipFill>
                  <pic:spPr bwMode="auto">
                    <a:xfrm>
                      <a:off x="0" y="0"/>
                      <a:ext cx="2439055" cy="974217"/>
                    </a:xfrm>
                    <a:prstGeom prst="rect">
                      <a:avLst/>
                    </a:prstGeom>
                    <a:noFill/>
                    <a:ln>
                      <a:noFill/>
                    </a:ln>
                    <a:extLst>
                      <a:ext uri="{53640926-AAD7-44D8-BBD7-CCE9431645EC}">
                        <a14:shadowObscured xmlns:a14="http://schemas.microsoft.com/office/drawing/2010/main"/>
                      </a:ext>
                    </a:extLst>
                  </pic:spPr>
                </pic:pic>
              </a:graphicData>
            </a:graphic>
          </wp:inline>
        </w:drawing>
      </w:r>
    </w:p>
    <w:p w14:paraId="5AB06FE6" w14:textId="3DC1B2B5" w:rsidR="007A17F1" w:rsidRDefault="007A17F1" w:rsidP="006171E5"/>
    <w:p w14:paraId="7ED0E7EB" w14:textId="77777777" w:rsidR="002B66F2" w:rsidRDefault="002B66F2" w:rsidP="006171E5"/>
    <w:p w14:paraId="495E535A" w14:textId="77777777" w:rsidR="002B66F2" w:rsidRDefault="002B66F2" w:rsidP="006171E5"/>
    <w:p w14:paraId="0A70440E" w14:textId="77777777" w:rsidR="002B66F2" w:rsidRDefault="002B66F2" w:rsidP="006171E5"/>
    <w:p w14:paraId="70AB56EC" w14:textId="77777777" w:rsidR="002B66F2" w:rsidRDefault="002B66F2" w:rsidP="006171E5"/>
    <w:p w14:paraId="48EE3400" w14:textId="77777777" w:rsidR="002B66F2" w:rsidRDefault="002B66F2" w:rsidP="006171E5"/>
    <w:p w14:paraId="429B313A" w14:textId="77777777" w:rsidR="002B66F2" w:rsidRDefault="002B66F2" w:rsidP="006171E5"/>
    <w:p w14:paraId="10D06AFA" w14:textId="77777777" w:rsidR="002B66F2" w:rsidRDefault="002B66F2" w:rsidP="006171E5"/>
    <w:p w14:paraId="18445C55" w14:textId="77777777" w:rsidR="002B66F2" w:rsidRDefault="002B66F2" w:rsidP="006171E5"/>
    <w:p w14:paraId="66EEB9EE" w14:textId="77777777" w:rsidR="002B66F2" w:rsidRDefault="002B66F2" w:rsidP="006171E5"/>
    <w:p w14:paraId="4AB59E35" w14:textId="77777777" w:rsidR="002B66F2" w:rsidRDefault="002B66F2" w:rsidP="006171E5"/>
    <w:p w14:paraId="2889312F" w14:textId="77777777" w:rsidR="002B66F2" w:rsidRDefault="002B66F2" w:rsidP="006171E5"/>
    <w:p w14:paraId="102EFACE" w14:textId="77777777" w:rsidR="002B66F2" w:rsidRDefault="002B66F2" w:rsidP="006171E5"/>
    <w:p w14:paraId="5C5A93BB" w14:textId="77777777" w:rsidR="002B66F2" w:rsidRDefault="002B66F2" w:rsidP="006171E5"/>
    <w:p w14:paraId="1BCFC86D" w14:textId="77777777" w:rsidR="002B66F2" w:rsidRDefault="002B66F2" w:rsidP="006171E5"/>
    <w:p w14:paraId="3D2A849F" w14:textId="232E94B7" w:rsidR="002B66F2" w:rsidRDefault="002B66F2" w:rsidP="006171E5"/>
    <w:p w14:paraId="4D0BF8DC" w14:textId="6C5BE777" w:rsidR="002B66F2" w:rsidRDefault="002B66F2" w:rsidP="002B66F2">
      <w:pPr>
        <w:pStyle w:val="Ttulo4"/>
      </w:pPr>
      <w:r>
        <w:t xml:space="preserve">Eventos </w:t>
      </w:r>
      <w:proofErr w:type="spellStart"/>
      <w:r>
        <w:t>multiples</w:t>
      </w:r>
      <w:proofErr w:type="spellEnd"/>
    </w:p>
    <w:p w14:paraId="26FED0BC" w14:textId="1CCBBE30" w:rsidR="002B66F2" w:rsidRDefault="002B66F2" w:rsidP="006171E5"/>
    <w:p w14:paraId="4F4BF7F3" w14:textId="6B0D6E1B" w:rsidR="002B66F2" w:rsidRDefault="002B66F2" w:rsidP="006171E5">
      <w:r>
        <w:t xml:space="preserve">Hay varias formas de representar los eventos </w:t>
      </w:r>
      <w:proofErr w:type="spellStart"/>
      <w:r>
        <w:t>multiples</w:t>
      </w:r>
      <w:proofErr w:type="spellEnd"/>
      <w:r>
        <w:t>. En una entrada puede haber varios eventos referenciados o se puede dar la causalidad</w:t>
      </w:r>
      <w:r w:rsidR="00521DE7">
        <w:t xml:space="preserve"> que un evento tenga varias sesiones o varias fechas. </w:t>
      </w:r>
    </w:p>
    <w:p w14:paraId="7D45E95B" w14:textId="7E164975" w:rsidR="00521DE7" w:rsidRDefault="00521DE7" w:rsidP="006171E5"/>
    <w:p w14:paraId="380D0205" w14:textId="327DF80D" w:rsidR="00521DE7" w:rsidRDefault="00521DE7" w:rsidP="006171E5">
      <w:r>
        <w:rPr>
          <w:noProof/>
        </w:rPr>
        <w:drawing>
          <wp:inline distT="0" distB="0" distL="0" distR="0" wp14:anchorId="25A1D581" wp14:editId="2598BC8F">
            <wp:extent cx="2466975" cy="1407362"/>
            <wp:effectExtent l="0" t="0" r="0" b="2540"/>
            <wp:docPr id="20" name="Imagen 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variasSessione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89345" cy="1420124"/>
                    </a:xfrm>
                    <a:prstGeom prst="rect">
                      <a:avLst/>
                    </a:prstGeom>
                  </pic:spPr>
                </pic:pic>
              </a:graphicData>
            </a:graphic>
          </wp:inline>
        </w:drawing>
      </w:r>
    </w:p>
    <w:p w14:paraId="6F50B993" w14:textId="77777777" w:rsidR="002B66F2" w:rsidRDefault="002B66F2" w:rsidP="006171E5"/>
    <w:p w14:paraId="4AF18FA9" w14:textId="0D48CE99" w:rsidR="007A17F1" w:rsidRDefault="007A17F1" w:rsidP="006171E5">
      <w:r>
        <w:t xml:space="preserve">Al hacer </w:t>
      </w:r>
      <w:proofErr w:type="spellStart"/>
      <w:r>
        <w:t>click</w:t>
      </w:r>
      <w:proofErr w:type="spellEnd"/>
      <w:r>
        <w:t xml:space="preserve"> en ese botón de reserva si el evento es </w:t>
      </w:r>
      <w:proofErr w:type="spellStart"/>
      <w:r>
        <w:t>simpre</w:t>
      </w:r>
      <w:proofErr w:type="spellEnd"/>
      <w:r>
        <w:t xml:space="preserve"> le dará la opción directa de conseguir la entrada y si tiene </w:t>
      </w:r>
      <w:proofErr w:type="spellStart"/>
      <w:r>
        <w:t>multiples</w:t>
      </w:r>
      <w:proofErr w:type="spellEnd"/>
      <w:r>
        <w:t xml:space="preserve"> </w:t>
      </w:r>
      <w:proofErr w:type="gramStart"/>
      <w:r w:rsidR="002B66F2">
        <w:t xml:space="preserve">sesiones </w:t>
      </w:r>
      <w:r>
        <w:t xml:space="preserve"> le</w:t>
      </w:r>
      <w:proofErr w:type="gramEnd"/>
      <w:r>
        <w:t xml:space="preserve"> dará la posibilidad de elegir entre los diferentes eventos. </w:t>
      </w:r>
    </w:p>
    <w:p w14:paraId="272E5F12" w14:textId="5F4788C1" w:rsidR="007A17F1" w:rsidRDefault="007A17F1" w:rsidP="006171E5"/>
    <w:p w14:paraId="56563A8A" w14:textId="413DD7A6" w:rsidR="007A17F1" w:rsidRPr="006171E5" w:rsidRDefault="007A17F1" w:rsidP="006171E5">
      <w:r>
        <w:rPr>
          <w:noProof/>
        </w:rPr>
        <w:drawing>
          <wp:inline distT="0" distB="0" distL="0" distR="0" wp14:anchorId="3B3A54E5" wp14:editId="0DAB23A7">
            <wp:extent cx="1733550" cy="1635125"/>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543" t="7626" r="29222" b="5085"/>
                    <a:stretch/>
                  </pic:blipFill>
                  <pic:spPr bwMode="auto">
                    <a:xfrm>
                      <a:off x="0" y="0"/>
                      <a:ext cx="1733550" cy="1635125"/>
                    </a:xfrm>
                    <a:prstGeom prst="rect">
                      <a:avLst/>
                    </a:prstGeom>
                    <a:noFill/>
                    <a:ln>
                      <a:noFill/>
                    </a:ln>
                    <a:extLst>
                      <a:ext uri="{53640926-AAD7-44D8-BBD7-CCE9431645EC}">
                        <a14:shadowObscured xmlns:a14="http://schemas.microsoft.com/office/drawing/2010/main"/>
                      </a:ext>
                    </a:extLst>
                  </pic:spPr>
                </pic:pic>
              </a:graphicData>
            </a:graphic>
          </wp:inline>
        </w:drawing>
      </w:r>
    </w:p>
    <w:p w14:paraId="55E54189" w14:textId="57101024" w:rsidR="006171E5" w:rsidRDefault="006171E5" w:rsidP="00D6404B"/>
    <w:p w14:paraId="17EF24C0" w14:textId="26C83D44" w:rsidR="00BB2427" w:rsidRDefault="00BB2427" w:rsidP="00BB2427">
      <w:pPr>
        <w:pStyle w:val="Ttulo3"/>
      </w:pPr>
      <w:bookmarkStart w:id="222" w:name="_Toc4573235"/>
      <w:r>
        <w:lastRenderedPageBreak/>
        <w:t>Talleres</w:t>
      </w:r>
      <w:bookmarkEnd w:id="222"/>
    </w:p>
    <w:p w14:paraId="061F0715" w14:textId="44FF29BD" w:rsidR="00D6404B" w:rsidRDefault="00D6404B" w:rsidP="00D6404B">
      <w:r>
        <w:t>Esta página contiene información acerca de los talleres en el Espacio Fundación Telefónica.</w:t>
      </w:r>
      <w:r w:rsidR="009D29C7">
        <w:t xml:space="preserve"> Contiene dos iconos para compartir la información en redes sociales.</w:t>
      </w:r>
    </w:p>
    <w:p w14:paraId="1B168601" w14:textId="77777777" w:rsidR="00D6404B" w:rsidRDefault="00D6404B" w:rsidP="00D6404B"/>
    <w:p w14:paraId="379E1BAF" w14:textId="77777777" w:rsidR="004863AC" w:rsidRDefault="00D6404B" w:rsidP="004863AC">
      <w:pPr>
        <w:keepNext/>
      </w:pPr>
      <w:r>
        <w:rPr>
          <w:noProof/>
        </w:rPr>
        <w:drawing>
          <wp:inline distT="0" distB="0" distL="0" distR="0" wp14:anchorId="4149D9A9" wp14:editId="224062AF">
            <wp:extent cx="6120130" cy="25990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599055"/>
                    </a:xfrm>
                    <a:prstGeom prst="rect">
                      <a:avLst/>
                    </a:prstGeom>
                  </pic:spPr>
                </pic:pic>
              </a:graphicData>
            </a:graphic>
          </wp:inline>
        </w:drawing>
      </w:r>
    </w:p>
    <w:p w14:paraId="11403A4F" w14:textId="033A1016" w:rsidR="00D6404B" w:rsidRDefault="004863AC" w:rsidP="004863AC">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14</w:t>
      </w:r>
      <w:r w:rsidR="00EA7E36">
        <w:rPr>
          <w:noProof/>
        </w:rPr>
        <w:fldChar w:fldCharType="end"/>
      </w:r>
      <w:r>
        <w:t>. Talleres</w:t>
      </w:r>
    </w:p>
    <w:p w14:paraId="351AC73C" w14:textId="77777777" w:rsidR="004863AC" w:rsidRDefault="004863AC" w:rsidP="004863AC"/>
    <w:p w14:paraId="5F5A185F" w14:textId="100C354B" w:rsidR="004863AC" w:rsidRDefault="004863AC" w:rsidP="004863AC">
      <w:r>
        <w:t>Al navegar hacia la parte inferior de la página, aparece un menú con tres opciones:</w:t>
      </w:r>
    </w:p>
    <w:p w14:paraId="0998B327" w14:textId="77777777" w:rsidR="004863AC" w:rsidRDefault="004863AC" w:rsidP="004863AC"/>
    <w:p w14:paraId="4BFB9FB4" w14:textId="52C0DCF4" w:rsidR="004863AC" w:rsidRDefault="004863AC" w:rsidP="004863AC">
      <w:pPr>
        <w:pStyle w:val="Prrafodelista"/>
        <w:numPr>
          <w:ilvl w:val="0"/>
          <w:numId w:val="39"/>
        </w:numPr>
      </w:pPr>
      <w:r>
        <w:t>Portada</w:t>
      </w:r>
      <w:r w:rsidR="00C344D2">
        <w:t>: Información general de talleres</w:t>
      </w:r>
    </w:p>
    <w:p w14:paraId="421D9F88" w14:textId="3972DC12" w:rsidR="004863AC" w:rsidRDefault="004863AC" w:rsidP="004863AC">
      <w:pPr>
        <w:pStyle w:val="Prrafodelista"/>
        <w:numPr>
          <w:ilvl w:val="0"/>
          <w:numId w:val="39"/>
        </w:numPr>
      </w:pPr>
      <w:r>
        <w:t>Público general</w:t>
      </w:r>
      <w:r w:rsidR="00C344D2">
        <w:t>: Información de talleres dirigidos al público general</w:t>
      </w:r>
    </w:p>
    <w:p w14:paraId="4DBAA69E" w14:textId="4EA55CAA" w:rsidR="004863AC" w:rsidRDefault="004863AC" w:rsidP="004863AC">
      <w:pPr>
        <w:pStyle w:val="Prrafodelista"/>
        <w:numPr>
          <w:ilvl w:val="0"/>
          <w:numId w:val="39"/>
        </w:numPr>
      </w:pPr>
      <w:r>
        <w:t>Público escolar</w:t>
      </w:r>
      <w:r w:rsidR="00C344D2">
        <w:t>: Información de talleres dirigidos al público escolar</w:t>
      </w:r>
    </w:p>
    <w:p w14:paraId="28FA8ED4" w14:textId="3606E2F6" w:rsidR="004863AC" w:rsidRDefault="004863AC" w:rsidP="004863AC"/>
    <w:p w14:paraId="48CFEBBF" w14:textId="0C188BE3" w:rsidR="00C344D2" w:rsidRDefault="004863AC" w:rsidP="00C344D2">
      <w:pPr>
        <w:keepNext/>
      </w:pPr>
      <w:r>
        <w:rPr>
          <w:noProof/>
        </w:rPr>
        <w:drawing>
          <wp:inline distT="0" distB="0" distL="0" distR="0" wp14:anchorId="7C1B6243" wp14:editId="0FA8CEB5">
            <wp:extent cx="6120130" cy="25946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94610"/>
                    </a:xfrm>
                    <a:prstGeom prst="rect">
                      <a:avLst/>
                    </a:prstGeom>
                  </pic:spPr>
                </pic:pic>
              </a:graphicData>
            </a:graphic>
          </wp:inline>
        </w:drawing>
      </w:r>
    </w:p>
    <w:p w14:paraId="3058AA69" w14:textId="647CCC8A" w:rsidR="004863AC" w:rsidRPr="004863AC" w:rsidRDefault="00C344D2" w:rsidP="00C344D2">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15</w:t>
      </w:r>
      <w:r w:rsidR="00EA7E36">
        <w:rPr>
          <w:noProof/>
        </w:rPr>
        <w:fldChar w:fldCharType="end"/>
      </w:r>
      <w:r>
        <w:t>. Menú talleres</w:t>
      </w:r>
    </w:p>
    <w:p w14:paraId="6AE32049" w14:textId="533C843C" w:rsidR="00BB2427" w:rsidRDefault="00BB2427" w:rsidP="00BB2427">
      <w:pPr>
        <w:pStyle w:val="Ttulo3"/>
      </w:pPr>
      <w:bookmarkStart w:id="223" w:name="_Toc4573236"/>
      <w:r>
        <w:t>Ciclos</w:t>
      </w:r>
      <w:bookmarkEnd w:id="223"/>
    </w:p>
    <w:p w14:paraId="796924C9" w14:textId="77777777" w:rsidR="00C8307F" w:rsidRDefault="00C8307F" w:rsidP="00C8307F">
      <w:r>
        <w:t>Páginas dedicadas a los distintos ciclos de programas concretos. Cada enlace lleva a su propia página que contiene información acerca del ciclo en cuestión y un foro en el que participar sobre el tema. Al navegar por la página de cada ciclo, aparece un menú superior que puede contener las siguientes opciones:</w:t>
      </w:r>
    </w:p>
    <w:p w14:paraId="6D9508BB" w14:textId="77777777" w:rsidR="00C8307F" w:rsidRDefault="00C8307F" w:rsidP="00C8307F"/>
    <w:p w14:paraId="39826973" w14:textId="0BC49913" w:rsidR="00C8307F" w:rsidRDefault="00C8307F" w:rsidP="00C8307F">
      <w:pPr>
        <w:pStyle w:val="Prrafodelista"/>
        <w:numPr>
          <w:ilvl w:val="0"/>
          <w:numId w:val="41"/>
        </w:numPr>
      </w:pPr>
      <w:proofErr w:type="spellStart"/>
      <w:r>
        <w:t>Info</w:t>
      </w:r>
      <w:proofErr w:type="spellEnd"/>
      <w:r>
        <w:t>: página a la que se accede por defecto y que contiene la información general del ciclo</w:t>
      </w:r>
      <w:r w:rsidR="00DF1C97">
        <w:t>.</w:t>
      </w:r>
      <w:r w:rsidR="00796713">
        <w:t xml:space="preserve"> Contiene dos iconos para compartir la información en redes sociales y un</w:t>
      </w:r>
      <w:r w:rsidR="00DF1C97">
        <w:t xml:space="preserve"> enlace para escuchar la información del ciclo.</w:t>
      </w:r>
    </w:p>
    <w:p w14:paraId="61626746" w14:textId="0F89FBEE" w:rsidR="00C8307F" w:rsidRDefault="00C8307F" w:rsidP="00C8307F">
      <w:pPr>
        <w:pStyle w:val="Prrafodelista"/>
        <w:numPr>
          <w:ilvl w:val="0"/>
          <w:numId w:val="41"/>
        </w:numPr>
      </w:pPr>
      <w:r>
        <w:lastRenderedPageBreak/>
        <w:t>Eventos: página con un listado de eventos relacionados con el ciclo.</w:t>
      </w:r>
    </w:p>
    <w:p w14:paraId="0A0F7F0E" w14:textId="7ED134E4" w:rsidR="00C8307F" w:rsidRDefault="00C8307F" w:rsidP="00C8307F">
      <w:pPr>
        <w:pStyle w:val="Prrafodelista"/>
        <w:numPr>
          <w:ilvl w:val="0"/>
          <w:numId w:val="41"/>
        </w:numPr>
      </w:pPr>
      <w:r>
        <w:t>Noticias: página con un listado de noticias relacionadas con el ciclo.</w:t>
      </w:r>
    </w:p>
    <w:p w14:paraId="59DD3852" w14:textId="77777777" w:rsidR="00C8307F" w:rsidRDefault="00C8307F" w:rsidP="00C8307F">
      <w:pPr>
        <w:keepNext/>
        <w:jc w:val="center"/>
      </w:pPr>
      <w:r>
        <w:rPr>
          <w:noProof/>
        </w:rPr>
        <w:drawing>
          <wp:inline distT="0" distB="0" distL="0" distR="0" wp14:anchorId="0D73FC82" wp14:editId="64025E42">
            <wp:extent cx="6120130" cy="29508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950845"/>
                    </a:xfrm>
                    <a:prstGeom prst="rect">
                      <a:avLst/>
                    </a:prstGeom>
                  </pic:spPr>
                </pic:pic>
              </a:graphicData>
            </a:graphic>
          </wp:inline>
        </w:drawing>
      </w:r>
    </w:p>
    <w:p w14:paraId="097CE200" w14:textId="54215E18" w:rsidR="00C8307F" w:rsidRDefault="00C8307F" w:rsidP="00C8307F">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16</w:t>
      </w:r>
      <w:r w:rsidR="00EA7E36">
        <w:rPr>
          <w:noProof/>
        </w:rPr>
        <w:fldChar w:fldCharType="end"/>
      </w:r>
      <w:r>
        <w:t>. Ciclo</w:t>
      </w:r>
    </w:p>
    <w:p w14:paraId="614D4289" w14:textId="77777777" w:rsidR="00C8307F" w:rsidRDefault="00C8307F" w:rsidP="00C8307F">
      <w:pPr>
        <w:keepNext/>
        <w:jc w:val="center"/>
      </w:pPr>
      <w:r>
        <w:rPr>
          <w:noProof/>
        </w:rPr>
        <w:drawing>
          <wp:inline distT="0" distB="0" distL="0" distR="0" wp14:anchorId="68B317CF" wp14:editId="250CF1E4">
            <wp:extent cx="6120130" cy="3896995"/>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896995"/>
                    </a:xfrm>
                    <a:prstGeom prst="rect">
                      <a:avLst/>
                    </a:prstGeom>
                  </pic:spPr>
                </pic:pic>
              </a:graphicData>
            </a:graphic>
          </wp:inline>
        </w:drawing>
      </w:r>
    </w:p>
    <w:p w14:paraId="12A838C4" w14:textId="4260827D" w:rsidR="00C8307F" w:rsidRDefault="00C85FAA" w:rsidP="00C85FAA">
      <w:pPr>
        <w:pStyle w:val="Descripcin"/>
        <w:tabs>
          <w:tab w:val="center" w:pos="4819"/>
          <w:tab w:val="left" w:pos="6315"/>
        </w:tabs>
        <w:jc w:val="left"/>
      </w:pPr>
      <w:r>
        <w:tab/>
      </w:r>
      <w:r w:rsidR="00C8307F">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17</w:t>
      </w:r>
      <w:r w:rsidR="00EA7E36">
        <w:rPr>
          <w:noProof/>
        </w:rPr>
        <w:fldChar w:fldCharType="end"/>
      </w:r>
      <w:r w:rsidR="00C8307F">
        <w:t>. Menú ciclo</w:t>
      </w:r>
      <w:r>
        <w:t xml:space="preserve"> – </w:t>
      </w:r>
      <w:proofErr w:type="spellStart"/>
      <w:r>
        <w:t>Info</w:t>
      </w:r>
      <w:proofErr w:type="spellEnd"/>
    </w:p>
    <w:p w14:paraId="42DF8482" w14:textId="77777777" w:rsidR="00C85FAA" w:rsidRDefault="00C85FAA" w:rsidP="00C85FAA">
      <w:pPr>
        <w:keepNext/>
        <w:jc w:val="center"/>
      </w:pPr>
      <w:r>
        <w:rPr>
          <w:noProof/>
        </w:rPr>
        <w:lastRenderedPageBreak/>
        <w:drawing>
          <wp:inline distT="0" distB="0" distL="0" distR="0" wp14:anchorId="7899DC1E" wp14:editId="2AFA681B">
            <wp:extent cx="6120130" cy="447929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4479290"/>
                    </a:xfrm>
                    <a:prstGeom prst="rect">
                      <a:avLst/>
                    </a:prstGeom>
                  </pic:spPr>
                </pic:pic>
              </a:graphicData>
            </a:graphic>
          </wp:inline>
        </w:drawing>
      </w:r>
    </w:p>
    <w:p w14:paraId="7DCC2954" w14:textId="756C69D5" w:rsidR="00C85FAA" w:rsidRDefault="00C85FAA" w:rsidP="00C85FAA">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18</w:t>
      </w:r>
      <w:r w:rsidR="00EA7E36">
        <w:rPr>
          <w:noProof/>
        </w:rPr>
        <w:fldChar w:fldCharType="end"/>
      </w:r>
      <w:r>
        <w:t>. Menú ciclo – Eventos</w:t>
      </w:r>
    </w:p>
    <w:p w14:paraId="38926D39" w14:textId="77777777" w:rsidR="00C85FAA" w:rsidRDefault="00C85FAA" w:rsidP="00C85FAA"/>
    <w:p w14:paraId="13738B46" w14:textId="77777777" w:rsidR="00C85FAA" w:rsidRDefault="00C85FAA" w:rsidP="00C85FAA">
      <w:pPr>
        <w:keepNext/>
        <w:jc w:val="center"/>
      </w:pPr>
      <w:r>
        <w:rPr>
          <w:noProof/>
        </w:rPr>
        <w:lastRenderedPageBreak/>
        <w:drawing>
          <wp:inline distT="0" distB="0" distL="0" distR="0" wp14:anchorId="02D4DDB9" wp14:editId="205E9CCC">
            <wp:extent cx="6120130" cy="4237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237355"/>
                    </a:xfrm>
                    <a:prstGeom prst="rect">
                      <a:avLst/>
                    </a:prstGeom>
                  </pic:spPr>
                </pic:pic>
              </a:graphicData>
            </a:graphic>
          </wp:inline>
        </w:drawing>
      </w:r>
    </w:p>
    <w:p w14:paraId="5B250AF6" w14:textId="6450E890" w:rsidR="00C85FAA" w:rsidRPr="00C85FAA" w:rsidRDefault="00C85FAA" w:rsidP="00C85FAA">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19</w:t>
      </w:r>
      <w:r w:rsidR="00EA7E36">
        <w:rPr>
          <w:noProof/>
        </w:rPr>
        <w:fldChar w:fldCharType="end"/>
      </w:r>
      <w:r>
        <w:t>. Menú ciclo - Noticias</w:t>
      </w:r>
    </w:p>
    <w:p w14:paraId="53A9E5EF" w14:textId="5C87D4A9" w:rsidR="00BB2427" w:rsidRDefault="00BB2427" w:rsidP="00BB2427">
      <w:pPr>
        <w:pStyle w:val="Ttulo3"/>
      </w:pPr>
      <w:bookmarkStart w:id="224" w:name="_Toc4573237"/>
      <w:r>
        <w:t>Descarga</w:t>
      </w:r>
      <w:r w:rsidR="00521B70">
        <w:t>s</w:t>
      </w:r>
      <w:bookmarkEnd w:id="224"/>
    </w:p>
    <w:p w14:paraId="61F63B33" w14:textId="1AD26BBA" w:rsidR="00521B70" w:rsidRDefault="00521B70" w:rsidP="00521B70">
      <w:r>
        <w:t>Página que contiene un listado de descargas disponibles relacionadas con exposiciones, evento o actividades del Espacio Fundación Telefónica.</w:t>
      </w:r>
    </w:p>
    <w:p w14:paraId="2A585C1C" w14:textId="77777777" w:rsidR="00521B70" w:rsidRDefault="00521B70" w:rsidP="00521B70"/>
    <w:p w14:paraId="4A7B0A9E" w14:textId="77777777" w:rsidR="00521B70" w:rsidRDefault="00521B70" w:rsidP="00521B70">
      <w:pPr>
        <w:keepNext/>
        <w:jc w:val="center"/>
      </w:pPr>
      <w:r>
        <w:rPr>
          <w:noProof/>
        </w:rPr>
        <w:lastRenderedPageBreak/>
        <w:drawing>
          <wp:inline distT="0" distB="0" distL="0" distR="0" wp14:anchorId="6EC4580F" wp14:editId="5F8B30F0">
            <wp:extent cx="6120130" cy="36252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625215"/>
                    </a:xfrm>
                    <a:prstGeom prst="rect">
                      <a:avLst/>
                    </a:prstGeom>
                  </pic:spPr>
                </pic:pic>
              </a:graphicData>
            </a:graphic>
          </wp:inline>
        </w:drawing>
      </w:r>
    </w:p>
    <w:p w14:paraId="157B71F9" w14:textId="76AB5243" w:rsidR="00521B70" w:rsidRPr="00521B70" w:rsidRDefault="00521B70" w:rsidP="00521B70">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20</w:t>
      </w:r>
      <w:r w:rsidR="00EA7E36">
        <w:rPr>
          <w:noProof/>
        </w:rPr>
        <w:fldChar w:fldCharType="end"/>
      </w:r>
      <w:r>
        <w:t>. Descargas</w:t>
      </w:r>
    </w:p>
    <w:p w14:paraId="209084F5" w14:textId="697F3261" w:rsidR="00BB2427" w:rsidRDefault="00BB2427" w:rsidP="00BB2427">
      <w:pPr>
        <w:pStyle w:val="Ttulo3"/>
      </w:pPr>
      <w:bookmarkStart w:id="225" w:name="_Toc4573238"/>
      <w:r>
        <w:t>Prensa</w:t>
      </w:r>
      <w:bookmarkEnd w:id="225"/>
    </w:p>
    <w:p w14:paraId="0F8EEC7B" w14:textId="480B2C96" w:rsidR="00521B70" w:rsidRPr="00521B70" w:rsidRDefault="00521B70" w:rsidP="00521B70">
      <w:r>
        <w:t xml:space="preserve">Esta página contiene un listado con los </w:t>
      </w:r>
      <w:proofErr w:type="spellStart"/>
      <w:r>
        <w:t>conctactos</w:t>
      </w:r>
      <w:proofErr w:type="spellEnd"/>
      <w:r>
        <w:t xml:space="preserve"> relativos a prensa y comunicación del Espacio Fundación Telefónica y un listado con material relacionado para descargar.</w:t>
      </w:r>
    </w:p>
    <w:p w14:paraId="4F8A05BD" w14:textId="77777777" w:rsidR="00521B70" w:rsidRDefault="00521B70" w:rsidP="00521B70">
      <w:pPr>
        <w:keepNext/>
      </w:pPr>
      <w:r>
        <w:rPr>
          <w:noProof/>
        </w:rPr>
        <w:lastRenderedPageBreak/>
        <w:drawing>
          <wp:inline distT="0" distB="0" distL="0" distR="0" wp14:anchorId="53B85B47" wp14:editId="330630E7">
            <wp:extent cx="6120130" cy="758761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7587615"/>
                    </a:xfrm>
                    <a:prstGeom prst="rect">
                      <a:avLst/>
                    </a:prstGeom>
                  </pic:spPr>
                </pic:pic>
              </a:graphicData>
            </a:graphic>
          </wp:inline>
        </w:drawing>
      </w:r>
    </w:p>
    <w:p w14:paraId="36F19E68" w14:textId="1B026C21" w:rsidR="00521B70" w:rsidRPr="00521B70" w:rsidRDefault="00521B70" w:rsidP="00521B70">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21</w:t>
      </w:r>
      <w:r w:rsidR="00EA7E36">
        <w:rPr>
          <w:noProof/>
        </w:rPr>
        <w:fldChar w:fldCharType="end"/>
      </w:r>
      <w:r>
        <w:t>. Prensa</w:t>
      </w:r>
    </w:p>
    <w:p w14:paraId="4FBC9D56" w14:textId="40DD1719" w:rsidR="00BB2427" w:rsidRDefault="00BB2427" w:rsidP="00BB2427">
      <w:pPr>
        <w:pStyle w:val="Ttulo3"/>
      </w:pPr>
      <w:bookmarkStart w:id="226" w:name="_Toc4573239"/>
      <w:r>
        <w:lastRenderedPageBreak/>
        <w:t>Boletín</w:t>
      </w:r>
      <w:bookmarkEnd w:id="226"/>
    </w:p>
    <w:p w14:paraId="7FD650A0" w14:textId="77777777" w:rsidR="00A04AF4" w:rsidRDefault="00A04AF4" w:rsidP="00A04AF4">
      <w:pPr>
        <w:keepNext/>
        <w:jc w:val="center"/>
      </w:pPr>
      <w:r>
        <w:t xml:space="preserve">Se usa para que los usuarios del portal puedan </w:t>
      </w:r>
      <w:proofErr w:type="spellStart"/>
      <w:r>
        <w:t>subcribirse</w:t>
      </w:r>
      <w:proofErr w:type="spellEnd"/>
      <w:r>
        <w:t xml:space="preserve"> al mismo y recibir notificaciones.</w:t>
      </w:r>
    </w:p>
    <w:p w14:paraId="5BE00D66" w14:textId="77777777" w:rsidR="00A04AF4" w:rsidRDefault="00A04AF4" w:rsidP="00A04AF4">
      <w:pPr>
        <w:keepNext/>
        <w:jc w:val="center"/>
      </w:pPr>
    </w:p>
    <w:p w14:paraId="3D6EE4E3" w14:textId="53BA3AD2" w:rsidR="00A04AF4" w:rsidRDefault="00A04AF4" w:rsidP="00A04AF4">
      <w:pPr>
        <w:keepNext/>
        <w:jc w:val="center"/>
      </w:pPr>
      <w:r>
        <w:rPr>
          <w:noProof/>
        </w:rPr>
        <w:drawing>
          <wp:inline distT="0" distB="0" distL="0" distR="0" wp14:anchorId="2A6F60FC" wp14:editId="0DE85D18">
            <wp:extent cx="1581150" cy="295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81150" cy="295275"/>
                    </a:xfrm>
                    <a:prstGeom prst="rect">
                      <a:avLst/>
                    </a:prstGeom>
                    <a:noFill/>
                    <a:ln>
                      <a:noFill/>
                    </a:ln>
                  </pic:spPr>
                </pic:pic>
              </a:graphicData>
            </a:graphic>
          </wp:inline>
        </w:drawing>
      </w:r>
      <w:r>
        <w:t xml:space="preserve"> </w:t>
      </w:r>
    </w:p>
    <w:p w14:paraId="624FA258" w14:textId="77777777" w:rsidR="00A04AF4" w:rsidRDefault="00A04AF4" w:rsidP="00A04AF4">
      <w:pPr>
        <w:keepNext/>
        <w:jc w:val="center"/>
      </w:pPr>
    </w:p>
    <w:p w14:paraId="2413E78E" w14:textId="77777777" w:rsidR="00A04AF4" w:rsidRDefault="00A04AF4" w:rsidP="00A04AF4">
      <w:pPr>
        <w:keepNext/>
        <w:jc w:val="center"/>
      </w:pPr>
      <w:r>
        <w:t xml:space="preserve"> </w:t>
      </w:r>
      <w:r>
        <w:tab/>
        <w:t xml:space="preserve">Cuando hacer </w:t>
      </w:r>
      <w:proofErr w:type="spellStart"/>
      <w:r>
        <w:t>click</w:t>
      </w:r>
      <w:proofErr w:type="spellEnd"/>
      <w:r>
        <w:t xml:space="preserve"> en dicha imagen del sobre se abre una ventana emergente que le permite </w:t>
      </w:r>
      <w:proofErr w:type="spellStart"/>
      <w:r>
        <w:t>subcribierse</w:t>
      </w:r>
      <w:proofErr w:type="spellEnd"/>
      <w:r>
        <w:t xml:space="preserve"> al portal.</w:t>
      </w:r>
    </w:p>
    <w:p w14:paraId="2AA70768" w14:textId="77777777" w:rsidR="00A04AF4" w:rsidRDefault="00A04AF4" w:rsidP="00A04AF4">
      <w:pPr>
        <w:keepNext/>
        <w:jc w:val="center"/>
      </w:pPr>
    </w:p>
    <w:p w14:paraId="697745E1" w14:textId="4042A7FB" w:rsidR="00A04AF4" w:rsidRDefault="00A04AF4" w:rsidP="00A04AF4">
      <w:pPr>
        <w:keepNext/>
        <w:jc w:val="center"/>
      </w:pPr>
      <w:r>
        <w:rPr>
          <w:noProof/>
        </w:rPr>
        <w:drawing>
          <wp:anchor distT="0" distB="0" distL="114300" distR="114300" simplePos="0" relativeHeight="251665408" behindDoc="0" locked="0" layoutInCell="1" allowOverlap="1" wp14:anchorId="49417B70" wp14:editId="416DDF04">
            <wp:simplePos x="0" y="0"/>
            <wp:positionH relativeFrom="column">
              <wp:posOffset>1403985</wp:posOffset>
            </wp:positionH>
            <wp:positionV relativeFrom="paragraph">
              <wp:posOffset>397510</wp:posOffset>
            </wp:positionV>
            <wp:extent cx="2969260" cy="352425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69260" cy="3524250"/>
                    </a:xfrm>
                    <a:prstGeom prst="rect">
                      <a:avLst/>
                    </a:prstGeom>
                    <a:noFill/>
                    <a:ln>
                      <a:noFill/>
                    </a:ln>
                  </pic:spPr>
                </pic:pic>
              </a:graphicData>
            </a:graphic>
          </wp:anchor>
        </w:drawing>
      </w:r>
      <w:r>
        <w:tab/>
        <w:t xml:space="preserve">Para lo cual es necesario en el campo de texto poner un correo electrónico valido. Poner el código del </w:t>
      </w:r>
      <w:proofErr w:type="spellStart"/>
      <w:r>
        <w:t>capcha</w:t>
      </w:r>
      <w:proofErr w:type="spellEnd"/>
      <w:r>
        <w:t xml:space="preserve"> que aparece en pantalla y aceptar la política de privacidad.</w:t>
      </w:r>
    </w:p>
    <w:p w14:paraId="3CA853BF" w14:textId="77777777" w:rsidR="00A04AF4" w:rsidRDefault="00A04AF4" w:rsidP="00A04AF4">
      <w:pPr>
        <w:keepNext/>
        <w:jc w:val="center"/>
      </w:pPr>
    </w:p>
    <w:p w14:paraId="39E1520E" w14:textId="77777777" w:rsidR="00A04AF4" w:rsidRDefault="00A04AF4" w:rsidP="00145F15">
      <w:pPr>
        <w:pStyle w:val="Descripcin"/>
        <w:jc w:val="center"/>
      </w:pPr>
    </w:p>
    <w:p w14:paraId="60A0461C" w14:textId="58330F5D" w:rsidR="00145F15" w:rsidRPr="00BB2427" w:rsidRDefault="00145F15" w:rsidP="00145F15">
      <w:pPr>
        <w:pStyle w:val="Descripcin"/>
        <w:jc w:val="center"/>
      </w:pPr>
      <w:r>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22</w:t>
      </w:r>
      <w:r w:rsidR="00EA7E36">
        <w:rPr>
          <w:noProof/>
        </w:rPr>
        <w:fldChar w:fldCharType="end"/>
      </w:r>
      <w:r>
        <w:t>. Boletín</w:t>
      </w:r>
    </w:p>
    <w:p w14:paraId="1CD93114" w14:textId="0541D360" w:rsidR="00BB2427" w:rsidRPr="00BB2427" w:rsidRDefault="00BB2427" w:rsidP="00BB2427"/>
    <w:p w14:paraId="64B8F628" w14:textId="77777777" w:rsidR="00BB2427" w:rsidRPr="00BB2427" w:rsidRDefault="00BB2427" w:rsidP="00BB2427"/>
    <w:p w14:paraId="508FD837" w14:textId="607311B7" w:rsidR="008D1EA3" w:rsidRDefault="008D39DC" w:rsidP="008D1EA3">
      <w:pPr>
        <w:pStyle w:val="Ttulo2"/>
      </w:pPr>
      <w:bookmarkStart w:id="227" w:name="_Toc4573240"/>
      <w:r>
        <w:t>Particularidades</w:t>
      </w:r>
      <w:bookmarkEnd w:id="227"/>
    </w:p>
    <w:p w14:paraId="1E3E8B4F" w14:textId="0C2748DC" w:rsidR="008D39DC" w:rsidRPr="008D39DC" w:rsidRDefault="008D39DC" w:rsidP="008D39DC">
      <w:r>
        <w:t xml:space="preserve">En este punto se </w:t>
      </w:r>
      <w:r w:rsidR="007A649C">
        <w:t xml:space="preserve">detallan otras </w:t>
      </w:r>
      <w:r>
        <w:t xml:space="preserve">opciones del menú principal </w:t>
      </w:r>
      <w:r w:rsidR="007A649C">
        <w:t>relevantes de otras ciudades</w:t>
      </w:r>
      <w:r>
        <w:t>.</w:t>
      </w:r>
    </w:p>
    <w:p w14:paraId="2324D6D4" w14:textId="4D8D0996" w:rsidR="008D39DC" w:rsidRDefault="008D39DC" w:rsidP="008D39DC">
      <w:pPr>
        <w:pStyle w:val="Ttulo3"/>
      </w:pPr>
      <w:bookmarkStart w:id="228" w:name="_Toc4573241"/>
      <w:r>
        <w:t>Buenos Aires</w:t>
      </w:r>
      <w:r w:rsidR="00663BB8">
        <w:t xml:space="preserve"> – E-books</w:t>
      </w:r>
      <w:bookmarkEnd w:id="228"/>
    </w:p>
    <w:p w14:paraId="130AD4D0" w14:textId="6EF96751" w:rsidR="00663BB8" w:rsidRDefault="00663BB8" w:rsidP="00663BB8">
      <w:r>
        <w:t>Esta página contiene un listado de descargas de las publicaciones del Espacio Fundación Telefónica en PDF de forma gratuita.</w:t>
      </w:r>
    </w:p>
    <w:p w14:paraId="514569D1" w14:textId="5E59118C" w:rsidR="00663BB8" w:rsidRDefault="00663BB8" w:rsidP="00663BB8"/>
    <w:p w14:paraId="1A0306B9" w14:textId="0125990A" w:rsidR="006D003B" w:rsidRDefault="006D003B" w:rsidP="00663BB8">
      <w:r>
        <w:rPr>
          <w:rFonts w:eastAsiaTheme="minorEastAsia"/>
          <w:noProof/>
        </w:rPr>
        <w:t>3.1 Directorio de empresa XR</w:t>
      </w:r>
    </w:p>
    <w:p w14:paraId="4607FB10" w14:textId="77777777" w:rsidR="00663BB8" w:rsidRDefault="00663BB8" w:rsidP="00663BB8">
      <w:pPr>
        <w:keepNext/>
        <w:jc w:val="center"/>
      </w:pPr>
      <w:r>
        <w:rPr>
          <w:noProof/>
        </w:rPr>
        <w:lastRenderedPageBreak/>
        <w:drawing>
          <wp:inline distT="0" distB="0" distL="0" distR="0" wp14:anchorId="02021AB1" wp14:editId="25C6AAA8">
            <wp:extent cx="3074670" cy="925195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74670" cy="9251950"/>
                    </a:xfrm>
                    <a:prstGeom prst="rect">
                      <a:avLst/>
                    </a:prstGeom>
                  </pic:spPr>
                </pic:pic>
              </a:graphicData>
            </a:graphic>
          </wp:inline>
        </w:drawing>
      </w:r>
    </w:p>
    <w:p w14:paraId="70FD79F2" w14:textId="01741833" w:rsidR="00663BB8" w:rsidRPr="00663BB8" w:rsidRDefault="00663BB8" w:rsidP="00663BB8">
      <w:pPr>
        <w:pStyle w:val="Descripcin"/>
        <w:jc w:val="center"/>
      </w:pPr>
      <w:r>
        <w:lastRenderedPageBreak/>
        <w:t xml:space="preserve">Ilustración </w:t>
      </w:r>
      <w:r w:rsidR="00EA7E36">
        <w:rPr>
          <w:noProof/>
        </w:rPr>
        <w:fldChar w:fldCharType="begin"/>
      </w:r>
      <w:r w:rsidR="00EA7E36">
        <w:rPr>
          <w:noProof/>
        </w:rPr>
        <w:instrText xml:space="preserve"> SEQ Ilustración \* ARABIC </w:instrText>
      </w:r>
      <w:r w:rsidR="00EA7E36">
        <w:rPr>
          <w:noProof/>
        </w:rPr>
        <w:fldChar w:fldCharType="separate"/>
      </w:r>
      <w:r w:rsidR="00293719">
        <w:rPr>
          <w:noProof/>
        </w:rPr>
        <w:t>23</w:t>
      </w:r>
      <w:r w:rsidR="00EA7E36">
        <w:rPr>
          <w:noProof/>
        </w:rPr>
        <w:fldChar w:fldCharType="end"/>
      </w:r>
      <w:r>
        <w:t>. Buenos Aires - E-books</w:t>
      </w:r>
    </w:p>
    <w:p w14:paraId="71A47E02" w14:textId="77777777" w:rsidR="0073174E" w:rsidRPr="0073174E" w:rsidRDefault="0073174E" w:rsidP="0073174E"/>
    <w:p w14:paraId="7A0C8873" w14:textId="22801B12" w:rsidR="0045241A" w:rsidRDefault="0045241A" w:rsidP="0045241A">
      <w:pPr>
        <w:pStyle w:val="Ttulo1"/>
      </w:pPr>
      <w:bookmarkStart w:id="229" w:name="_Toc4573242"/>
      <w:r>
        <w:t>TRAZABILIDAD</w:t>
      </w:r>
      <w:bookmarkEnd w:id="229"/>
    </w:p>
    <w:p w14:paraId="06A67B7A" w14:textId="53457B6B" w:rsidR="007B4A86" w:rsidRPr="005A22A0" w:rsidRDefault="007B4A86" w:rsidP="00472E6F">
      <w:pPr>
        <w:sectPr w:rsidR="007B4A86" w:rsidRPr="005A22A0" w:rsidSect="00910929">
          <w:headerReference w:type="default" r:id="rId45"/>
          <w:headerReference w:type="first" r:id="rId46"/>
          <w:footerReference w:type="first" r:id="rId47"/>
          <w:pgSz w:w="11906" w:h="16838" w:code="9"/>
          <w:pgMar w:top="1134" w:right="1134" w:bottom="1134" w:left="1134" w:header="567" w:footer="284" w:gutter="0"/>
          <w:pgNumType w:start="1"/>
          <w:cols w:space="708"/>
          <w:titlePg/>
          <w:docGrid w:linePitch="360"/>
        </w:sectPr>
      </w:pPr>
      <w:bookmarkStart w:id="230" w:name="_Hlk526513750"/>
      <w:r>
        <w:t>A continuación se</w:t>
      </w:r>
      <w:bookmarkStart w:id="231" w:name="_Hlk526165567"/>
      <w:r w:rsidR="00472E6F">
        <w:t xml:space="preserve"> muestra la</w:t>
      </w:r>
      <w:r>
        <w:t xml:space="preserve"> tabla de evolución del proyecto actual</w:t>
      </w:r>
      <w:bookmarkEnd w:id="231"/>
    </w:p>
    <w:p w14:paraId="5FA8F3CA" w14:textId="77777777" w:rsidR="007B4A86" w:rsidRDefault="007B4A86" w:rsidP="007B4A86">
      <w:pPr>
        <w:pStyle w:val="Ttulo2"/>
      </w:pPr>
      <w:bookmarkStart w:id="232" w:name="_Toc526165510"/>
      <w:bookmarkStart w:id="233" w:name="_Toc526436088"/>
      <w:bookmarkStart w:id="234" w:name="_Toc4573243"/>
      <w:bookmarkStart w:id="235" w:name="_Hlk526165551"/>
      <w:r>
        <w:lastRenderedPageBreak/>
        <w:t>Tabla de evolución del proyecto.</w:t>
      </w:r>
      <w:bookmarkEnd w:id="232"/>
      <w:bookmarkEnd w:id="233"/>
      <w:bookmarkEnd w:id="234"/>
    </w:p>
    <w:bookmarkEnd w:id="235"/>
    <w:p w14:paraId="6F9D82C4" w14:textId="77777777" w:rsidR="007B4A86" w:rsidRDefault="007B4A86" w:rsidP="007B4A86">
      <w:pPr>
        <w:ind w:right="-1134"/>
      </w:pPr>
    </w:p>
    <w:tbl>
      <w:tblPr>
        <w:tblW w:w="14662" w:type="dxa"/>
        <w:tblInd w:w="75" w:type="dxa"/>
        <w:tblCellMar>
          <w:left w:w="70" w:type="dxa"/>
          <w:right w:w="70" w:type="dxa"/>
        </w:tblCellMar>
        <w:tblLook w:val="04A0" w:firstRow="1" w:lastRow="0" w:firstColumn="1" w:lastColumn="0" w:noHBand="0" w:noVBand="1"/>
      </w:tblPr>
      <w:tblGrid>
        <w:gridCol w:w="1021"/>
        <w:gridCol w:w="3152"/>
        <w:gridCol w:w="10489"/>
      </w:tblGrid>
      <w:tr w:rsidR="007B4A86" w:rsidRPr="00CC3F8F" w14:paraId="1B3CA3B7" w14:textId="77777777" w:rsidTr="007B4A86">
        <w:trPr>
          <w:trHeight w:val="300"/>
        </w:trPr>
        <w:tc>
          <w:tcPr>
            <w:tcW w:w="1021" w:type="dxa"/>
            <w:tcBorders>
              <w:top w:val="single" w:sz="4" w:space="0" w:color="auto"/>
              <w:left w:val="single" w:sz="4" w:space="0" w:color="auto"/>
              <w:bottom w:val="single" w:sz="4" w:space="0" w:color="auto"/>
              <w:right w:val="single" w:sz="4" w:space="0" w:color="auto"/>
            </w:tcBorders>
            <w:shd w:val="clear" w:color="000000" w:fill="1F497D"/>
            <w:vAlign w:val="center"/>
            <w:hideMark/>
          </w:tcPr>
          <w:p w14:paraId="08AE991C" w14:textId="77777777" w:rsidR="007B4A86" w:rsidRPr="00CC3F8F" w:rsidRDefault="007B4A86" w:rsidP="007B4A86">
            <w:pPr>
              <w:ind w:right="-1134"/>
              <w:rPr>
                <w:rFonts w:asciiTheme="minorHAnsi" w:hAnsiTheme="minorHAnsi" w:cstheme="minorHAnsi"/>
                <w:color w:val="FFFFFF" w:themeColor="background1"/>
                <w:sz w:val="22"/>
                <w:szCs w:val="22"/>
              </w:rPr>
            </w:pPr>
            <w:bookmarkStart w:id="236" w:name="_Hlk526165595"/>
            <w:r>
              <w:rPr>
                <w:rFonts w:ascii="Calibri" w:hAnsi="Calibri" w:cs="Calibri"/>
                <w:color w:val="FFFFFF"/>
                <w:sz w:val="22"/>
                <w:szCs w:val="22"/>
              </w:rPr>
              <w:t>ID</w:t>
            </w:r>
          </w:p>
        </w:tc>
        <w:tc>
          <w:tcPr>
            <w:tcW w:w="3152" w:type="dxa"/>
            <w:tcBorders>
              <w:top w:val="single" w:sz="4" w:space="0" w:color="auto"/>
              <w:left w:val="nil"/>
              <w:bottom w:val="single" w:sz="4" w:space="0" w:color="auto"/>
              <w:right w:val="single" w:sz="4" w:space="0" w:color="auto"/>
            </w:tcBorders>
            <w:shd w:val="clear" w:color="000000" w:fill="1F497D"/>
            <w:vAlign w:val="center"/>
            <w:hideMark/>
          </w:tcPr>
          <w:p w14:paraId="2D347D0C" w14:textId="77777777" w:rsidR="007B4A86" w:rsidRPr="00BC2193" w:rsidRDefault="007B4A86" w:rsidP="007B4A86">
            <w:pPr>
              <w:ind w:right="-1134"/>
              <w:rPr>
                <w:rFonts w:asciiTheme="minorHAnsi" w:hAnsiTheme="minorHAnsi" w:cstheme="minorHAnsi"/>
                <w:color w:val="FFFFFF" w:themeColor="background1"/>
                <w:sz w:val="22"/>
                <w:szCs w:val="22"/>
              </w:rPr>
            </w:pPr>
            <w:r w:rsidRPr="00BC2193">
              <w:rPr>
                <w:rFonts w:ascii="Calibri" w:hAnsi="Calibri" w:cs="Calibri"/>
                <w:color w:val="FFFFFF"/>
                <w:sz w:val="22"/>
                <w:szCs w:val="22"/>
              </w:rPr>
              <w:t>Descripción</w:t>
            </w:r>
          </w:p>
        </w:tc>
        <w:tc>
          <w:tcPr>
            <w:tcW w:w="10489" w:type="dxa"/>
            <w:tcBorders>
              <w:top w:val="single" w:sz="4" w:space="0" w:color="auto"/>
              <w:left w:val="nil"/>
              <w:bottom w:val="single" w:sz="4" w:space="0" w:color="auto"/>
              <w:right w:val="single" w:sz="4" w:space="0" w:color="auto"/>
            </w:tcBorders>
            <w:shd w:val="clear" w:color="000000" w:fill="1F497D"/>
            <w:vAlign w:val="center"/>
            <w:hideMark/>
          </w:tcPr>
          <w:p w14:paraId="51ADFFD6" w14:textId="77777777" w:rsidR="007B4A86" w:rsidRPr="00CC3F8F" w:rsidRDefault="007B4A86" w:rsidP="007B4A86">
            <w:pPr>
              <w:ind w:right="-1134"/>
              <w:rPr>
                <w:rFonts w:asciiTheme="minorHAnsi" w:hAnsiTheme="minorHAnsi" w:cstheme="minorHAnsi"/>
                <w:color w:val="FFFFFF" w:themeColor="background1"/>
                <w:sz w:val="22"/>
                <w:szCs w:val="22"/>
              </w:rPr>
            </w:pPr>
            <w:r>
              <w:rPr>
                <w:rFonts w:asciiTheme="minorHAnsi" w:hAnsiTheme="minorHAnsi" w:cstheme="minorHAnsi"/>
                <w:color w:val="FFFFFF" w:themeColor="background1"/>
                <w:sz w:val="22"/>
                <w:szCs w:val="22"/>
              </w:rPr>
              <w:t>Observaciones</w:t>
            </w:r>
          </w:p>
        </w:tc>
      </w:tr>
      <w:tr w:rsidR="007B4A86" w:rsidRPr="00950289" w14:paraId="6D7BE9D9" w14:textId="77777777" w:rsidTr="007B4A86">
        <w:trPr>
          <w:trHeight w:val="600"/>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C4130F6" w14:textId="3DC6E841" w:rsidR="007B4A86" w:rsidRDefault="007113C9" w:rsidP="007B4A86">
            <w:pPr>
              <w:jc w:val="left"/>
              <w:rPr>
                <w:rFonts w:ascii="Calibri" w:hAnsi="Calibri" w:cs="Calibri"/>
                <w:color w:val="000000"/>
                <w:sz w:val="22"/>
                <w:szCs w:val="22"/>
              </w:rPr>
            </w:pPr>
            <w:r>
              <w:rPr>
                <w:rFonts w:ascii="Calibri" w:hAnsi="Calibri" w:cs="Calibri"/>
                <w:color w:val="000000"/>
                <w:sz w:val="22"/>
                <w:szCs w:val="22"/>
              </w:rPr>
              <w:t>2161</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1C003140" w14:textId="14403467" w:rsidR="007B4A86" w:rsidRPr="00BC2193" w:rsidRDefault="007113C9" w:rsidP="007B4A86">
            <w:pPr>
              <w:jc w:val="left"/>
              <w:rPr>
                <w:rFonts w:ascii="Calibri" w:hAnsi="Calibri" w:cs="Calibri"/>
                <w:sz w:val="22"/>
                <w:szCs w:val="22"/>
              </w:rPr>
            </w:pPr>
            <w:r w:rsidRPr="00BC2193">
              <w:rPr>
                <w:rFonts w:ascii="Calibri" w:hAnsi="Calibri" w:cs="Calibri"/>
                <w:sz w:val="22"/>
                <w:szCs w:val="22"/>
              </w:rPr>
              <w:t>Entrega septiembre 18</w:t>
            </w:r>
          </w:p>
        </w:tc>
        <w:tc>
          <w:tcPr>
            <w:tcW w:w="10489" w:type="dxa"/>
            <w:tcBorders>
              <w:top w:val="single" w:sz="4" w:space="0" w:color="auto"/>
              <w:left w:val="nil"/>
              <w:bottom w:val="single" w:sz="4" w:space="0" w:color="auto"/>
              <w:right w:val="single" w:sz="4" w:space="0" w:color="auto"/>
            </w:tcBorders>
            <w:shd w:val="clear" w:color="000000" w:fill="FFFFFF"/>
            <w:vAlign w:val="bottom"/>
          </w:tcPr>
          <w:p w14:paraId="40ACA5BE" w14:textId="77777777" w:rsidR="007B4A86" w:rsidRDefault="007113C9" w:rsidP="001B776F">
            <w:pPr>
              <w:jc w:val="left"/>
              <w:rPr>
                <w:rFonts w:ascii="Calibri" w:hAnsi="Calibri" w:cs="Calibri"/>
                <w:color w:val="000000"/>
                <w:sz w:val="22"/>
                <w:szCs w:val="22"/>
              </w:rPr>
            </w:pPr>
            <w:r>
              <w:rPr>
                <w:rFonts w:ascii="Calibri" w:hAnsi="Calibri" w:cs="Calibri"/>
                <w:color w:val="000000"/>
                <w:sz w:val="22"/>
                <w:szCs w:val="22"/>
              </w:rPr>
              <w:t>Puntos modificados:</w:t>
            </w:r>
          </w:p>
          <w:p w14:paraId="00D7AFB2" w14:textId="66753935" w:rsidR="007E0EB0" w:rsidRPr="00950289" w:rsidRDefault="000533C2" w:rsidP="00325D15">
            <w:pPr>
              <w:jc w:val="left"/>
              <w:rPr>
                <w:rFonts w:ascii="Calibri" w:hAnsi="Calibri" w:cs="Calibri"/>
                <w:color w:val="000000"/>
                <w:sz w:val="22"/>
                <w:szCs w:val="22"/>
              </w:rPr>
            </w:pPr>
            <w:r>
              <w:rPr>
                <w:rFonts w:ascii="Calibri" w:hAnsi="Calibri" w:cs="Calibri"/>
                <w:color w:val="000000"/>
                <w:sz w:val="22"/>
                <w:szCs w:val="22"/>
              </w:rPr>
              <w:t>2.</w:t>
            </w:r>
            <w:r w:rsidR="00E85ECC">
              <w:rPr>
                <w:rFonts w:ascii="Calibri" w:hAnsi="Calibri" w:cs="Calibri"/>
                <w:color w:val="000000"/>
                <w:sz w:val="22"/>
                <w:szCs w:val="22"/>
              </w:rPr>
              <w:t>3.3.1</w:t>
            </w:r>
            <w:r>
              <w:rPr>
                <w:rFonts w:ascii="Calibri" w:hAnsi="Calibri" w:cs="Calibri"/>
                <w:color w:val="000000"/>
                <w:sz w:val="22"/>
                <w:szCs w:val="22"/>
              </w:rPr>
              <w:t xml:space="preserve"> </w:t>
            </w:r>
            <w:r w:rsidR="00325D15">
              <w:rPr>
                <w:rFonts w:ascii="Calibri" w:hAnsi="Calibri" w:cs="Calibri"/>
                <w:color w:val="000000"/>
                <w:sz w:val="22"/>
                <w:szCs w:val="22"/>
              </w:rPr>
              <w:t>Eventos de a</w:t>
            </w:r>
            <w:r>
              <w:rPr>
                <w:rFonts w:ascii="Calibri" w:hAnsi="Calibri" w:cs="Calibri"/>
                <w:color w:val="000000"/>
                <w:sz w:val="22"/>
                <w:szCs w:val="22"/>
              </w:rPr>
              <w:t>genda</w:t>
            </w:r>
          </w:p>
        </w:tc>
      </w:tr>
      <w:tr w:rsidR="007B4A86" w:rsidRPr="00950289" w14:paraId="51DF237E" w14:textId="77777777" w:rsidTr="007B4A86">
        <w:trPr>
          <w:trHeight w:val="600"/>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5C70DCA" w14:textId="1E62A032" w:rsidR="007B4A86" w:rsidRDefault="00FA73CC" w:rsidP="007B4A86">
            <w:pPr>
              <w:jc w:val="left"/>
              <w:rPr>
                <w:rFonts w:ascii="Calibri" w:hAnsi="Calibri" w:cs="Calibri"/>
                <w:color w:val="000000"/>
                <w:sz w:val="22"/>
                <w:szCs w:val="22"/>
              </w:rPr>
            </w:pPr>
            <w:r w:rsidRPr="00FA73CC">
              <w:rPr>
                <w:rFonts w:ascii="Calibri" w:hAnsi="Calibri" w:cs="Calibri"/>
                <w:color w:val="000000"/>
                <w:sz w:val="22"/>
                <w:szCs w:val="22"/>
              </w:rPr>
              <w:t>2623</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0068C93E" w14:textId="4D836D29" w:rsidR="007B4A86" w:rsidRPr="00BC2193" w:rsidRDefault="004B57EF" w:rsidP="007B4A86">
            <w:pPr>
              <w:jc w:val="left"/>
              <w:rPr>
                <w:rFonts w:ascii="Calibri" w:hAnsi="Calibri" w:cs="Calibri"/>
                <w:sz w:val="22"/>
                <w:szCs w:val="22"/>
              </w:rPr>
            </w:pPr>
            <w:hyperlink r:id="rId48" w:history="1">
              <w:r w:rsidR="005C6634" w:rsidRPr="00BC2193">
                <w:rPr>
                  <w:rStyle w:val="Hipervnculo"/>
                  <w:rFonts w:ascii="Calibri" w:hAnsi="Calibri" w:cs="Calibri"/>
                  <w:color w:val="auto"/>
                  <w:sz w:val="22"/>
                  <w:szCs w:val="22"/>
                  <w:u w:val="none"/>
                </w:rPr>
                <w:t>Entrega octubre 18</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3CFF5221" w14:textId="77777777" w:rsidR="005A404A" w:rsidRDefault="005A404A" w:rsidP="005A404A">
            <w:pPr>
              <w:jc w:val="left"/>
              <w:rPr>
                <w:rFonts w:ascii="Calibri" w:hAnsi="Calibri" w:cs="Calibri"/>
                <w:color w:val="000000"/>
                <w:sz w:val="22"/>
                <w:szCs w:val="22"/>
              </w:rPr>
            </w:pPr>
            <w:r>
              <w:rPr>
                <w:rFonts w:ascii="Calibri" w:hAnsi="Calibri" w:cs="Calibri"/>
                <w:color w:val="000000"/>
                <w:sz w:val="22"/>
                <w:szCs w:val="22"/>
              </w:rPr>
              <w:t>Puntos modificados:</w:t>
            </w:r>
          </w:p>
          <w:p w14:paraId="750B699A" w14:textId="29FE7E4D" w:rsidR="007B4A86" w:rsidRPr="00950289" w:rsidRDefault="005A404A" w:rsidP="005A404A">
            <w:pPr>
              <w:jc w:val="left"/>
              <w:rPr>
                <w:rFonts w:ascii="Calibri" w:hAnsi="Calibri" w:cs="Calibri"/>
                <w:color w:val="000000"/>
                <w:sz w:val="22"/>
                <w:szCs w:val="22"/>
              </w:rPr>
            </w:pPr>
            <w:r>
              <w:rPr>
                <w:rFonts w:ascii="Calibri" w:hAnsi="Calibri" w:cs="Calibri"/>
                <w:color w:val="000000"/>
                <w:sz w:val="22"/>
                <w:szCs w:val="22"/>
              </w:rPr>
              <w:t>3.2.1</w:t>
            </w:r>
          </w:p>
        </w:tc>
      </w:tr>
      <w:tr w:rsidR="007B4A86" w14:paraId="432CBFBE" w14:textId="77777777" w:rsidTr="007B4A86">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8617E00" w14:textId="0A9C865C" w:rsidR="007B4A86" w:rsidRDefault="007903D2" w:rsidP="007B4A86">
            <w:pPr>
              <w:jc w:val="left"/>
              <w:rPr>
                <w:rFonts w:ascii="Calibri" w:hAnsi="Calibri" w:cs="Calibri"/>
                <w:color w:val="000000"/>
                <w:sz w:val="22"/>
                <w:szCs w:val="22"/>
              </w:rPr>
            </w:pPr>
            <w:r w:rsidRPr="007903D2">
              <w:rPr>
                <w:rFonts w:ascii="Calibri" w:hAnsi="Calibri" w:cs="Calibri"/>
                <w:color w:val="000000"/>
                <w:sz w:val="22"/>
                <w:szCs w:val="22"/>
              </w:rPr>
              <w:t>3021</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4F2BAF0D" w14:textId="4B7C01F1" w:rsidR="007B4A86" w:rsidRPr="00BC2193" w:rsidRDefault="004B57EF" w:rsidP="007B4A86">
            <w:pPr>
              <w:jc w:val="left"/>
              <w:rPr>
                <w:rFonts w:ascii="Calibri" w:hAnsi="Calibri" w:cs="Calibri"/>
                <w:sz w:val="22"/>
                <w:szCs w:val="22"/>
              </w:rPr>
            </w:pPr>
            <w:hyperlink r:id="rId49" w:history="1">
              <w:r w:rsidR="00F93561" w:rsidRPr="00BC2193">
                <w:rPr>
                  <w:rStyle w:val="Hipervnculo"/>
                  <w:rFonts w:ascii="Calibri" w:hAnsi="Calibri" w:cs="Calibri"/>
                  <w:color w:val="auto"/>
                  <w:sz w:val="22"/>
                  <w:szCs w:val="22"/>
                  <w:u w:val="none"/>
                </w:rPr>
                <w:t xml:space="preserve">Entrega </w:t>
              </w:r>
              <w:proofErr w:type="gramStart"/>
              <w:r w:rsidR="00F93561" w:rsidRPr="00BC2193">
                <w:rPr>
                  <w:rStyle w:val="Hipervnculo"/>
                  <w:rFonts w:ascii="Calibri" w:hAnsi="Calibri" w:cs="Calibri"/>
                  <w:color w:val="auto"/>
                  <w:sz w:val="22"/>
                  <w:szCs w:val="22"/>
                  <w:u w:val="none"/>
                </w:rPr>
                <w:t>Noviembre</w:t>
              </w:r>
              <w:proofErr w:type="gramEnd"/>
              <w:r w:rsidR="00F93561" w:rsidRPr="00BC2193">
                <w:rPr>
                  <w:rStyle w:val="Hipervnculo"/>
                  <w:rFonts w:ascii="Calibri" w:hAnsi="Calibri" w:cs="Calibri"/>
                  <w:color w:val="auto"/>
                  <w:sz w:val="22"/>
                  <w:szCs w:val="22"/>
                  <w:u w:val="none"/>
                </w:rPr>
                <w:t xml:space="preserve"> 18</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0D67F641" w14:textId="1A1B816F" w:rsidR="005A404A" w:rsidRDefault="005A404A" w:rsidP="007B4A86">
            <w:pPr>
              <w:jc w:val="left"/>
              <w:rPr>
                <w:rFonts w:ascii="Calibri" w:hAnsi="Calibri" w:cs="Calibri"/>
                <w:color w:val="000000"/>
                <w:sz w:val="22"/>
                <w:szCs w:val="22"/>
              </w:rPr>
            </w:pPr>
            <w:r>
              <w:rPr>
                <w:rFonts w:ascii="Calibri" w:hAnsi="Calibri" w:cs="Calibri"/>
                <w:color w:val="000000"/>
                <w:sz w:val="22"/>
                <w:szCs w:val="22"/>
              </w:rPr>
              <w:t>Puntos modificados:</w:t>
            </w:r>
          </w:p>
          <w:p w14:paraId="1A5B7F3B" w14:textId="645A2018" w:rsidR="007B4A86" w:rsidRDefault="00CD72CA" w:rsidP="007B4A86">
            <w:pPr>
              <w:jc w:val="left"/>
              <w:rPr>
                <w:rFonts w:ascii="Calibri" w:hAnsi="Calibri" w:cs="Calibri"/>
                <w:color w:val="000000"/>
                <w:sz w:val="22"/>
                <w:szCs w:val="22"/>
              </w:rPr>
            </w:pPr>
            <w:r>
              <w:rPr>
                <w:rFonts w:ascii="Calibri" w:hAnsi="Calibri" w:cs="Calibri"/>
                <w:color w:val="000000"/>
                <w:sz w:val="22"/>
                <w:szCs w:val="22"/>
              </w:rPr>
              <w:t>3.2.1</w:t>
            </w:r>
          </w:p>
        </w:tc>
      </w:tr>
      <w:tr w:rsidR="007B4A86" w14:paraId="42DA761C" w14:textId="77777777" w:rsidTr="007B4A86">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CCA02BC" w14:textId="30CF7383" w:rsidR="007B4A86" w:rsidRDefault="00756472" w:rsidP="007B4A86">
            <w:pPr>
              <w:jc w:val="left"/>
              <w:rPr>
                <w:rFonts w:ascii="Calibri" w:hAnsi="Calibri" w:cs="Calibri"/>
                <w:color w:val="000000"/>
                <w:sz w:val="22"/>
                <w:szCs w:val="22"/>
              </w:rPr>
            </w:pPr>
            <w:r>
              <w:rPr>
                <w:rFonts w:ascii="Calibri" w:hAnsi="Calibri" w:cs="Calibri"/>
                <w:color w:val="000000"/>
                <w:sz w:val="22"/>
                <w:szCs w:val="22"/>
              </w:rPr>
              <w:t>48</w:t>
            </w:r>
            <w:r w:rsidR="007100ED">
              <w:rPr>
                <w:rFonts w:ascii="Calibri" w:hAnsi="Calibri" w:cs="Calibri"/>
                <w:color w:val="000000"/>
                <w:sz w:val="22"/>
                <w:szCs w:val="22"/>
              </w:rPr>
              <w:t>49</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5CD7AC6E" w14:textId="292616BD" w:rsidR="007B4A86" w:rsidRPr="00BC2193" w:rsidRDefault="004B57EF" w:rsidP="007B4A86">
            <w:pPr>
              <w:jc w:val="left"/>
              <w:rPr>
                <w:rStyle w:val="Hipervnculo"/>
                <w:rFonts w:ascii="Calibri" w:hAnsi="Calibri" w:cs="Calibri"/>
                <w:color w:val="auto"/>
                <w:sz w:val="22"/>
                <w:szCs w:val="22"/>
                <w:u w:val="none"/>
              </w:rPr>
            </w:pPr>
            <w:hyperlink r:id="rId50" w:history="1">
              <w:r w:rsidR="00756472" w:rsidRPr="00BC2193">
                <w:rPr>
                  <w:rStyle w:val="Hipervnculo"/>
                  <w:rFonts w:ascii="Calibri" w:hAnsi="Calibri" w:cs="Calibri"/>
                  <w:color w:val="auto"/>
                  <w:sz w:val="22"/>
                  <w:szCs w:val="22"/>
                  <w:u w:val="none"/>
                </w:rPr>
                <w:t>Entrega marzo 19</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75B50FDB" w14:textId="77777777" w:rsidR="00BC2193"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p>
          <w:p w14:paraId="58FED266" w14:textId="483775AD" w:rsidR="007A17F1" w:rsidRDefault="007A17F1" w:rsidP="007B4A86">
            <w:pPr>
              <w:jc w:val="left"/>
              <w:rPr>
                <w:rFonts w:ascii="Calibri" w:hAnsi="Calibri" w:cs="Calibri"/>
                <w:color w:val="000000"/>
                <w:sz w:val="22"/>
                <w:szCs w:val="22"/>
              </w:rPr>
            </w:pPr>
          </w:p>
        </w:tc>
      </w:tr>
      <w:tr w:rsidR="007B4A86" w14:paraId="04A09D87" w14:textId="77777777" w:rsidTr="007B4A86">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D4171C6" w14:textId="1AF854E3" w:rsidR="007B4A86" w:rsidRDefault="00BC2193" w:rsidP="007B4A86">
            <w:pPr>
              <w:jc w:val="left"/>
              <w:rPr>
                <w:rFonts w:ascii="Calibri" w:hAnsi="Calibri" w:cs="Calibri"/>
                <w:color w:val="000000"/>
                <w:sz w:val="22"/>
                <w:szCs w:val="22"/>
              </w:rPr>
            </w:pPr>
            <w:r>
              <w:rPr>
                <w:rFonts w:ascii="Calibri" w:hAnsi="Calibri" w:cs="Calibri"/>
                <w:color w:val="000000"/>
                <w:sz w:val="22"/>
                <w:szCs w:val="22"/>
              </w:rPr>
              <w:t>4849</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12B67EEA" w14:textId="2F048A55" w:rsidR="007B4A86" w:rsidRPr="00BC2193" w:rsidRDefault="00BC2193" w:rsidP="007B4A86">
            <w:pPr>
              <w:jc w:val="left"/>
              <w:rPr>
                <w:rStyle w:val="Hipervnculo"/>
                <w:rFonts w:ascii="Calibri" w:hAnsi="Calibri" w:cs="Calibri"/>
                <w:color w:val="auto"/>
                <w:sz w:val="22"/>
                <w:szCs w:val="22"/>
                <w:u w:val="none"/>
              </w:rPr>
            </w:pPr>
            <w:r w:rsidRPr="00BC2193">
              <w:rPr>
                <w:rStyle w:val="Hipervnculo"/>
                <w:rFonts w:ascii="Calibri" w:hAnsi="Calibri" w:cs="Calibri"/>
                <w:color w:val="auto"/>
                <w:sz w:val="22"/>
                <w:szCs w:val="22"/>
                <w:u w:val="none"/>
              </w:rPr>
              <w:t>Entrega 20190331</w:t>
            </w:r>
          </w:p>
        </w:tc>
        <w:tc>
          <w:tcPr>
            <w:tcW w:w="10489" w:type="dxa"/>
            <w:tcBorders>
              <w:top w:val="single" w:sz="4" w:space="0" w:color="auto"/>
              <w:left w:val="nil"/>
              <w:bottom w:val="single" w:sz="4" w:space="0" w:color="auto"/>
              <w:right w:val="single" w:sz="4" w:space="0" w:color="auto"/>
            </w:tcBorders>
            <w:shd w:val="clear" w:color="000000" w:fill="FFFFFF"/>
            <w:vAlign w:val="bottom"/>
          </w:tcPr>
          <w:p w14:paraId="3E2E36C0" w14:textId="77777777" w:rsidR="00BC2193"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p>
          <w:p w14:paraId="7E2FA382" w14:textId="7DCF4761" w:rsidR="002B39CB" w:rsidRDefault="002B39CB" w:rsidP="007A17F1">
            <w:pPr>
              <w:jc w:val="left"/>
              <w:rPr>
                <w:rFonts w:ascii="Calibri" w:hAnsi="Calibri" w:cs="Calibri"/>
                <w:color w:val="000000"/>
                <w:sz w:val="22"/>
                <w:szCs w:val="22"/>
              </w:rPr>
            </w:pPr>
          </w:p>
        </w:tc>
      </w:tr>
      <w:bookmarkEnd w:id="236"/>
      <w:tr w:rsidR="00BC2193" w14:paraId="1E6ACCA9"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F58F009" w14:textId="21148B1F" w:rsidR="00BC2193" w:rsidRDefault="00BC2193" w:rsidP="00BC2193">
            <w:pPr>
              <w:jc w:val="left"/>
              <w:rPr>
                <w:rFonts w:ascii="Calibri" w:hAnsi="Calibri" w:cs="Calibri"/>
                <w:color w:val="000000"/>
                <w:sz w:val="22"/>
                <w:szCs w:val="22"/>
              </w:rPr>
            </w:pPr>
            <w:r w:rsidRPr="00D63873">
              <w:rPr>
                <w:rFonts w:ascii="Calibri" w:hAnsi="Calibri" w:cs="Calibri"/>
                <w:color w:val="000000"/>
                <w:sz w:val="22"/>
                <w:szCs w:val="22"/>
              </w:rPr>
              <w:t>5314</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41FD6CB3" w14:textId="2C29FB68" w:rsidR="00BC2193" w:rsidRPr="00BC2193" w:rsidRDefault="004B57EF" w:rsidP="00BC2193">
            <w:pPr>
              <w:jc w:val="left"/>
              <w:rPr>
                <w:rFonts w:ascii="Calibri" w:hAnsi="Calibri" w:cs="Calibri"/>
                <w:sz w:val="22"/>
                <w:szCs w:val="22"/>
              </w:rPr>
            </w:pPr>
            <w:hyperlink r:id="rId51" w:history="1">
              <w:r w:rsidR="00BC2193" w:rsidRPr="00BC2193">
                <w:rPr>
                  <w:rStyle w:val="Hipervnculo"/>
                  <w:rFonts w:ascii="Calibri" w:hAnsi="Calibri" w:cs="Calibri"/>
                  <w:color w:val="auto"/>
                  <w:sz w:val="22"/>
                  <w:szCs w:val="22"/>
                  <w:u w:val="none"/>
                </w:rPr>
                <w:t>Entrega 20190430</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619E81C5" w14:textId="77777777" w:rsidR="00BC2193" w:rsidRPr="007A17F1" w:rsidRDefault="00BC2193" w:rsidP="00BC2193">
            <w:pPr>
              <w:jc w:val="left"/>
              <w:rPr>
                <w:rFonts w:ascii="Calibri" w:hAnsi="Calibri" w:cs="Calibri"/>
                <w:color w:val="000000"/>
                <w:sz w:val="22"/>
                <w:szCs w:val="22"/>
              </w:rPr>
            </w:pPr>
            <w:r w:rsidRPr="007A17F1">
              <w:rPr>
                <w:rFonts w:ascii="Calibri" w:hAnsi="Calibri" w:cs="Calibri"/>
                <w:color w:val="000000"/>
                <w:sz w:val="22"/>
                <w:szCs w:val="22"/>
              </w:rPr>
              <w:t>Puntos modificados:</w:t>
            </w:r>
          </w:p>
          <w:p w14:paraId="3C839152" w14:textId="18E55D3A" w:rsidR="00BC2193" w:rsidRDefault="00BC2193" w:rsidP="00BC2193">
            <w:pPr>
              <w:jc w:val="left"/>
              <w:rPr>
                <w:rFonts w:ascii="Calibri" w:hAnsi="Calibri" w:cs="Calibri"/>
                <w:color w:val="000000"/>
                <w:sz w:val="22"/>
                <w:szCs w:val="22"/>
              </w:rPr>
            </w:pPr>
            <w:r w:rsidRPr="007A17F1">
              <w:rPr>
                <w:rFonts w:ascii="Calibri" w:hAnsi="Calibri" w:cs="Calibri"/>
                <w:color w:val="000000"/>
                <w:sz w:val="22"/>
                <w:szCs w:val="22"/>
              </w:rPr>
              <w:t>3.3.5</w:t>
            </w:r>
            <w:r>
              <w:rPr>
                <w:rFonts w:ascii="Calibri" w:hAnsi="Calibri" w:cs="Calibri"/>
                <w:color w:val="000000"/>
                <w:sz w:val="22"/>
                <w:szCs w:val="22"/>
              </w:rPr>
              <w:t xml:space="preserve">, </w:t>
            </w:r>
            <w:r w:rsidRPr="00A04AF4">
              <w:rPr>
                <w:rFonts w:ascii="Calibri" w:hAnsi="Calibri" w:cs="Calibri"/>
                <w:color w:val="000000"/>
                <w:sz w:val="22"/>
                <w:szCs w:val="22"/>
              </w:rPr>
              <w:t>3.2.1</w:t>
            </w:r>
          </w:p>
        </w:tc>
      </w:tr>
      <w:tr w:rsidR="00BC2193" w14:paraId="52C5FAF6"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23A2905" w14:textId="32363ACF" w:rsidR="00BC2193" w:rsidRDefault="00BC2193" w:rsidP="00BC2193">
            <w:pPr>
              <w:jc w:val="left"/>
              <w:rPr>
                <w:rFonts w:ascii="Calibri" w:hAnsi="Calibri" w:cs="Calibri"/>
                <w:color w:val="000000"/>
                <w:sz w:val="22"/>
                <w:szCs w:val="22"/>
              </w:rPr>
            </w:pPr>
            <w:r w:rsidRPr="00D63873">
              <w:rPr>
                <w:rFonts w:ascii="Calibri" w:hAnsi="Calibri" w:cs="Calibri"/>
                <w:color w:val="000000"/>
                <w:sz w:val="22"/>
                <w:szCs w:val="22"/>
              </w:rPr>
              <w:t>5591</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0C444C15" w14:textId="657AEEA3" w:rsidR="00BC2193" w:rsidRPr="00BC2193" w:rsidRDefault="004B57EF" w:rsidP="00BC2193">
            <w:pPr>
              <w:jc w:val="left"/>
              <w:rPr>
                <w:rStyle w:val="Hipervnculo"/>
                <w:rFonts w:ascii="Calibri" w:hAnsi="Calibri" w:cs="Calibri"/>
                <w:color w:val="auto"/>
                <w:sz w:val="22"/>
                <w:szCs w:val="22"/>
                <w:u w:val="none"/>
              </w:rPr>
            </w:pPr>
            <w:hyperlink r:id="rId52" w:history="1">
              <w:r w:rsidR="00BC2193" w:rsidRPr="00BC2193">
                <w:rPr>
                  <w:rStyle w:val="Hipervnculo"/>
                  <w:rFonts w:ascii="Calibri" w:hAnsi="Calibri" w:cs="Calibri"/>
                  <w:color w:val="auto"/>
                  <w:sz w:val="22"/>
                  <w:szCs w:val="22"/>
                  <w:u w:val="none"/>
                </w:rPr>
                <w:t>Entrega 20190531</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0DF736B3" w14:textId="77777777" w:rsidR="00BC2193"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p>
          <w:p w14:paraId="2C299857" w14:textId="7E6594EC" w:rsidR="00BC2193" w:rsidRDefault="00BC2193" w:rsidP="00BC2193">
            <w:pPr>
              <w:jc w:val="left"/>
              <w:rPr>
                <w:rFonts w:ascii="Calibri" w:hAnsi="Calibri" w:cs="Calibri"/>
                <w:color w:val="000000"/>
                <w:sz w:val="22"/>
                <w:szCs w:val="22"/>
              </w:rPr>
            </w:pPr>
          </w:p>
        </w:tc>
      </w:tr>
      <w:tr w:rsidR="00BC2193" w14:paraId="695F5F1B"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10399E27" w14:textId="3821E272" w:rsidR="00BC2193" w:rsidRDefault="00BC2193" w:rsidP="00BC2193">
            <w:pPr>
              <w:jc w:val="left"/>
              <w:rPr>
                <w:rFonts w:ascii="Calibri" w:hAnsi="Calibri" w:cs="Calibri"/>
                <w:color w:val="000000"/>
                <w:sz w:val="22"/>
                <w:szCs w:val="22"/>
              </w:rPr>
            </w:pPr>
            <w:r w:rsidRPr="00D63873">
              <w:rPr>
                <w:rFonts w:ascii="Calibri" w:hAnsi="Calibri" w:cs="Calibri"/>
                <w:color w:val="000000"/>
                <w:sz w:val="22"/>
                <w:szCs w:val="22"/>
              </w:rPr>
              <w:t>6284</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0D74F3D2" w14:textId="06F8F33A" w:rsidR="00BC2193" w:rsidRPr="00BC2193" w:rsidRDefault="004B57EF" w:rsidP="00BC2193">
            <w:pPr>
              <w:jc w:val="left"/>
              <w:rPr>
                <w:rStyle w:val="Hipervnculo"/>
                <w:rFonts w:ascii="Calibri" w:hAnsi="Calibri" w:cs="Calibri"/>
                <w:color w:val="auto"/>
                <w:sz w:val="22"/>
                <w:szCs w:val="22"/>
                <w:u w:val="none"/>
              </w:rPr>
            </w:pPr>
            <w:hyperlink r:id="rId53" w:history="1">
              <w:r w:rsidR="00BC2193" w:rsidRPr="00BC2193">
                <w:rPr>
                  <w:rStyle w:val="Hipervnculo"/>
                  <w:rFonts w:ascii="Calibri" w:hAnsi="Calibri" w:cs="Calibri"/>
                  <w:color w:val="auto"/>
                  <w:sz w:val="22"/>
                  <w:szCs w:val="22"/>
                  <w:u w:val="none"/>
                </w:rPr>
                <w:t>Entrega 20190630</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5FFA276C" w14:textId="77777777" w:rsidR="00BC2193"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p>
          <w:p w14:paraId="3CE2F1B4" w14:textId="79F93F28" w:rsidR="00BC2193" w:rsidRDefault="00BC2193" w:rsidP="00BC2193">
            <w:pPr>
              <w:jc w:val="left"/>
              <w:rPr>
                <w:rFonts w:ascii="Calibri" w:hAnsi="Calibri" w:cs="Calibri"/>
                <w:color w:val="000000"/>
                <w:sz w:val="22"/>
                <w:szCs w:val="22"/>
              </w:rPr>
            </w:pPr>
          </w:p>
        </w:tc>
      </w:tr>
      <w:tr w:rsidR="00BC2193" w14:paraId="0FADB198"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5EED818" w14:textId="1797BA4F" w:rsidR="00BC2193" w:rsidRDefault="00BC2193" w:rsidP="00BC2193">
            <w:pPr>
              <w:jc w:val="left"/>
              <w:rPr>
                <w:rFonts w:ascii="Calibri" w:hAnsi="Calibri" w:cs="Calibri"/>
                <w:color w:val="000000"/>
                <w:sz w:val="22"/>
                <w:szCs w:val="22"/>
              </w:rPr>
            </w:pPr>
            <w:r w:rsidRPr="00D63873">
              <w:rPr>
                <w:rFonts w:ascii="Calibri" w:hAnsi="Calibri" w:cs="Calibri"/>
                <w:color w:val="000000"/>
                <w:sz w:val="22"/>
                <w:szCs w:val="22"/>
              </w:rPr>
              <w:t>7023</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16E50FF3" w14:textId="32D3320E" w:rsidR="00BC2193" w:rsidRPr="00BC2193" w:rsidRDefault="004B57EF" w:rsidP="00BC2193">
            <w:pPr>
              <w:jc w:val="left"/>
              <w:rPr>
                <w:rStyle w:val="Hipervnculo"/>
                <w:rFonts w:ascii="Calibri" w:hAnsi="Calibri" w:cs="Calibri"/>
                <w:color w:val="auto"/>
                <w:sz w:val="22"/>
                <w:szCs w:val="22"/>
                <w:u w:val="none"/>
              </w:rPr>
            </w:pPr>
            <w:hyperlink r:id="rId54" w:history="1">
              <w:r w:rsidR="00BC2193" w:rsidRPr="00BC2193">
                <w:rPr>
                  <w:rStyle w:val="Hipervnculo"/>
                  <w:rFonts w:ascii="Calibri" w:hAnsi="Calibri" w:cs="Calibri"/>
                  <w:color w:val="auto"/>
                  <w:sz w:val="22"/>
                  <w:szCs w:val="22"/>
                  <w:u w:val="none"/>
                </w:rPr>
                <w:t>Entrega 20190831</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1AC7557E" w14:textId="77777777" w:rsidR="00BC2193"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p>
          <w:p w14:paraId="6CA1A116" w14:textId="4B1169BC" w:rsidR="00BC2193" w:rsidRDefault="00BC2193" w:rsidP="00BC2193">
            <w:pPr>
              <w:jc w:val="left"/>
              <w:rPr>
                <w:rFonts w:ascii="Calibri" w:hAnsi="Calibri" w:cs="Calibri"/>
                <w:color w:val="000000"/>
                <w:sz w:val="22"/>
                <w:szCs w:val="22"/>
              </w:rPr>
            </w:pPr>
          </w:p>
        </w:tc>
      </w:tr>
      <w:tr w:rsidR="00BC2193" w14:paraId="63982513"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461FAD9" w14:textId="6B341641" w:rsidR="00BC2193" w:rsidRPr="00D63873" w:rsidRDefault="00BC2193" w:rsidP="00BC2193">
            <w:pPr>
              <w:jc w:val="left"/>
              <w:rPr>
                <w:rFonts w:ascii="Calibri" w:hAnsi="Calibri" w:cs="Calibri"/>
                <w:color w:val="000000"/>
                <w:sz w:val="22"/>
                <w:szCs w:val="22"/>
              </w:rPr>
            </w:pPr>
            <w:r w:rsidRPr="00D63873">
              <w:rPr>
                <w:rFonts w:ascii="Calibri" w:hAnsi="Calibri" w:cs="Calibri"/>
                <w:color w:val="000000"/>
                <w:sz w:val="22"/>
                <w:szCs w:val="22"/>
              </w:rPr>
              <w:t>7074</w:t>
            </w:r>
          </w:p>
        </w:tc>
        <w:tc>
          <w:tcPr>
            <w:tcW w:w="3152" w:type="dxa"/>
            <w:tcBorders>
              <w:top w:val="single" w:sz="4" w:space="0" w:color="auto"/>
              <w:left w:val="nil"/>
              <w:bottom w:val="single" w:sz="4" w:space="0" w:color="auto"/>
              <w:right w:val="single" w:sz="4" w:space="0" w:color="auto"/>
            </w:tcBorders>
            <w:shd w:val="clear" w:color="000000" w:fill="FFFFFF"/>
            <w:vAlign w:val="center"/>
          </w:tcPr>
          <w:p w14:paraId="1DE149ED" w14:textId="4846AD48" w:rsidR="00BC2193" w:rsidRPr="00BC2193" w:rsidRDefault="004B57EF" w:rsidP="00BC2193">
            <w:pPr>
              <w:jc w:val="left"/>
            </w:pPr>
            <w:hyperlink r:id="rId55" w:history="1">
              <w:r w:rsidR="00BC2193" w:rsidRPr="00BC2193">
                <w:rPr>
                  <w:rStyle w:val="Hipervnculo"/>
                  <w:rFonts w:ascii="Calibri" w:hAnsi="Calibri" w:cs="Calibri"/>
                  <w:color w:val="auto"/>
                  <w:sz w:val="22"/>
                  <w:szCs w:val="22"/>
                  <w:u w:val="none"/>
                </w:rPr>
                <w:t>Entrega 20190930</w:t>
              </w:r>
            </w:hyperlink>
          </w:p>
        </w:tc>
        <w:tc>
          <w:tcPr>
            <w:tcW w:w="10489" w:type="dxa"/>
            <w:tcBorders>
              <w:top w:val="single" w:sz="4" w:space="0" w:color="auto"/>
              <w:left w:val="nil"/>
              <w:bottom w:val="single" w:sz="4" w:space="0" w:color="auto"/>
              <w:right w:val="single" w:sz="4" w:space="0" w:color="auto"/>
            </w:tcBorders>
            <w:shd w:val="clear" w:color="000000" w:fill="FFFFFF"/>
            <w:vAlign w:val="bottom"/>
          </w:tcPr>
          <w:p w14:paraId="2C332B46" w14:textId="77777777" w:rsidR="000E68A0" w:rsidRDefault="00BC2193" w:rsidP="00BC2193">
            <w:pPr>
              <w:jc w:val="left"/>
              <w:rPr>
                <w:rFonts w:ascii="Calibri" w:hAnsi="Calibri" w:cs="Calibri"/>
                <w:color w:val="000000"/>
                <w:sz w:val="22"/>
                <w:szCs w:val="22"/>
              </w:rPr>
            </w:pPr>
            <w:r>
              <w:rPr>
                <w:rFonts w:ascii="Calibri" w:hAnsi="Calibri" w:cs="Calibri"/>
                <w:color w:val="000000"/>
                <w:sz w:val="22"/>
                <w:szCs w:val="22"/>
              </w:rPr>
              <w:t>Puntos modificados</w:t>
            </w:r>
            <w:r w:rsidR="000E68A0">
              <w:rPr>
                <w:rFonts w:ascii="Calibri" w:hAnsi="Calibri" w:cs="Calibri"/>
                <w:color w:val="000000"/>
                <w:sz w:val="22"/>
                <w:szCs w:val="22"/>
              </w:rPr>
              <w:t>:</w:t>
            </w:r>
          </w:p>
          <w:p w14:paraId="66DDBC92" w14:textId="0C156793" w:rsidR="00BC2193" w:rsidRDefault="00BC2193" w:rsidP="00BC2193">
            <w:pPr>
              <w:jc w:val="left"/>
              <w:rPr>
                <w:rFonts w:ascii="Calibri" w:hAnsi="Calibri" w:cs="Calibri"/>
                <w:color w:val="000000"/>
                <w:sz w:val="22"/>
                <w:szCs w:val="22"/>
              </w:rPr>
            </w:pPr>
            <w:r>
              <w:rPr>
                <w:rFonts w:ascii="Calibri" w:hAnsi="Calibri" w:cs="Calibri"/>
                <w:color w:val="000000"/>
                <w:sz w:val="22"/>
                <w:szCs w:val="22"/>
              </w:rPr>
              <w:t xml:space="preserve"> 3.2</w:t>
            </w:r>
          </w:p>
        </w:tc>
      </w:tr>
      <w:tr w:rsidR="000E68A0" w14:paraId="1C667B89" w14:textId="77777777" w:rsidTr="002B39CB">
        <w:trPr>
          <w:trHeight w:val="256"/>
        </w:trPr>
        <w:tc>
          <w:tcPr>
            <w:tcW w:w="1021"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5133D70" w14:textId="77777777" w:rsidR="000E68A0" w:rsidRPr="00D63873" w:rsidRDefault="000E68A0" w:rsidP="00BC2193">
            <w:pPr>
              <w:jc w:val="left"/>
              <w:rPr>
                <w:rFonts w:ascii="Calibri" w:hAnsi="Calibri" w:cs="Calibri"/>
                <w:color w:val="000000"/>
                <w:sz w:val="22"/>
                <w:szCs w:val="22"/>
              </w:rPr>
            </w:pPr>
          </w:p>
        </w:tc>
        <w:tc>
          <w:tcPr>
            <w:tcW w:w="3152" w:type="dxa"/>
            <w:tcBorders>
              <w:top w:val="single" w:sz="4" w:space="0" w:color="auto"/>
              <w:left w:val="nil"/>
              <w:bottom w:val="single" w:sz="4" w:space="0" w:color="auto"/>
              <w:right w:val="single" w:sz="4" w:space="0" w:color="auto"/>
            </w:tcBorders>
            <w:shd w:val="clear" w:color="000000" w:fill="FFFFFF"/>
            <w:vAlign w:val="center"/>
          </w:tcPr>
          <w:p w14:paraId="0E28D4AC" w14:textId="77777777" w:rsidR="000E68A0" w:rsidRPr="00BC2193" w:rsidRDefault="000E68A0" w:rsidP="00BC2193">
            <w:pPr>
              <w:jc w:val="left"/>
            </w:pPr>
          </w:p>
        </w:tc>
        <w:tc>
          <w:tcPr>
            <w:tcW w:w="10489" w:type="dxa"/>
            <w:tcBorders>
              <w:top w:val="single" w:sz="4" w:space="0" w:color="auto"/>
              <w:left w:val="nil"/>
              <w:bottom w:val="single" w:sz="4" w:space="0" w:color="auto"/>
              <w:right w:val="single" w:sz="4" w:space="0" w:color="auto"/>
            </w:tcBorders>
            <w:shd w:val="clear" w:color="000000" w:fill="FFFFFF"/>
            <w:vAlign w:val="bottom"/>
          </w:tcPr>
          <w:p w14:paraId="4F737BF0" w14:textId="77777777" w:rsidR="000E68A0" w:rsidRDefault="000E68A0" w:rsidP="00BC2193">
            <w:pPr>
              <w:jc w:val="left"/>
              <w:rPr>
                <w:rFonts w:ascii="Calibri" w:hAnsi="Calibri" w:cs="Calibri"/>
                <w:color w:val="000000"/>
                <w:sz w:val="22"/>
                <w:szCs w:val="22"/>
              </w:rPr>
            </w:pPr>
          </w:p>
        </w:tc>
      </w:tr>
    </w:tbl>
    <w:p w14:paraId="26C4B68A" w14:textId="77777777" w:rsidR="007B4A86" w:rsidRDefault="007B4A86" w:rsidP="00D63873">
      <w:pPr>
        <w:ind w:left="708" w:right="-1134" w:hanging="708"/>
        <w:sectPr w:rsidR="007B4A86" w:rsidSect="00910929">
          <w:pgSz w:w="16838" w:h="11906" w:orient="landscape" w:code="9"/>
          <w:pgMar w:top="1134" w:right="1134" w:bottom="1134" w:left="1134" w:header="567" w:footer="284" w:gutter="0"/>
          <w:pgNumType w:start="1"/>
          <w:cols w:space="708"/>
          <w:titlePg/>
          <w:docGrid w:linePitch="360"/>
        </w:sectPr>
      </w:pPr>
    </w:p>
    <w:bookmarkEnd w:id="230"/>
    <w:p w14:paraId="707C3FD2" w14:textId="5081B2D5" w:rsidR="00910929" w:rsidRPr="00910929" w:rsidRDefault="00910929" w:rsidP="00C6642C"/>
    <w:sectPr w:rsidR="00910929" w:rsidRPr="00910929">
      <w:headerReference w:type="default" r:id="rId56"/>
      <w:headerReference w:type="first" r:id="rId57"/>
      <w:footerReference w:type="first" r:id="rId58"/>
      <w:pgSz w:w="11906" w:h="16838" w:code="9"/>
      <w:pgMar w:top="1134" w:right="1134" w:bottom="1134" w:left="1134"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F3802F" w14:textId="77777777" w:rsidR="004B57EF" w:rsidRDefault="004B57EF">
      <w:r>
        <w:separator/>
      </w:r>
    </w:p>
  </w:endnote>
  <w:endnote w:type="continuationSeparator" w:id="0">
    <w:p w14:paraId="047B877F" w14:textId="77777777" w:rsidR="004B57EF" w:rsidRDefault="004B57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heSansCorrespondence">
    <w:altName w:val="Euphemia"/>
    <w:charset w:val="00"/>
    <w:family w:val="swiss"/>
    <w:pitch w:val="variable"/>
    <w:sig w:usb0="80000027"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370174" w14:textId="77777777" w:rsidR="003A0AD6" w:rsidRDefault="003A0AD6">
    <w:pPr>
      <w:spacing w:after="120"/>
      <w:jc w:val="left"/>
    </w:pPr>
    <w:r>
      <w:rPr>
        <w:b/>
      </w:rPr>
      <w:t>USO INTERNO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28"/>
    </w:tblGrid>
    <w:tr w:rsidR="003A0AD6" w14:paraId="592A435D" w14:textId="77777777">
      <w:tc>
        <w:tcPr>
          <w:tcW w:w="9778" w:type="dxa"/>
        </w:tcPr>
        <w:p w14:paraId="2E3F9B01" w14:textId="77777777" w:rsidR="003A0AD6" w:rsidRDefault="003A0AD6">
          <w:pPr>
            <w:pStyle w:val="Piedepgina"/>
            <w:spacing w:before="120" w:after="120"/>
            <w:rPr>
              <w:noProof/>
            </w:rPr>
          </w:pPr>
          <w:r>
            <w:rPr>
              <w:noProof/>
              <w:snapToGrid w:val="0"/>
              <w:color w:val="000000"/>
              <w:sz w:val="16"/>
            </w:rPr>
            <w:t>Queda prohibida cualquier tipo de explotación y, en particular, la reproducción,  distribución, comunicación pública y/o transformación, total o parcial, por cualquier medio,  de este documento sin previo consentimiento expreso y por escrito de Telefónica España.</w:t>
          </w:r>
        </w:p>
      </w:tc>
    </w:tr>
  </w:tbl>
  <w:p w14:paraId="456723FF" w14:textId="77777777" w:rsidR="003A0AD6" w:rsidRDefault="003A0AD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EF09B" w14:textId="77777777" w:rsidR="003A0AD6" w:rsidRDefault="003A0AD6">
    <w:pPr>
      <w:spacing w:after="120"/>
      <w:jc w:val="left"/>
    </w:pPr>
    <w:r>
      <w:rPr>
        <w:b/>
      </w:rPr>
      <w:t>USO INTERNO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28"/>
    </w:tblGrid>
    <w:tr w:rsidR="003A0AD6" w14:paraId="4AE0A534" w14:textId="77777777">
      <w:tc>
        <w:tcPr>
          <w:tcW w:w="9778" w:type="dxa"/>
        </w:tcPr>
        <w:p w14:paraId="3E01171E" w14:textId="77777777" w:rsidR="003A0AD6" w:rsidRDefault="003A0AD6">
          <w:pPr>
            <w:pStyle w:val="Piedepgina"/>
            <w:spacing w:before="120" w:after="120"/>
            <w:rPr>
              <w:noProof/>
            </w:rPr>
          </w:pPr>
          <w:r>
            <w:rPr>
              <w:noProof/>
              <w:snapToGrid w:val="0"/>
              <w:color w:val="000000"/>
              <w:sz w:val="16"/>
            </w:rPr>
            <w:t>Queda prohibida cualquier tipo de explotación y, en particular, la reproducción,  distribución, comunicación pública y/o transformación, total o parcial, por cualquier medio,  de este documento sin previo consentimiento expreso y por escrito de Telefónica España.</w:t>
          </w:r>
        </w:p>
      </w:tc>
    </w:tr>
  </w:tbl>
  <w:p w14:paraId="272E92CF" w14:textId="77777777" w:rsidR="003A0AD6" w:rsidRDefault="003A0AD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308FF5" w14:textId="77777777" w:rsidR="004B57EF" w:rsidRDefault="004B57EF">
      <w:r>
        <w:separator/>
      </w:r>
    </w:p>
  </w:footnote>
  <w:footnote w:type="continuationSeparator" w:id="0">
    <w:p w14:paraId="46ACA4E3" w14:textId="77777777" w:rsidR="004B57EF" w:rsidRDefault="004B57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4320"/>
      <w:gridCol w:w="1620"/>
      <w:gridCol w:w="1428"/>
    </w:tblGrid>
    <w:tr w:rsidR="003A0AD6" w14:paraId="7BD4F8C2" w14:textId="77777777" w:rsidTr="00DB4C3C">
      <w:trPr>
        <w:cantSplit/>
      </w:trPr>
      <w:tc>
        <w:tcPr>
          <w:tcW w:w="2410" w:type="dxa"/>
          <w:vMerge w:val="restart"/>
          <w:vAlign w:val="center"/>
        </w:tcPr>
        <w:p w14:paraId="639B8FCB" w14:textId="77777777" w:rsidR="003A0AD6" w:rsidRDefault="003A0AD6" w:rsidP="00DB4C3C">
          <w:pPr>
            <w:pStyle w:val="Textoindependiente"/>
            <w:rPr>
              <w:i/>
              <w:iCs/>
              <w:sz w:val="16"/>
            </w:rPr>
          </w:pPr>
          <w:proofErr w:type="spellStart"/>
          <w:r>
            <w:rPr>
              <w:color w:val="auto"/>
              <w:sz w:val="16"/>
            </w:rPr>
            <w:t>NegociosDigitales</w:t>
          </w:r>
          <w:proofErr w:type="spellEnd"/>
          <w:r>
            <w:rPr>
              <w:color w:val="auto"/>
              <w:sz w:val="16"/>
            </w:rPr>
            <w:t>/Canales</w:t>
          </w:r>
        </w:p>
      </w:tc>
      <w:tc>
        <w:tcPr>
          <w:tcW w:w="4320" w:type="dxa"/>
          <w:tcBorders>
            <w:bottom w:val="nil"/>
          </w:tcBorders>
          <w:vAlign w:val="center"/>
        </w:tcPr>
        <w:p w14:paraId="61E83968" w14:textId="1C19168A" w:rsidR="003A0AD6" w:rsidRDefault="003A0AD6" w:rsidP="001A26A7">
          <w:pPr>
            <w:spacing w:before="60"/>
            <w:jc w:val="center"/>
            <w:rPr>
              <w:b/>
              <w:bCs/>
              <w:sz w:val="16"/>
              <w:lang w:val="pt-BR"/>
            </w:rPr>
          </w:pPr>
          <w:r>
            <w:rPr>
              <w:b/>
              <w:bCs/>
              <w:sz w:val="16"/>
              <w:lang w:val="pt-BR"/>
            </w:rPr>
            <w:t>Documento de diseño</w:t>
          </w:r>
          <w:r>
            <w:rPr>
              <w:b/>
              <w:sz w:val="16"/>
            </w:rPr>
            <w:t xml:space="preserve"> </w:t>
          </w:r>
          <w:r>
            <w:rPr>
              <w:b/>
              <w:bCs/>
              <w:sz w:val="16"/>
              <w:lang w:val="pt-BR"/>
            </w:rPr>
            <w:t>–</w:t>
          </w:r>
          <w:r>
            <w:rPr>
              <w:b/>
              <w:sz w:val="16"/>
            </w:rPr>
            <w:t xml:space="preserve"> Portal Espacio Fundación </w:t>
          </w:r>
          <w:proofErr w:type="spellStart"/>
          <w:r>
            <w:rPr>
              <w:b/>
              <w:sz w:val="16"/>
            </w:rPr>
            <w:t>Telefonica</w:t>
          </w:r>
          <w:proofErr w:type="spellEnd"/>
        </w:p>
      </w:tc>
      <w:tc>
        <w:tcPr>
          <w:tcW w:w="1620" w:type="dxa"/>
          <w:tcBorders>
            <w:bottom w:val="nil"/>
          </w:tcBorders>
          <w:vAlign w:val="center"/>
        </w:tcPr>
        <w:p w14:paraId="24EF42BE" w14:textId="77777777" w:rsidR="003A0AD6" w:rsidRDefault="003A0AD6" w:rsidP="00DB4C3C">
          <w:pPr>
            <w:spacing w:before="60" w:after="30"/>
            <w:jc w:val="center"/>
            <w:rPr>
              <w:sz w:val="16"/>
            </w:rPr>
          </w:pPr>
          <w:r w:rsidRPr="00222064">
            <w:rPr>
              <w:sz w:val="14"/>
            </w:rPr>
            <w:t>PLANTILLA</w:t>
          </w:r>
        </w:p>
      </w:tc>
      <w:tc>
        <w:tcPr>
          <w:tcW w:w="1428" w:type="dxa"/>
          <w:vAlign w:val="center"/>
        </w:tcPr>
        <w:p w14:paraId="09E04573" w14:textId="0D46BD9D" w:rsidR="003A0AD6" w:rsidRDefault="003A0AD6" w:rsidP="004C758E">
          <w:pPr>
            <w:spacing w:before="60" w:after="30"/>
            <w:jc w:val="center"/>
            <w:rPr>
              <w:sz w:val="16"/>
            </w:rPr>
          </w:pPr>
          <w:r>
            <w:rPr>
              <w:sz w:val="16"/>
            </w:rPr>
            <w:t>EDICIÓN: 03.0</w:t>
          </w:r>
        </w:p>
      </w:tc>
    </w:tr>
    <w:tr w:rsidR="003A0AD6" w14:paraId="59916AF1" w14:textId="77777777" w:rsidTr="00DB4C3C">
      <w:trPr>
        <w:cantSplit/>
      </w:trPr>
      <w:tc>
        <w:tcPr>
          <w:tcW w:w="2410" w:type="dxa"/>
          <w:vMerge/>
        </w:tcPr>
        <w:p w14:paraId="34581C38" w14:textId="38D30687" w:rsidR="003A0AD6" w:rsidRDefault="003A0AD6">
          <w:pPr>
            <w:rPr>
              <w:sz w:val="16"/>
            </w:rPr>
          </w:pPr>
        </w:p>
      </w:tc>
      <w:tc>
        <w:tcPr>
          <w:tcW w:w="4320" w:type="dxa"/>
          <w:vMerge w:val="restart"/>
          <w:tcBorders>
            <w:top w:val="nil"/>
          </w:tcBorders>
          <w:vAlign w:val="center"/>
        </w:tcPr>
        <w:p w14:paraId="333F5FFE" w14:textId="77777777" w:rsidR="003A0AD6" w:rsidRDefault="003A0AD6" w:rsidP="00910929">
          <w:pPr>
            <w:spacing w:before="60"/>
            <w:jc w:val="center"/>
            <w:rPr>
              <w:sz w:val="16"/>
            </w:rPr>
          </w:pPr>
          <w:r>
            <w:rPr>
              <w:sz w:val="16"/>
            </w:rPr>
            <w:t>FUNDACIÓN TELEFÓNICA</w:t>
          </w:r>
        </w:p>
      </w:tc>
      <w:tc>
        <w:tcPr>
          <w:tcW w:w="1620" w:type="dxa"/>
          <w:tcBorders>
            <w:top w:val="nil"/>
            <w:bottom w:val="nil"/>
          </w:tcBorders>
          <w:vAlign w:val="center"/>
        </w:tcPr>
        <w:p w14:paraId="21527056" w14:textId="77777777" w:rsidR="003A0AD6" w:rsidRDefault="003A0AD6" w:rsidP="00DB4C3C">
          <w:pPr>
            <w:spacing w:before="30" w:after="30"/>
            <w:jc w:val="center"/>
            <w:rPr>
              <w:sz w:val="16"/>
              <w:lang w:val="fr-FR"/>
            </w:rPr>
          </w:pPr>
          <w:r>
            <w:rPr>
              <w:sz w:val="14"/>
              <w:lang w:val="fr-FR"/>
            </w:rPr>
            <w:t>XXX</w:t>
          </w:r>
        </w:p>
      </w:tc>
      <w:tc>
        <w:tcPr>
          <w:tcW w:w="1428" w:type="dxa"/>
          <w:vAlign w:val="center"/>
        </w:tcPr>
        <w:p w14:paraId="72AC5DA5" w14:textId="2E5526B8" w:rsidR="003A0AD6" w:rsidRDefault="003A0AD6" w:rsidP="00930BB1">
          <w:pPr>
            <w:spacing w:before="30" w:after="30"/>
            <w:jc w:val="center"/>
            <w:rPr>
              <w:sz w:val="16"/>
              <w:lang w:val="fr-FR"/>
            </w:rPr>
          </w:pPr>
          <w:r w:rsidRPr="00C31D32">
            <w:rPr>
              <w:sz w:val="16"/>
              <w:lang w:val="fr-FR"/>
            </w:rPr>
            <w:t>01/</w:t>
          </w:r>
          <w:r>
            <w:rPr>
              <w:sz w:val="16"/>
              <w:lang w:val="fr-FR"/>
            </w:rPr>
            <w:t>10</w:t>
          </w:r>
          <w:r w:rsidRPr="00C31D32">
            <w:rPr>
              <w:sz w:val="16"/>
              <w:lang w:val="fr-FR"/>
            </w:rPr>
            <w:t>/19</w:t>
          </w:r>
        </w:p>
      </w:tc>
    </w:tr>
    <w:tr w:rsidR="003A0AD6" w14:paraId="54811F7A" w14:textId="77777777" w:rsidTr="00DB4C3C">
      <w:trPr>
        <w:cantSplit/>
      </w:trPr>
      <w:tc>
        <w:tcPr>
          <w:tcW w:w="2410" w:type="dxa"/>
          <w:vMerge/>
        </w:tcPr>
        <w:p w14:paraId="3AC07DE3" w14:textId="77777777" w:rsidR="003A0AD6" w:rsidRDefault="003A0AD6">
          <w:pPr>
            <w:rPr>
              <w:i/>
              <w:iCs/>
              <w:sz w:val="16"/>
              <w:lang w:val="fr-FR"/>
            </w:rPr>
          </w:pPr>
        </w:p>
      </w:tc>
      <w:tc>
        <w:tcPr>
          <w:tcW w:w="4320" w:type="dxa"/>
          <w:vMerge/>
        </w:tcPr>
        <w:p w14:paraId="05AA3B3F" w14:textId="77777777" w:rsidR="003A0AD6" w:rsidRDefault="003A0AD6">
          <w:pPr>
            <w:rPr>
              <w:b/>
              <w:bCs/>
              <w:sz w:val="16"/>
              <w:lang w:val="fr-FR"/>
            </w:rPr>
          </w:pPr>
        </w:p>
      </w:tc>
      <w:tc>
        <w:tcPr>
          <w:tcW w:w="1620" w:type="dxa"/>
          <w:tcBorders>
            <w:top w:val="nil"/>
          </w:tcBorders>
          <w:vAlign w:val="center"/>
        </w:tcPr>
        <w:p w14:paraId="6EAF81D4" w14:textId="77777777" w:rsidR="003A0AD6" w:rsidRDefault="003A0AD6" w:rsidP="00DB4C3C">
          <w:pPr>
            <w:spacing w:before="30" w:after="60"/>
            <w:jc w:val="center"/>
            <w:rPr>
              <w:sz w:val="16"/>
            </w:rPr>
          </w:pPr>
          <w:r>
            <w:rPr>
              <w:sz w:val="16"/>
            </w:rPr>
            <w:t xml:space="preserve">Página </w:t>
          </w:r>
          <w:r>
            <w:rPr>
              <w:sz w:val="16"/>
            </w:rPr>
            <w:fldChar w:fldCharType="begin"/>
          </w:r>
          <w:r>
            <w:rPr>
              <w:sz w:val="16"/>
            </w:rPr>
            <w:instrText xml:space="preserve"> PAGE </w:instrText>
          </w:r>
          <w:r>
            <w:rPr>
              <w:sz w:val="16"/>
            </w:rPr>
            <w:fldChar w:fldCharType="separate"/>
          </w:r>
          <w:r>
            <w:rPr>
              <w:noProof/>
              <w:sz w:val="16"/>
            </w:rPr>
            <w:t>14</w:t>
          </w:r>
          <w:r>
            <w:rPr>
              <w:sz w:val="16"/>
            </w:rPr>
            <w:fldChar w:fldCharType="end"/>
          </w:r>
          <w:r>
            <w:rPr>
              <w:sz w:val="16"/>
            </w:rPr>
            <w:t xml:space="preserve"> de </w:t>
          </w:r>
          <w:r>
            <w:rPr>
              <w:sz w:val="16"/>
            </w:rPr>
            <w:fldChar w:fldCharType="begin"/>
          </w:r>
          <w:r>
            <w:rPr>
              <w:sz w:val="16"/>
            </w:rPr>
            <w:instrText xml:space="preserve"> NUMPAGES </w:instrText>
          </w:r>
          <w:r>
            <w:rPr>
              <w:sz w:val="16"/>
            </w:rPr>
            <w:fldChar w:fldCharType="separate"/>
          </w:r>
          <w:r>
            <w:rPr>
              <w:noProof/>
              <w:sz w:val="16"/>
            </w:rPr>
            <w:t>30</w:t>
          </w:r>
          <w:r>
            <w:rPr>
              <w:sz w:val="16"/>
            </w:rPr>
            <w:fldChar w:fldCharType="end"/>
          </w:r>
        </w:p>
      </w:tc>
      <w:tc>
        <w:tcPr>
          <w:tcW w:w="1428" w:type="dxa"/>
          <w:vAlign w:val="center"/>
        </w:tcPr>
        <w:p w14:paraId="5E1486B8" w14:textId="77777777" w:rsidR="003A0AD6" w:rsidRDefault="003A0AD6" w:rsidP="00DB4C3C">
          <w:pPr>
            <w:spacing w:before="30" w:after="60"/>
            <w:jc w:val="center"/>
            <w:rPr>
              <w:sz w:val="16"/>
            </w:rPr>
          </w:pPr>
          <w:r>
            <w:rPr>
              <w:sz w:val="16"/>
            </w:rPr>
            <w:t>USO INTERNO</w:t>
          </w:r>
        </w:p>
      </w:tc>
    </w:tr>
  </w:tbl>
  <w:p w14:paraId="78A174F7" w14:textId="77777777" w:rsidR="003A0AD6" w:rsidRDefault="003A0AD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DC8612" w14:textId="77777777" w:rsidR="003A0AD6" w:rsidRPr="00790F3D" w:rsidRDefault="003A0AD6" w:rsidP="00790F3D">
    <w:pPr>
      <w:pStyle w:val="Encabezado"/>
    </w:pPr>
  </w:p>
  <w:p w14:paraId="4D10380E" w14:textId="77777777" w:rsidR="003A0AD6" w:rsidRDefault="003A0AD6">
    <w:pPr>
      <w:pStyle w:val="Encabezado"/>
    </w:pPr>
  </w:p>
  <w:p w14:paraId="024350EC" w14:textId="77777777" w:rsidR="003A0AD6" w:rsidRDefault="003A0AD6">
    <w:pPr>
      <w:pStyle w:val="Encabezado"/>
    </w:pPr>
  </w:p>
  <w:p w14:paraId="6B842D6C" w14:textId="77777777" w:rsidR="003A0AD6" w:rsidRDefault="003A0AD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4320"/>
      <w:gridCol w:w="1620"/>
      <w:gridCol w:w="1428"/>
    </w:tblGrid>
    <w:tr w:rsidR="003A0AD6" w14:paraId="582CD6E6" w14:textId="77777777" w:rsidTr="00DB4C3C">
      <w:trPr>
        <w:cantSplit/>
      </w:trPr>
      <w:tc>
        <w:tcPr>
          <w:tcW w:w="2410" w:type="dxa"/>
          <w:vMerge w:val="restart"/>
          <w:vAlign w:val="center"/>
        </w:tcPr>
        <w:p w14:paraId="2B49FA0E" w14:textId="7AF0E720" w:rsidR="003A0AD6" w:rsidRDefault="003A0AD6" w:rsidP="00DB4C3C">
          <w:pPr>
            <w:pStyle w:val="Textoindependiente"/>
            <w:rPr>
              <w:i/>
              <w:iCs/>
              <w:sz w:val="16"/>
            </w:rPr>
          </w:pPr>
          <w:r>
            <w:rPr>
              <w:color w:val="auto"/>
              <w:sz w:val="16"/>
            </w:rPr>
            <w:t>Negocios Digitales/Canales</w:t>
          </w:r>
        </w:p>
      </w:tc>
      <w:tc>
        <w:tcPr>
          <w:tcW w:w="4320" w:type="dxa"/>
          <w:tcBorders>
            <w:bottom w:val="nil"/>
          </w:tcBorders>
          <w:vAlign w:val="center"/>
        </w:tcPr>
        <w:p w14:paraId="500AB138" w14:textId="77777777" w:rsidR="003A0AD6" w:rsidRDefault="003A0AD6" w:rsidP="00523D00">
          <w:pPr>
            <w:spacing w:before="60"/>
            <w:jc w:val="center"/>
            <w:rPr>
              <w:b/>
              <w:bCs/>
              <w:sz w:val="16"/>
              <w:lang w:val="pt-BR"/>
            </w:rPr>
          </w:pPr>
          <w:r>
            <w:rPr>
              <w:b/>
              <w:bCs/>
              <w:sz w:val="16"/>
              <w:lang w:val="pt-BR"/>
            </w:rPr>
            <w:t>Documento de alcance – RQs Usuario</w:t>
          </w:r>
        </w:p>
      </w:tc>
      <w:tc>
        <w:tcPr>
          <w:tcW w:w="1620" w:type="dxa"/>
          <w:tcBorders>
            <w:bottom w:val="nil"/>
          </w:tcBorders>
          <w:vAlign w:val="center"/>
        </w:tcPr>
        <w:p w14:paraId="453D8BC8" w14:textId="77777777" w:rsidR="003A0AD6" w:rsidRDefault="003A0AD6" w:rsidP="00DB4C3C">
          <w:pPr>
            <w:spacing w:before="60" w:after="30"/>
            <w:jc w:val="center"/>
            <w:rPr>
              <w:sz w:val="16"/>
            </w:rPr>
          </w:pPr>
          <w:r w:rsidRPr="00222064">
            <w:rPr>
              <w:sz w:val="14"/>
            </w:rPr>
            <w:t>PLANTILLA</w:t>
          </w:r>
        </w:p>
      </w:tc>
      <w:tc>
        <w:tcPr>
          <w:tcW w:w="1428" w:type="dxa"/>
          <w:vAlign w:val="center"/>
        </w:tcPr>
        <w:p w14:paraId="65285AB6" w14:textId="77777777" w:rsidR="003A0AD6" w:rsidRDefault="003A0AD6" w:rsidP="00FE476E">
          <w:pPr>
            <w:spacing w:before="60" w:after="30"/>
            <w:jc w:val="center"/>
            <w:rPr>
              <w:sz w:val="16"/>
            </w:rPr>
          </w:pPr>
          <w:r>
            <w:rPr>
              <w:sz w:val="16"/>
            </w:rPr>
            <w:t>EDICIÓN: 01.0</w:t>
          </w:r>
        </w:p>
      </w:tc>
    </w:tr>
    <w:tr w:rsidR="003A0AD6" w14:paraId="7CED80B8" w14:textId="77777777" w:rsidTr="00DB4C3C">
      <w:trPr>
        <w:cantSplit/>
      </w:trPr>
      <w:tc>
        <w:tcPr>
          <w:tcW w:w="2410" w:type="dxa"/>
          <w:vMerge/>
        </w:tcPr>
        <w:p w14:paraId="4B3D2D24" w14:textId="77777777" w:rsidR="003A0AD6" w:rsidRDefault="003A0AD6">
          <w:pPr>
            <w:rPr>
              <w:sz w:val="16"/>
            </w:rPr>
          </w:pPr>
        </w:p>
      </w:tc>
      <w:tc>
        <w:tcPr>
          <w:tcW w:w="4320" w:type="dxa"/>
          <w:vMerge w:val="restart"/>
          <w:tcBorders>
            <w:top w:val="nil"/>
          </w:tcBorders>
          <w:vAlign w:val="center"/>
        </w:tcPr>
        <w:p w14:paraId="04F99406" w14:textId="77777777" w:rsidR="003A0AD6" w:rsidRDefault="003A0AD6" w:rsidP="00DB4C3C">
          <w:pPr>
            <w:spacing w:before="60"/>
            <w:jc w:val="center"/>
            <w:rPr>
              <w:sz w:val="16"/>
            </w:rPr>
          </w:pPr>
          <w:r>
            <w:rPr>
              <w:sz w:val="16"/>
            </w:rPr>
            <w:t>SALUD INFORMA</w:t>
          </w:r>
        </w:p>
      </w:tc>
      <w:tc>
        <w:tcPr>
          <w:tcW w:w="1620" w:type="dxa"/>
          <w:tcBorders>
            <w:top w:val="nil"/>
            <w:bottom w:val="nil"/>
          </w:tcBorders>
          <w:vAlign w:val="center"/>
        </w:tcPr>
        <w:p w14:paraId="75B06AC4" w14:textId="77777777" w:rsidR="003A0AD6" w:rsidRDefault="003A0AD6" w:rsidP="00DB4C3C">
          <w:pPr>
            <w:spacing w:before="30" w:after="30"/>
            <w:jc w:val="center"/>
            <w:rPr>
              <w:sz w:val="16"/>
              <w:lang w:val="fr-FR"/>
            </w:rPr>
          </w:pPr>
          <w:r>
            <w:rPr>
              <w:sz w:val="14"/>
              <w:lang w:val="fr-FR"/>
            </w:rPr>
            <w:t>XXX</w:t>
          </w:r>
        </w:p>
      </w:tc>
      <w:tc>
        <w:tcPr>
          <w:tcW w:w="1428" w:type="dxa"/>
          <w:vAlign w:val="center"/>
        </w:tcPr>
        <w:p w14:paraId="0BFCD113" w14:textId="77777777" w:rsidR="003A0AD6" w:rsidRDefault="003A0AD6" w:rsidP="00FE476E">
          <w:pPr>
            <w:spacing w:before="30" w:after="30"/>
            <w:jc w:val="center"/>
            <w:rPr>
              <w:sz w:val="16"/>
              <w:lang w:val="fr-FR"/>
            </w:rPr>
          </w:pPr>
          <w:r w:rsidRPr="00FE476E">
            <w:rPr>
              <w:sz w:val="16"/>
              <w:lang w:val="fr-FR"/>
            </w:rPr>
            <w:t>08/06/17</w:t>
          </w:r>
        </w:p>
      </w:tc>
    </w:tr>
    <w:tr w:rsidR="003A0AD6" w14:paraId="426C2CA3" w14:textId="77777777" w:rsidTr="00DB4C3C">
      <w:trPr>
        <w:cantSplit/>
      </w:trPr>
      <w:tc>
        <w:tcPr>
          <w:tcW w:w="2410" w:type="dxa"/>
          <w:vMerge/>
        </w:tcPr>
        <w:p w14:paraId="3E70033D" w14:textId="77777777" w:rsidR="003A0AD6" w:rsidRDefault="003A0AD6">
          <w:pPr>
            <w:rPr>
              <w:i/>
              <w:iCs/>
              <w:sz w:val="16"/>
              <w:lang w:val="fr-FR"/>
            </w:rPr>
          </w:pPr>
        </w:p>
      </w:tc>
      <w:tc>
        <w:tcPr>
          <w:tcW w:w="4320" w:type="dxa"/>
          <w:vMerge/>
        </w:tcPr>
        <w:p w14:paraId="6A390051" w14:textId="77777777" w:rsidR="003A0AD6" w:rsidRDefault="003A0AD6">
          <w:pPr>
            <w:rPr>
              <w:b/>
              <w:bCs/>
              <w:sz w:val="16"/>
              <w:lang w:val="fr-FR"/>
            </w:rPr>
          </w:pPr>
        </w:p>
      </w:tc>
      <w:tc>
        <w:tcPr>
          <w:tcW w:w="1620" w:type="dxa"/>
          <w:tcBorders>
            <w:top w:val="nil"/>
          </w:tcBorders>
          <w:vAlign w:val="center"/>
        </w:tcPr>
        <w:p w14:paraId="27CE165E" w14:textId="60F026D7" w:rsidR="003A0AD6" w:rsidRDefault="003A0AD6" w:rsidP="00DB4C3C">
          <w:pPr>
            <w:spacing w:before="30" w:after="60"/>
            <w:jc w:val="center"/>
            <w:rPr>
              <w:sz w:val="16"/>
            </w:rPr>
          </w:pPr>
          <w:r>
            <w:rPr>
              <w:sz w:val="16"/>
            </w:rPr>
            <w:t xml:space="preserve">Página </w:t>
          </w:r>
          <w:r>
            <w:rPr>
              <w:sz w:val="16"/>
            </w:rPr>
            <w:fldChar w:fldCharType="begin"/>
          </w:r>
          <w:r>
            <w:rPr>
              <w:sz w:val="16"/>
            </w:rPr>
            <w:instrText xml:space="preserve"> PAGE </w:instrText>
          </w:r>
          <w:r>
            <w:rPr>
              <w:sz w:val="16"/>
            </w:rPr>
            <w:fldChar w:fldCharType="separate"/>
          </w:r>
          <w:r>
            <w:rPr>
              <w:noProof/>
              <w:sz w:val="16"/>
            </w:rPr>
            <w:t>8</w:t>
          </w:r>
          <w:r>
            <w:rPr>
              <w:sz w:val="16"/>
            </w:rPr>
            <w:fldChar w:fldCharType="end"/>
          </w:r>
          <w:r>
            <w:rPr>
              <w:sz w:val="16"/>
            </w:rPr>
            <w:t xml:space="preserve"> de </w:t>
          </w:r>
          <w:r>
            <w:rPr>
              <w:sz w:val="16"/>
            </w:rPr>
            <w:fldChar w:fldCharType="begin"/>
          </w:r>
          <w:r>
            <w:rPr>
              <w:sz w:val="16"/>
            </w:rPr>
            <w:instrText xml:space="preserve"> NUMPAGES </w:instrText>
          </w:r>
          <w:r>
            <w:rPr>
              <w:sz w:val="16"/>
            </w:rPr>
            <w:fldChar w:fldCharType="separate"/>
          </w:r>
          <w:r>
            <w:rPr>
              <w:noProof/>
              <w:sz w:val="16"/>
            </w:rPr>
            <w:t>8</w:t>
          </w:r>
          <w:r>
            <w:rPr>
              <w:sz w:val="16"/>
            </w:rPr>
            <w:fldChar w:fldCharType="end"/>
          </w:r>
        </w:p>
      </w:tc>
      <w:tc>
        <w:tcPr>
          <w:tcW w:w="1428" w:type="dxa"/>
          <w:vAlign w:val="center"/>
        </w:tcPr>
        <w:p w14:paraId="283CE00D" w14:textId="77777777" w:rsidR="003A0AD6" w:rsidRDefault="003A0AD6" w:rsidP="00DB4C3C">
          <w:pPr>
            <w:spacing w:before="30" w:after="60"/>
            <w:jc w:val="center"/>
            <w:rPr>
              <w:sz w:val="16"/>
            </w:rPr>
          </w:pPr>
          <w:r>
            <w:rPr>
              <w:sz w:val="16"/>
            </w:rPr>
            <w:t>USO INTERNO</w:t>
          </w:r>
        </w:p>
      </w:tc>
    </w:tr>
  </w:tbl>
  <w:p w14:paraId="4AF941DB" w14:textId="77777777" w:rsidR="003A0AD6" w:rsidRDefault="003A0AD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16EA9E" w14:textId="77777777" w:rsidR="003A0AD6" w:rsidRPr="00790F3D" w:rsidRDefault="003A0AD6" w:rsidP="00790F3D">
    <w:pPr>
      <w:pStyle w:val="Encabezado"/>
    </w:pPr>
  </w:p>
  <w:p w14:paraId="413377A1" w14:textId="77777777" w:rsidR="003A0AD6" w:rsidRDefault="003A0AD6">
    <w:pPr>
      <w:pStyle w:val="Encabezado"/>
    </w:pPr>
  </w:p>
  <w:p w14:paraId="6E813939" w14:textId="77777777" w:rsidR="003A0AD6" w:rsidRDefault="003A0AD6">
    <w:pPr>
      <w:pStyle w:val="Encabezado"/>
    </w:pPr>
  </w:p>
  <w:p w14:paraId="6E7D2276" w14:textId="77777777" w:rsidR="003A0AD6" w:rsidRDefault="003A0AD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name w:val="WW8Num3"/>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1" w15:restartNumberingAfterBreak="0">
    <w:nsid w:val="00000004"/>
    <w:multiLevelType w:val="singleLevel"/>
    <w:tmpl w:val="00000004"/>
    <w:name w:val="WW8Num5"/>
    <w:lvl w:ilvl="0">
      <w:numFmt w:val="bullet"/>
      <w:lvlText w:val="-"/>
      <w:lvlJc w:val="left"/>
      <w:pPr>
        <w:tabs>
          <w:tab w:val="num" w:pos="0"/>
        </w:tabs>
        <w:ind w:left="1065" w:hanging="360"/>
      </w:pPr>
      <w:rPr>
        <w:rFonts w:ascii="Garamond" w:hAnsi="Garamond" w:cs="Symbol"/>
      </w:rPr>
    </w:lvl>
  </w:abstractNum>
  <w:abstractNum w:abstractNumId="2" w15:restartNumberingAfterBreak="0">
    <w:nsid w:val="00000005"/>
    <w:multiLevelType w:val="multilevel"/>
    <w:tmpl w:val="00000005"/>
    <w:name w:val="WW8Num8"/>
    <w:lvl w:ilvl="0">
      <w:start w:val="1"/>
      <w:numFmt w:val="bullet"/>
      <w:lvlText w:val=""/>
      <w:lvlJc w:val="left"/>
      <w:pPr>
        <w:tabs>
          <w:tab w:val="num" w:pos="720"/>
        </w:tabs>
        <w:ind w:left="720" w:hanging="360"/>
      </w:pPr>
      <w:rPr>
        <w:rFonts w:ascii="Symbol" w:hAnsi="Symbol" w:cs="Symbol"/>
        <w:sz w:val="20"/>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sz w:val="20"/>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sz w:val="20"/>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6"/>
    <w:multiLevelType w:val="multilevel"/>
    <w:tmpl w:val="00000006"/>
    <w:name w:val="WW8Num54"/>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4" w15:restartNumberingAfterBreak="0">
    <w:nsid w:val="00000008"/>
    <w:multiLevelType w:val="singleLevel"/>
    <w:tmpl w:val="00000008"/>
    <w:name w:val="WW8Num37"/>
    <w:lvl w:ilvl="0">
      <w:start w:val="1"/>
      <w:numFmt w:val="bullet"/>
      <w:lvlText w:val=""/>
      <w:lvlJc w:val="left"/>
      <w:pPr>
        <w:tabs>
          <w:tab w:val="num" w:pos="0"/>
        </w:tabs>
        <w:ind w:left="1440" w:hanging="360"/>
      </w:pPr>
      <w:rPr>
        <w:rFonts w:ascii="Symbol" w:hAnsi="Symbol"/>
      </w:rPr>
    </w:lvl>
  </w:abstractNum>
  <w:abstractNum w:abstractNumId="5" w15:restartNumberingAfterBreak="0">
    <w:nsid w:val="0000000A"/>
    <w:multiLevelType w:val="multilevel"/>
    <w:tmpl w:val="0000000A"/>
    <w:name w:val="WW8Num9"/>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rPr>
    </w:lvl>
    <w:lvl w:ilvl="8">
      <w:start w:val="1"/>
      <w:numFmt w:val="bullet"/>
      <w:lvlText w:val=""/>
      <w:lvlJc w:val="left"/>
      <w:pPr>
        <w:tabs>
          <w:tab w:val="num" w:pos="0"/>
        </w:tabs>
        <w:ind w:left="6480" w:hanging="360"/>
      </w:pPr>
      <w:rPr>
        <w:rFonts w:ascii="Wingdings" w:hAnsi="Wingdings"/>
      </w:rPr>
    </w:lvl>
  </w:abstractNum>
  <w:abstractNum w:abstractNumId="6" w15:restartNumberingAfterBreak="0">
    <w:nsid w:val="0000000C"/>
    <w:multiLevelType w:val="singleLevel"/>
    <w:tmpl w:val="0000000C"/>
    <w:name w:val="WW8Num26"/>
    <w:lvl w:ilvl="0">
      <w:start w:val="1"/>
      <w:numFmt w:val="bullet"/>
      <w:lvlText w:val=""/>
      <w:lvlJc w:val="left"/>
      <w:pPr>
        <w:tabs>
          <w:tab w:val="num" w:pos="0"/>
        </w:tabs>
        <w:ind w:left="720" w:hanging="360"/>
      </w:pPr>
      <w:rPr>
        <w:rFonts w:ascii="Symbol" w:hAnsi="Symbol" w:cs="Symbol"/>
      </w:rPr>
    </w:lvl>
  </w:abstractNum>
  <w:abstractNum w:abstractNumId="7" w15:restartNumberingAfterBreak="0">
    <w:nsid w:val="0000000D"/>
    <w:multiLevelType w:val="singleLevel"/>
    <w:tmpl w:val="0000000D"/>
    <w:name w:val="WW8Num12"/>
    <w:lvl w:ilvl="0">
      <w:start w:val="1"/>
      <w:numFmt w:val="bullet"/>
      <w:lvlText w:val=""/>
      <w:lvlJc w:val="left"/>
      <w:pPr>
        <w:tabs>
          <w:tab w:val="num" w:pos="0"/>
        </w:tabs>
        <w:ind w:left="720" w:hanging="360"/>
      </w:pPr>
      <w:rPr>
        <w:rFonts w:ascii="Symbol" w:hAnsi="Symbol"/>
      </w:rPr>
    </w:lvl>
  </w:abstractNum>
  <w:abstractNum w:abstractNumId="8" w15:restartNumberingAfterBreak="0">
    <w:nsid w:val="0000000E"/>
    <w:multiLevelType w:val="singleLevel"/>
    <w:tmpl w:val="0000000E"/>
    <w:name w:val="WW8Num15"/>
    <w:lvl w:ilvl="0">
      <w:start w:val="1"/>
      <w:numFmt w:val="bullet"/>
      <w:lvlText w:val=""/>
      <w:lvlJc w:val="left"/>
      <w:pPr>
        <w:tabs>
          <w:tab w:val="num" w:pos="0"/>
        </w:tabs>
        <w:ind w:left="720" w:hanging="360"/>
      </w:pPr>
      <w:rPr>
        <w:rFonts w:ascii="Symbol" w:hAnsi="Symbol" w:cs="Symbol"/>
      </w:rPr>
    </w:lvl>
  </w:abstractNum>
  <w:abstractNum w:abstractNumId="9" w15:restartNumberingAfterBreak="0">
    <w:nsid w:val="00000010"/>
    <w:multiLevelType w:val="multilevel"/>
    <w:tmpl w:val="00000010"/>
    <w:name w:val="WW8Num60"/>
    <w:lvl w:ilvl="0">
      <w:start w:val="1"/>
      <w:numFmt w:val="bullet"/>
      <w:lvlText w:val=""/>
      <w:lvlJc w:val="left"/>
      <w:pPr>
        <w:tabs>
          <w:tab w:val="num" w:pos="348"/>
        </w:tabs>
        <w:ind w:left="1068" w:hanging="360"/>
      </w:pPr>
      <w:rPr>
        <w:rFonts w:ascii="Symbol" w:hAnsi="Symbol" w:cs="Symbol"/>
      </w:rPr>
    </w:lvl>
    <w:lvl w:ilvl="1">
      <w:start w:val="1"/>
      <w:numFmt w:val="bullet"/>
      <w:lvlText w:val="o"/>
      <w:lvlJc w:val="left"/>
      <w:pPr>
        <w:tabs>
          <w:tab w:val="num" w:pos="348"/>
        </w:tabs>
        <w:ind w:left="1788" w:hanging="360"/>
      </w:pPr>
      <w:rPr>
        <w:rFonts w:ascii="Courier New" w:hAnsi="Courier New" w:cs="Courier New"/>
      </w:rPr>
    </w:lvl>
    <w:lvl w:ilvl="2">
      <w:start w:val="1"/>
      <w:numFmt w:val="bullet"/>
      <w:lvlText w:val=""/>
      <w:lvlJc w:val="left"/>
      <w:pPr>
        <w:tabs>
          <w:tab w:val="num" w:pos="348"/>
        </w:tabs>
        <w:ind w:left="2508" w:hanging="360"/>
      </w:pPr>
      <w:rPr>
        <w:rFonts w:ascii="Wingdings" w:hAnsi="Wingdings" w:cs="Wingdings"/>
      </w:rPr>
    </w:lvl>
    <w:lvl w:ilvl="3">
      <w:start w:val="1"/>
      <w:numFmt w:val="bullet"/>
      <w:lvlText w:val=""/>
      <w:lvlJc w:val="left"/>
      <w:pPr>
        <w:tabs>
          <w:tab w:val="num" w:pos="348"/>
        </w:tabs>
        <w:ind w:left="3228" w:hanging="360"/>
      </w:pPr>
      <w:rPr>
        <w:rFonts w:ascii="Symbol" w:hAnsi="Symbol" w:cs="Symbol"/>
      </w:rPr>
    </w:lvl>
    <w:lvl w:ilvl="4">
      <w:start w:val="1"/>
      <w:numFmt w:val="bullet"/>
      <w:lvlText w:val="o"/>
      <w:lvlJc w:val="left"/>
      <w:pPr>
        <w:tabs>
          <w:tab w:val="num" w:pos="348"/>
        </w:tabs>
        <w:ind w:left="3948" w:hanging="360"/>
      </w:pPr>
      <w:rPr>
        <w:rFonts w:ascii="Courier New" w:hAnsi="Courier New" w:cs="Courier New"/>
      </w:rPr>
    </w:lvl>
    <w:lvl w:ilvl="5">
      <w:start w:val="1"/>
      <w:numFmt w:val="bullet"/>
      <w:lvlText w:val=""/>
      <w:lvlJc w:val="left"/>
      <w:pPr>
        <w:tabs>
          <w:tab w:val="num" w:pos="348"/>
        </w:tabs>
        <w:ind w:left="4668" w:hanging="360"/>
      </w:pPr>
      <w:rPr>
        <w:rFonts w:ascii="Wingdings" w:hAnsi="Wingdings" w:cs="Wingdings"/>
      </w:rPr>
    </w:lvl>
    <w:lvl w:ilvl="6">
      <w:start w:val="1"/>
      <w:numFmt w:val="bullet"/>
      <w:lvlText w:val=""/>
      <w:lvlJc w:val="left"/>
      <w:pPr>
        <w:tabs>
          <w:tab w:val="num" w:pos="348"/>
        </w:tabs>
        <w:ind w:left="5388" w:hanging="360"/>
      </w:pPr>
      <w:rPr>
        <w:rFonts w:ascii="Symbol" w:hAnsi="Symbol" w:cs="Symbol"/>
      </w:rPr>
    </w:lvl>
    <w:lvl w:ilvl="7">
      <w:start w:val="1"/>
      <w:numFmt w:val="bullet"/>
      <w:lvlText w:val="o"/>
      <w:lvlJc w:val="left"/>
      <w:pPr>
        <w:tabs>
          <w:tab w:val="num" w:pos="348"/>
        </w:tabs>
        <w:ind w:left="6108" w:hanging="360"/>
      </w:pPr>
      <w:rPr>
        <w:rFonts w:ascii="Courier New" w:hAnsi="Courier New" w:cs="Courier New"/>
      </w:rPr>
    </w:lvl>
    <w:lvl w:ilvl="8">
      <w:start w:val="1"/>
      <w:numFmt w:val="bullet"/>
      <w:lvlText w:val=""/>
      <w:lvlJc w:val="left"/>
      <w:pPr>
        <w:tabs>
          <w:tab w:val="num" w:pos="348"/>
        </w:tabs>
        <w:ind w:left="6828" w:hanging="360"/>
      </w:pPr>
      <w:rPr>
        <w:rFonts w:ascii="Wingdings" w:hAnsi="Wingdings" w:cs="Wingdings"/>
      </w:rPr>
    </w:lvl>
  </w:abstractNum>
  <w:abstractNum w:abstractNumId="10" w15:restartNumberingAfterBreak="0">
    <w:nsid w:val="004A4266"/>
    <w:multiLevelType w:val="multilevel"/>
    <w:tmpl w:val="620E2E18"/>
    <w:lvl w:ilvl="0">
      <w:start w:val="1"/>
      <w:numFmt w:val="decimal"/>
      <w:lvlText w:val="%1"/>
      <w:lvlJc w:val="left"/>
      <w:pPr>
        <w:tabs>
          <w:tab w:val="num" w:pos="432"/>
        </w:tabs>
        <w:ind w:left="432" w:hanging="432"/>
      </w:pPr>
      <w:rPr>
        <w:rFonts w:ascii="Arial" w:hAnsi="Arial" w:hint="default"/>
        <w:b/>
        <w:i w:val="0"/>
        <w:sz w:val="32"/>
      </w:rPr>
    </w:lvl>
    <w:lvl w:ilvl="1">
      <w:start w:val="1"/>
      <w:numFmt w:val="decimal"/>
      <w:lvlText w:val="%2."/>
      <w:lvlJc w:val="left"/>
      <w:pPr>
        <w:tabs>
          <w:tab w:val="num" w:pos="576"/>
        </w:tabs>
        <w:ind w:left="576" w:hanging="576"/>
      </w:pPr>
      <w:rPr>
        <w:rFonts w:hint="default"/>
        <w:b/>
        <w:i w:val="0"/>
        <w:sz w:val="28"/>
      </w:rPr>
    </w:lvl>
    <w:lvl w:ilvl="2">
      <w:start w:val="1"/>
      <w:numFmt w:val="decimal"/>
      <w:lvlText w:val="%1.%2.%3"/>
      <w:lvlJc w:val="left"/>
      <w:pPr>
        <w:tabs>
          <w:tab w:val="num" w:pos="720"/>
        </w:tabs>
        <w:ind w:left="720" w:hanging="720"/>
      </w:pPr>
      <w:rPr>
        <w:rFonts w:ascii="Arial" w:hAnsi="Arial" w:hint="default"/>
        <w:b/>
        <w:i w:val="0"/>
        <w:sz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0BF5635"/>
    <w:multiLevelType w:val="multilevel"/>
    <w:tmpl w:val="1090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D04717"/>
    <w:multiLevelType w:val="hybridMultilevel"/>
    <w:tmpl w:val="E84C67F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03395D02"/>
    <w:multiLevelType w:val="hybridMultilevel"/>
    <w:tmpl w:val="BB38E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3753E8A"/>
    <w:multiLevelType w:val="hybridMultilevel"/>
    <w:tmpl w:val="DC7410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03E50B74"/>
    <w:multiLevelType w:val="hybridMultilevel"/>
    <w:tmpl w:val="3F4494B0"/>
    <w:lvl w:ilvl="0" w:tplc="0C0A0005">
      <w:start w:val="1"/>
      <w:numFmt w:val="bullet"/>
      <w:lvlText w:val=""/>
      <w:lvlJc w:val="left"/>
      <w:pPr>
        <w:ind w:left="2880" w:hanging="360"/>
      </w:pPr>
      <w:rPr>
        <w:rFonts w:ascii="Wingdings" w:hAnsi="Wingdings" w:hint="default"/>
      </w:rPr>
    </w:lvl>
    <w:lvl w:ilvl="1" w:tplc="0C0A0003" w:tentative="1">
      <w:start w:val="1"/>
      <w:numFmt w:val="bullet"/>
      <w:lvlText w:val="o"/>
      <w:lvlJc w:val="left"/>
      <w:pPr>
        <w:ind w:left="3600" w:hanging="360"/>
      </w:pPr>
      <w:rPr>
        <w:rFonts w:ascii="Courier New" w:hAnsi="Courier New" w:cs="Courier New" w:hint="default"/>
      </w:rPr>
    </w:lvl>
    <w:lvl w:ilvl="2" w:tplc="0C0A0005" w:tentative="1">
      <w:start w:val="1"/>
      <w:numFmt w:val="bullet"/>
      <w:lvlText w:val=""/>
      <w:lvlJc w:val="left"/>
      <w:pPr>
        <w:ind w:left="4320" w:hanging="360"/>
      </w:pPr>
      <w:rPr>
        <w:rFonts w:ascii="Wingdings" w:hAnsi="Wingdings" w:hint="default"/>
      </w:rPr>
    </w:lvl>
    <w:lvl w:ilvl="3" w:tplc="0C0A0001" w:tentative="1">
      <w:start w:val="1"/>
      <w:numFmt w:val="bullet"/>
      <w:lvlText w:val=""/>
      <w:lvlJc w:val="left"/>
      <w:pPr>
        <w:ind w:left="5040" w:hanging="360"/>
      </w:pPr>
      <w:rPr>
        <w:rFonts w:ascii="Symbol" w:hAnsi="Symbol" w:hint="default"/>
      </w:rPr>
    </w:lvl>
    <w:lvl w:ilvl="4" w:tplc="0C0A0003" w:tentative="1">
      <w:start w:val="1"/>
      <w:numFmt w:val="bullet"/>
      <w:lvlText w:val="o"/>
      <w:lvlJc w:val="left"/>
      <w:pPr>
        <w:ind w:left="5760" w:hanging="360"/>
      </w:pPr>
      <w:rPr>
        <w:rFonts w:ascii="Courier New" w:hAnsi="Courier New" w:cs="Courier New" w:hint="default"/>
      </w:rPr>
    </w:lvl>
    <w:lvl w:ilvl="5" w:tplc="0C0A0005" w:tentative="1">
      <w:start w:val="1"/>
      <w:numFmt w:val="bullet"/>
      <w:lvlText w:val=""/>
      <w:lvlJc w:val="left"/>
      <w:pPr>
        <w:ind w:left="6480" w:hanging="360"/>
      </w:pPr>
      <w:rPr>
        <w:rFonts w:ascii="Wingdings" w:hAnsi="Wingdings" w:hint="default"/>
      </w:rPr>
    </w:lvl>
    <w:lvl w:ilvl="6" w:tplc="0C0A0001" w:tentative="1">
      <w:start w:val="1"/>
      <w:numFmt w:val="bullet"/>
      <w:lvlText w:val=""/>
      <w:lvlJc w:val="left"/>
      <w:pPr>
        <w:ind w:left="7200" w:hanging="360"/>
      </w:pPr>
      <w:rPr>
        <w:rFonts w:ascii="Symbol" w:hAnsi="Symbol" w:hint="default"/>
      </w:rPr>
    </w:lvl>
    <w:lvl w:ilvl="7" w:tplc="0C0A0003" w:tentative="1">
      <w:start w:val="1"/>
      <w:numFmt w:val="bullet"/>
      <w:lvlText w:val="o"/>
      <w:lvlJc w:val="left"/>
      <w:pPr>
        <w:ind w:left="7920" w:hanging="360"/>
      </w:pPr>
      <w:rPr>
        <w:rFonts w:ascii="Courier New" w:hAnsi="Courier New" w:cs="Courier New" w:hint="default"/>
      </w:rPr>
    </w:lvl>
    <w:lvl w:ilvl="8" w:tplc="0C0A0005" w:tentative="1">
      <w:start w:val="1"/>
      <w:numFmt w:val="bullet"/>
      <w:lvlText w:val=""/>
      <w:lvlJc w:val="left"/>
      <w:pPr>
        <w:ind w:left="8640" w:hanging="360"/>
      </w:pPr>
      <w:rPr>
        <w:rFonts w:ascii="Wingdings" w:hAnsi="Wingdings" w:hint="default"/>
      </w:rPr>
    </w:lvl>
  </w:abstractNum>
  <w:abstractNum w:abstractNumId="16" w15:restartNumberingAfterBreak="0">
    <w:nsid w:val="0D273E14"/>
    <w:multiLevelType w:val="hybridMultilevel"/>
    <w:tmpl w:val="6CD8F6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0D8969D4"/>
    <w:multiLevelType w:val="hybridMultilevel"/>
    <w:tmpl w:val="648267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0F8400D"/>
    <w:multiLevelType w:val="hybridMultilevel"/>
    <w:tmpl w:val="C532B44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53A7B08"/>
    <w:multiLevelType w:val="hybridMultilevel"/>
    <w:tmpl w:val="52B8E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6B376CE"/>
    <w:multiLevelType w:val="hybridMultilevel"/>
    <w:tmpl w:val="33082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71F406A"/>
    <w:multiLevelType w:val="hybridMultilevel"/>
    <w:tmpl w:val="CE30A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AFD1748"/>
    <w:multiLevelType w:val="hybridMultilevel"/>
    <w:tmpl w:val="CB0AC53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B8E3EF0"/>
    <w:multiLevelType w:val="hybridMultilevel"/>
    <w:tmpl w:val="6C709A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1852DE6"/>
    <w:multiLevelType w:val="hybridMultilevel"/>
    <w:tmpl w:val="2362D2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62D5432"/>
    <w:multiLevelType w:val="hybridMultilevel"/>
    <w:tmpl w:val="A3D4A74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A264093"/>
    <w:multiLevelType w:val="hybridMultilevel"/>
    <w:tmpl w:val="BF0E0A82"/>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7" w15:restartNumberingAfterBreak="0">
    <w:nsid w:val="2F3B1E67"/>
    <w:multiLevelType w:val="hybridMultilevel"/>
    <w:tmpl w:val="10DC13F0"/>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8" w15:restartNumberingAfterBreak="0">
    <w:nsid w:val="33190015"/>
    <w:multiLevelType w:val="hybridMultilevel"/>
    <w:tmpl w:val="937457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3517AE4"/>
    <w:multiLevelType w:val="hybridMultilevel"/>
    <w:tmpl w:val="AA261B08"/>
    <w:lvl w:ilvl="0" w:tplc="0C0A0001">
      <w:start w:val="1"/>
      <w:numFmt w:val="bullet"/>
      <w:lvlText w:val=""/>
      <w:lvlJc w:val="left"/>
      <w:pPr>
        <w:ind w:left="1425" w:hanging="360"/>
      </w:pPr>
      <w:rPr>
        <w:rFonts w:ascii="Symbol" w:hAnsi="Symbol"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0" w15:restartNumberingAfterBreak="0">
    <w:nsid w:val="388753FD"/>
    <w:multiLevelType w:val="hybridMultilevel"/>
    <w:tmpl w:val="97CCF36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AE64EFE"/>
    <w:multiLevelType w:val="hybridMultilevel"/>
    <w:tmpl w:val="339076CC"/>
    <w:lvl w:ilvl="0" w:tplc="0C0A0001">
      <w:start w:val="1"/>
      <w:numFmt w:val="bullet"/>
      <w:lvlText w:val=""/>
      <w:lvlJc w:val="left"/>
      <w:pPr>
        <w:ind w:left="2148" w:hanging="360"/>
      </w:pPr>
      <w:rPr>
        <w:rFonts w:ascii="Symbol" w:hAnsi="Symbol"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32" w15:restartNumberingAfterBreak="0">
    <w:nsid w:val="3C292236"/>
    <w:multiLevelType w:val="hybridMultilevel"/>
    <w:tmpl w:val="7344521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FC825E0"/>
    <w:multiLevelType w:val="hybridMultilevel"/>
    <w:tmpl w:val="54A0DF0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0926C67"/>
    <w:multiLevelType w:val="hybridMultilevel"/>
    <w:tmpl w:val="A9ACB8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19538E1"/>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255" w:hanging="576"/>
      </w:pPr>
    </w:lvl>
    <w:lvl w:ilvl="2">
      <w:start w:val="1"/>
      <w:numFmt w:val="decimal"/>
      <w:pStyle w:val="Ttulo3"/>
      <w:lvlText w:val="%1.%2.%3"/>
      <w:lvlJc w:val="left"/>
      <w:pPr>
        <w:ind w:left="2137"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6" w15:restartNumberingAfterBreak="0">
    <w:nsid w:val="465F6BE9"/>
    <w:multiLevelType w:val="multilevel"/>
    <w:tmpl w:val="D2244C00"/>
    <w:lvl w:ilvl="0">
      <w:start w:val="1"/>
      <w:numFmt w:val="decimal"/>
      <w:lvlText w:val="%1."/>
      <w:lvlJc w:val="left"/>
      <w:pPr>
        <w:tabs>
          <w:tab w:val="num" w:pos="360"/>
        </w:tabs>
        <w:ind w:left="360" w:hanging="360"/>
      </w:pPr>
      <w:rPr>
        <w:rFonts w:hint="default"/>
      </w:rPr>
    </w:lvl>
    <w:lvl w:ilvl="1">
      <w:start w:val="1"/>
      <w:numFmt w:val="decimal"/>
      <w:pStyle w:val="EstiloTtulo2Izquierda0cmPrimeralnea0cm"/>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7" w15:restartNumberingAfterBreak="0">
    <w:nsid w:val="47EF668B"/>
    <w:multiLevelType w:val="hybridMultilevel"/>
    <w:tmpl w:val="6712B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0DB2D77"/>
    <w:multiLevelType w:val="hybridMultilevel"/>
    <w:tmpl w:val="D430BF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996C5122">
      <w:numFmt w:val="bullet"/>
      <w:lvlText w:val="-"/>
      <w:lvlJc w:val="left"/>
      <w:pPr>
        <w:ind w:left="2880" w:hanging="360"/>
      </w:pPr>
      <w:rPr>
        <w:rFonts w:ascii="Arial" w:eastAsia="Times New Roman" w:hAnsi="Arial" w:cs="Aria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2850D9F"/>
    <w:multiLevelType w:val="hybridMultilevel"/>
    <w:tmpl w:val="9B7EB496"/>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40" w15:restartNumberingAfterBreak="0">
    <w:nsid w:val="5EC462E2"/>
    <w:multiLevelType w:val="hybridMultilevel"/>
    <w:tmpl w:val="94E82D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0304FA6"/>
    <w:multiLevelType w:val="hybridMultilevel"/>
    <w:tmpl w:val="C44055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81A7E21"/>
    <w:multiLevelType w:val="hybridMultilevel"/>
    <w:tmpl w:val="178CD1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933244C"/>
    <w:multiLevelType w:val="hybridMultilevel"/>
    <w:tmpl w:val="6AF837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A1E6133"/>
    <w:multiLevelType w:val="multilevel"/>
    <w:tmpl w:val="51F6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154A53"/>
    <w:multiLevelType w:val="hybridMultilevel"/>
    <w:tmpl w:val="291A58E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3A666FB"/>
    <w:multiLevelType w:val="hybridMultilevel"/>
    <w:tmpl w:val="05AE63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56C03A7"/>
    <w:multiLevelType w:val="hybridMultilevel"/>
    <w:tmpl w:val="121AD1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42CE3B4E">
      <w:start w:val="1"/>
      <w:numFmt w:val="bullet"/>
      <w:lvlText w:val="-"/>
      <w:lvlJc w:val="left"/>
      <w:pPr>
        <w:ind w:left="2160" w:hanging="360"/>
      </w:pPr>
      <w:rPr>
        <w:rFonts w:ascii="Arial" w:eastAsia="Times New Roman" w:hAnsi="Arial" w:cs="Arial"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6711965"/>
    <w:multiLevelType w:val="hybridMultilevel"/>
    <w:tmpl w:val="890284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8854B40"/>
    <w:multiLevelType w:val="hybridMultilevel"/>
    <w:tmpl w:val="18665F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9B57433"/>
    <w:multiLevelType w:val="hybridMultilevel"/>
    <w:tmpl w:val="1D42BDE4"/>
    <w:lvl w:ilvl="0" w:tplc="0C0A0001">
      <w:start w:val="1"/>
      <w:numFmt w:val="bullet"/>
      <w:lvlText w:val=""/>
      <w:lvlJc w:val="left"/>
      <w:pPr>
        <w:ind w:left="1426" w:hanging="360"/>
      </w:pPr>
      <w:rPr>
        <w:rFonts w:ascii="Symbol" w:hAnsi="Symbol" w:hint="default"/>
      </w:rPr>
    </w:lvl>
    <w:lvl w:ilvl="1" w:tplc="0C0A0003" w:tentative="1">
      <w:start w:val="1"/>
      <w:numFmt w:val="bullet"/>
      <w:lvlText w:val="o"/>
      <w:lvlJc w:val="left"/>
      <w:pPr>
        <w:ind w:left="2146" w:hanging="360"/>
      </w:pPr>
      <w:rPr>
        <w:rFonts w:ascii="Courier New" w:hAnsi="Courier New" w:cs="Courier New" w:hint="default"/>
      </w:rPr>
    </w:lvl>
    <w:lvl w:ilvl="2" w:tplc="0C0A0005" w:tentative="1">
      <w:start w:val="1"/>
      <w:numFmt w:val="bullet"/>
      <w:lvlText w:val=""/>
      <w:lvlJc w:val="left"/>
      <w:pPr>
        <w:ind w:left="2866" w:hanging="360"/>
      </w:pPr>
      <w:rPr>
        <w:rFonts w:ascii="Wingdings" w:hAnsi="Wingdings" w:hint="default"/>
      </w:rPr>
    </w:lvl>
    <w:lvl w:ilvl="3" w:tplc="0C0A0001" w:tentative="1">
      <w:start w:val="1"/>
      <w:numFmt w:val="bullet"/>
      <w:lvlText w:val=""/>
      <w:lvlJc w:val="left"/>
      <w:pPr>
        <w:ind w:left="3586" w:hanging="360"/>
      </w:pPr>
      <w:rPr>
        <w:rFonts w:ascii="Symbol" w:hAnsi="Symbol" w:hint="default"/>
      </w:rPr>
    </w:lvl>
    <w:lvl w:ilvl="4" w:tplc="0C0A0003" w:tentative="1">
      <w:start w:val="1"/>
      <w:numFmt w:val="bullet"/>
      <w:lvlText w:val="o"/>
      <w:lvlJc w:val="left"/>
      <w:pPr>
        <w:ind w:left="4306" w:hanging="360"/>
      </w:pPr>
      <w:rPr>
        <w:rFonts w:ascii="Courier New" w:hAnsi="Courier New" w:cs="Courier New" w:hint="default"/>
      </w:rPr>
    </w:lvl>
    <w:lvl w:ilvl="5" w:tplc="0C0A0005" w:tentative="1">
      <w:start w:val="1"/>
      <w:numFmt w:val="bullet"/>
      <w:lvlText w:val=""/>
      <w:lvlJc w:val="left"/>
      <w:pPr>
        <w:ind w:left="5026" w:hanging="360"/>
      </w:pPr>
      <w:rPr>
        <w:rFonts w:ascii="Wingdings" w:hAnsi="Wingdings" w:hint="default"/>
      </w:rPr>
    </w:lvl>
    <w:lvl w:ilvl="6" w:tplc="0C0A0001" w:tentative="1">
      <w:start w:val="1"/>
      <w:numFmt w:val="bullet"/>
      <w:lvlText w:val=""/>
      <w:lvlJc w:val="left"/>
      <w:pPr>
        <w:ind w:left="5746" w:hanging="360"/>
      </w:pPr>
      <w:rPr>
        <w:rFonts w:ascii="Symbol" w:hAnsi="Symbol" w:hint="default"/>
      </w:rPr>
    </w:lvl>
    <w:lvl w:ilvl="7" w:tplc="0C0A0003" w:tentative="1">
      <w:start w:val="1"/>
      <w:numFmt w:val="bullet"/>
      <w:lvlText w:val="o"/>
      <w:lvlJc w:val="left"/>
      <w:pPr>
        <w:ind w:left="6466" w:hanging="360"/>
      </w:pPr>
      <w:rPr>
        <w:rFonts w:ascii="Courier New" w:hAnsi="Courier New" w:cs="Courier New" w:hint="default"/>
      </w:rPr>
    </w:lvl>
    <w:lvl w:ilvl="8" w:tplc="0C0A0005" w:tentative="1">
      <w:start w:val="1"/>
      <w:numFmt w:val="bullet"/>
      <w:lvlText w:val=""/>
      <w:lvlJc w:val="left"/>
      <w:pPr>
        <w:ind w:left="7186" w:hanging="360"/>
      </w:pPr>
      <w:rPr>
        <w:rFonts w:ascii="Wingdings" w:hAnsi="Wingdings" w:hint="default"/>
      </w:rPr>
    </w:lvl>
  </w:abstractNum>
  <w:abstractNum w:abstractNumId="51" w15:restartNumberingAfterBreak="0">
    <w:nsid w:val="7A5D01B5"/>
    <w:multiLevelType w:val="hybridMultilevel"/>
    <w:tmpl w:val="6C14B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5"/>
  </w:num>
  <w:num w:numId="4">
    <w:abstractNumId w:val="47"/>
  </w:num>
  <w:num w:numId="5">
    <w:abstractNumId w:val="38"/>
  </w:num>
  <w:num w:numId="6">
    <w:abstractNumId w:val="45"/>
  </w:num>
  <w:num w:numId="7">
    <w:abstractNumId w:val="18"/>
  </w:num>
  <w:num w:numId="8">
    <w:abstractNumId w:val="25"/>
  </w:num>
  <w:num w:numId="9">
    <w:abstractNumId w:val="19"/>
  </w:num>
  <w:num w:numId="10">
    <w:abstractNumId w:val="21"/>
  </w:num>
  <w:num w:numId="11">
    <w:abstractNumId w:val="40"/>
  </w:num>
  <w:num w:numId="12">
    <w:abstractNumId w:val="23"/>
  </w:num>
  <w:num w:numId="13">
    <w:abstractNumId w:val="33"/>
  </w:num>
  <w:num w:numId="14">
    <w:abstractNumId w:val="28"/>
  </w:num>
  <w:num w:numId="15">
    <w:abstractNumId w:val="41"/>
  </w:num>
  <w:num w:numId="16">
    <w:abstractNumId w:val="14"/>
  </w:num>
  <w:num w:numId="17">
    <w:abstractNumId w:val="16"/>
  </w:num>
  <w:num w:numId="18">
    <w:abstractNumId w:val="20"/>
  </w:num>
  <w:num w:numId="19">
    <w:abstractNumId w:val="49"/>
  </w:num>
  <w:num w:numId="20">
    <w:abstractNumId w:val="37"/>
  </w:num>
  <w:num w:numId="21">
    <w:abstractNumId w:val="13"/>
  </w:num>
  <w:num w:numId="22">
    <w:abstractNumId w:val="12"/>
  </w:num>
  <w:num w:numId="23">
    <w:abstractNumId w:val="48"/>
  </w:num>
  <w:num w:numId="24">
    <w:abstractNumId w:val="51"/>
  </w:num>
  <w:num w:numId="25">
    <w:abstractNumId w:val="34"/>
  </w:num>
  <w:num w:numId="26">
    <w:abstractNumId w:val="42"/>
  </w:num>
  <w:num w:numId="27">
    <w:abstractNumId w:val="35"/>
    <w:lvlOverride w:ilvl="0">
      <w:startOverride w:val="1"/>
    </w:lvlOverride>
  </w:num>
  <w:num w:numId="28">
    <w:abstractNumId w:val="15"/>
  </w:num>
  <w:num w:numId="29">
    <w:abstractNumId w:val="30"/>
  </w:num>
  <w:num w:numId="30">
    <w:abstractNumId w:val="11"/>
  </w:num>
  <w:num w:numId="31">
    <w:abstractNumId w:val="46"/>
  </w:num>
  <w:num w:numId="32">
    <w:abstractNumId w:val="44"/>
  </w:num>
  <w:num w:numId="33">
    <w:abstractNumId w:val="22"/>
  </w:num>
  <w:num w:numId="34">
    <w:abstractNumId w:val="39"/>
  </w:num>
  <w:num w:numId="35">
    <w:abstractNumId w:val="50"/>
  </w:num>
  <w:num w:numId="36">
    <w:abstractNumId w:val="43"/>
  </w:num>
  <w:num w:numId="37">
    <w:abstractNumId w:val="24"/>
  </w:num>
  <w:num w:numId="38">
    <w:abstractNumId w:val="29"/>
  </w:num>
  <w:num w:numId="39">
    <w:abstractNumId w:val="26"/>
  </w:num>
  <w:num w:numId="40">
    <w:abstractNumId w:val="27"/>
  </w:num>
  <w:num w:numId="41">
    <w:abstractNumId w:val="31"/>
  </w:num>
  <w:num w:numId="42">
    <w:abstractNumId w:val="17"/>
  </w:num>
  <w:num w:numId="43">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pt-BR" w:vendorID="64" w:dllVersion="0" w:nlCheck="1" w:checkStyle="0"/>
  <w:activeWritingStyle w:appName="MSWord" w:lang="fr-FR" w:vendorID="64" w:dllVersion="0" w:nlCheck="1" w:checkStyle="0"/>
  <w:activeWritingStyle w:appName="MSWord" w:lang="en-US" w:vendorID="64" w:dllVersion="6" w:nlCheck="1" w:checkStyle="1"/>
  <w:activeWritingStyle w:appName="MSWord" w:lang="en-US" w:vendorID="64" w:dllVersion="0" w:nlCheck="1" w:checkStyle="0"/>
  <w:activeWritingStyle w:appName="MSWord" w:lang="es-ES" w:vendorID="64" w:dllVersion="4096" w:nlCheck="1" w:checkStyle="0"/>
  <w:activeWritingStyle w:appName="MSWord" w:lang="pt-BR" w:vendorID="64" w:dllVersion="4096" w:nlCheck="1" w:checkStyle="0"/>
  <w:activeWritingStyle w:appName="MSWord" w:lang="fr-FR" w:vendorID="64" w:dllVersion="4096" w:nlCheck="1" w:checkStyle="0"/>
  <w:proofState w:spelling="clean" w:grammar="clean"/>
  <w:attachedTemplate r:id="rId1"/>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AA3"/>
    <w:rsid w:val="00013F56"/>
    <w:rsid w:val="00020D82"/>
    <w:rsid w:val="00023BA5"/>
    <w:rsid w:val="00025090"/>
    <w:rsid w:val="00025E2F"/>
    <w:rsid w:val="000269E8"/>
    <w:rsid w:val="00030DE6"/>
    <w:rsid w:val="000314CE"/>
    <w:rsid w:val="00035C7A"/>
    <w:rsid w:val="000365EC"/>
    <w:rsid w:val="00040ADA"/>
    <w:rsid w:val="00044B56"/>
    <w:rsid w:val="00044C76"/>
    <w:rsid w:val="00044D0B"/>
    <w:rsid w:val="000512E9"/>
    <w:rsid w:val="00051CF3"/>
    <w:rsid w:val="000528F8"/>
    <w:rsid w:val="00052997"/>
    <w:rsid w:val="000533C2"/>
    <w:rsid w:val="000561DD"/>
    <w:rsid w:val="0006316F"/>
    <w:rsid w:val="0006325C"/>
    <w:rsid w:val="0006418A"/>
    <w:rsid w:val="000707BB"/>
    <w:rsid w:val="0007213E"/>
    <w:rsid w:val="00073F99"/>
    <w:rsid w:val="00074A60"/>
    <w:rsid w:val="000755E6"/>
    <w:rsid w:val="00083805"/>
    <w:rsid w:val="00084FC2"/>
    <w:rsid w:val="00095773"/>
    <w:rsid w:val="00096EA5"/>
    <w:rsid w:val="000975ED"/>
    <w:rsid w:val="000A3A38"/>
    <w:rsid w:val="000A4DEB"/>
    <w:rsid w:val="000A669D"/>
    <w:rsid w:val="000B4206"/>
    <w:rsid w:val="000B7A14"/>
    <w:rsid w:val="000C03BA"/>
    <w:rsid w:val="000C0957"/>
    <w:rsid w:val="000C446D"/>
    <w:rsid w:val="000C4F6A"/>
    <w:rsid w:val="000C552D"/>
    <w:rsid w:val="000D0F78"/>
    <w:rsid w:val="000D68A0"/>
    <w:rsid w:val="000E026E"/>
    <w:rsid w:val="000E3EC5"/>
    <w:rsid w:val="000E668B"/>
    <w:rsid w:val="000E68A0"/>
    <w:rsid w:val="000E7044"/>
    <w:rsid w:val="000F0C85"/>
    <w:rsid w:val="00102E42"/>
    <w:rsid w:val="001040E9"/>
    <w:rsid w:val="001041BB"/>
    <w:rsid w:val="00117E92"/>
    <w:rsid w:val="00120966"/>
    <w:rsid w:val="00121695"/>
    <w:rsid w:val="00122323"/>
    <w:rsid w:val="0012300A"/>
    <w:rsid w:val="00127CEB"/>
    <w:rsid w:val="001307F2"/>
    <w:rsid w:val="001370D1"/>
    <w:rsid w:val="001409EC"/>
    <w:rsid w:val="0014220F"/>
    <w:rsid w:val="00145F15"/>
    <w:rsid w:val="0015407F"/>
    <w:rsid w:val="0015793C"/>
    <w:rsid w:val="0016728A"/>
    <w:rsid w:val="00177D70"/>
    <w:rsid w:val="0018120C"/>
    <w:rsid w:val="001817D7"/>
    <w:rsid w:val="0018544E"/>
    <w:rsid w:val="00197C9F"/>
    <w:rsid w:val="001A003F"/>
    <w:rsid w:val="001A26A7"/>
    <w:rsid w:val="001A2DF7"/>
    <w:rsid w:val="001A6A8E"/>
    <w:rsid w:val="001B776F"/>
    <w:rsid w:val="001C725C"/>
    <w:rsid w:val="001C78A1"/>
    <w:rsid w:val="001D5C13"/>
    <w:rsid w:val="001D7934"/>
    <w:rsid w:val="001E0A60"/>
    <w:rsid w:val="001E1654"/>
    <w:rsid w:val="001F3876"/>
    <w:rsid w:val="0020118A"/>
    <w:rsid w:val="0020118C"/>
    <w:rsid w:val="00203C1E"/>
    <w:rsid w:val="002078C0"/>
    <w:rsid w:val="00212F16"/>
    <w:rsid w:val="00213A3E"/>
    <w:rsid w:val="00213F7A"/>
    <w:rsid w:val="0021712E"/>
    <w:rsid w:val="00220258"/>
    <w:rsid w:val="00222064"/>
    <w:rsid w:val="002245B2"/>
    <w:rsid w:val="00230545"/>
    <w:rsid w:val="0023166E"/>
    <w:rsid w:val="002373A0"/>
    <w:rsid w:val="0024112A"/>
    <w:rsid w:val="00246565"/>
    <w:rsid w:val="00257B92"/>
    <w:rsid w:val="00263B1E"/>
    <w:rsid w:val="00270542"/>
    <w:rsid w:val="00271662"/>
    <w:rsid w:val="00276F8E"/>
    <w:rsid w:val="00282164"/>
    <w:rsid w:val="00282499"/>
    <w:rsid w:val="002850E5"/>
    <w:rsid w:val="00287B47"/>
    <w:rsid w:val="00292459"/>
    <w:rsid w:val="00293719"/>
    <w:rsid w:val="00293D9A"/>
    <w:rsid w:val="00296525"/>
    <w:rsid w:val="002A0138"/>
    <w:rsid w:val="002A0164"/>
    <w:rsid w:val="002A0C8B"/>
    <w:rsid w:val="002A477B"/>
    <w:rsid w:val="002A5BAA"/>
    <w:rsid w:val="002A675D"/>
    <w:rsid w:val="002A78AF"/>
    <w:rsid w:val="002B2B24"/>
    <w:rsid w:val="002B39CB"/>
    <w:rsid w:val="002B5664"/>
    <w:rsid w:val="002B6198"/>
    <w:rsid w:val="002B66F2"/>
    <w:rsid w:val="002C42F4"/>
    <w:rsid w:val="002C497A"/>
    <w:rsid w:val="002C52D3"/>
    <w:rsid w:val="002D44A5"/>
    <w:rsid w:val="002D6BFF"/>
    <w:rsid w:val="002E19F9"/>
    <w:rsid w:val="002E3AE7"/>
    <w:rsid w:val="002F0579"/>
    <w:rsid w:val="002F0DA8"/>
    <w:rsid w:val="002F1C1D"/>
    <w:rsid w:val="002F7C58"/>
    <w:rsid w:val="0030329C"/>
    <w:rsid w:val="00304C19"/>
    <w:rsid w:val="00305BBA"/>
    <w:rsid w:val="00325D15"/>
    <w:rsid w:val="00332B26"/>
    <w:rsid w:val="00337371"/>
    <w:rsid w:val="003375BC"/>
    <w:rsid w:val="00337BF5"/>
    <w:rsid w:val="00337C42"/>
    <w:rsid w:val="00337EBA"/>
    <w:rsid w:val="0034423C"/>
    <w:rsid w:val="00344F69"/>
    <w:rsid w:val="003452F0"/>
    <w:rsid w:val="00356FCA"/>
    <w:rsid w:val="003704F6"/>
    <w:rsid w:val="00372353"/>
    <w:rsid w:val="003762E3"/>
    <w:rsid w:val="003768E0"/>
    <w:rsid w:val="00383188"/>
    <w:rsid w:val="003834BA"/>
    <w:rsid w:val="0038403D"/>
    <w:rsid w:val="00386DBC"/>
    <w:rsid w:val="003875E7"/>
    <w:rsid w:val="0039277D"/>
    <w:rsid w:val="00395BF9"/>
    <w:rsid w:val="003A0582"/>
    <w:rsid w:val="003A0AD6"/>
    <w:rsid w:val="003A4697"/>
    <w:rsid w:val="003B183D"/>
    <w:rsid w:val="003B1A56"/>
    <w:rsid w:val="003B3F33"/>
    <w:rsid w:val="003B4BD9"/>
    <w:rsid w:val="003B55AE"/>
    <w:rsid w:val="003B7BF8"/>
    <w:rsid w:val="003C2E94"/>
    <w:rsid w:val="003C43D3"/>
    <w:rsid w:val="003D264F"/>
    <w:rsid w:val="003D3B58"/>
    <w:rsid w:val="003D75B1"/>
    <w:rsid w:val="003E0A38"/>
    <w:rsid w:val="003E0F96"/>
    <w:rsid w:val="003E4F3E"/>
    <w:rsid w:val="003E6560"/>
    <w:rsid w:val="003F6302"/>
    <w:rsid w:val="004056AA"/>
    <w:rsid w:val="00405F4C"/>
    <w:rsid w:val="00417E71"/>
    <w:rsid w:val="00421966"/>
    <w:rsid w:val="0042210A"/>
    <w:rsid w:val="00447071"/>
    <w:rsid w:val="0045241A"/>
    <w:rsid w:val="00455BFB"/>
    <w:rsid w:val="00456045"/>
    <w:rsid w:val="0045719F"/>
    <w:rsid w:val="00464FB9"/>
    <w:rsid w:val="00470059"/>
    <w:rsid w:val="00471A62"/>
    <w:rsid w:val="00472E6F"/>
    <w:rsid w:val="004765D9"/>
    <w:rsid w:val="0048006D"/>
    <w:rsid w:val="0048261B"/>
    <w:rsid w:val="00482BC5"/>
    <w:rsid w:val="004863AC"/>
    <w:rsid w:val="0048642C"/>
    <w:rsid w:val="00487BA3"/>
    <w:rsid w:val="004934A3"/>
    <w:rsid w:val="00493F88"/>
    <w:rsid w:val="00496F04"/>
    <w:rsid w:val="004A0509"/>
    <w:rsid w:val="004A7D90"/>
    <w:rsid w:val="004B3529"/>
    <w:rsid w:val="004B3A59"/>
    <w:rsid w:val="004B57EF"/>
    <w:rsid w:val="004B5B2E"/>
    <w:rsid w:val="004B73C8"/>
    <w:rsid w:val="004C758E"/>
    <w:rsid w:val="004D1AA2"/>
    <w:rsid w:val="004D20FF"/>
    <w:rsid w:val="004D4810"/>
    <w:rsid w:val="004D51CF"/>
    <w:rsid w:val="004D67A3"/>
    <w:rsid w:val="004D6AF8"/>
    <w:rsid w:val="004D7673"/>
    <w:rsid w:val="004E51DA"/>
    <w:rsid w:val="00502EB5"/>
    <w:rsid w:val="005031AC"/>
    <w:rsid w:val="00504209"/>
    <w:rsid w:val="0051106E"/>
    <w:rsid w:val="00511AF1"/>
    <w:rsid w:val="00514B26"/>
    <w:rsid w:val="00517D30"/>
    <w:rsid w:val="00521B70"/>
    <w:rsid w:val="00521DE7"/>
    <w:rsid w:val="005222DF"/>
    <w:rsid w:val="00523D00"/>
    <w:rsid w:val="00525979"/>
    <w:rsid w:val="00527CAD"/>
    <w:rsid w:val="00530417"/>
    <w:rsid w:val="00530F39"/>
    <w:rsid w:val="0053207E"/>
    <w:rsid w:val="00534B20"/>
    <w:rsid w:val="00534BCD"/>
    <w:rsid w:val="00536BC0"/>
    <w:rsid w:val="00537E7A"/>
    <w:rsid w:val="005409D4"/>
    <w:rsid w:val="0054332C"/>
    <w:rsid w:val="005560FE"/>
    <w:rsid w:val="0056410A"/>
    <w:rsid w:val="00574EB5"/>
    <w:rsid w:val="00585B53"/>
    <w:rsid w:val="00587C37"/>
    <w:rsid w:val="00592D98"/>
    <w:rsid w:val="00593BAD"/>
    <w:rsid w:val="005A1AB0"/>
    <w:rsid w:val="005A1BE3"/>
    <w:rsid w:val="005A293C"/>
    <w:rsid w:val="005A404A"/>
    <w:rsid w:val="005B4F8B"/>
    <w:rsid w:val="005B79CB"/>
    <w:rsid w:val="005C0AF4"/>
    <w:rsid w:val="005C5B63"/>
    <w:rsid w:val="005C6634"/>
    <w:rsid w:val="005C7514"/>
    <w:rsid w:val="005C7E46"/>
    <w:rsid w:val="005D3B5F"/>
    <w:rsid w:val="005F0B55"/>
    <w:rsid w:val="005F0D24"/>
    <w:rsid w:val="005F297A"/>
    <w:rsid w:val="005F6FA2"/>
    <w:rsid w:val="00602F1E"/>
    <w:rsid w:val="00605B08"/>
    <w:rsid w:val="006171E5"/>
    <w:rsid w:val="00621A7E"/>
    <w:rsid w:val="00622D10"/>
    <w:rsid w:val="006267CC"/>
    <w:rsid w:val="00636437"/>
    <w:rsid w:val="006369E3"/>
    <w:rsid w:val="00641E7F"/>
    <w:rsid w:val="00642797"/>
    <w:rsid w:val="0064394B"/>
    <w:rsid w:val="00643C6B"/>
    <w:rsid w:val="006449A8"/>
    <w:rsid w:val="00646AD0"/>
    <w:rsid w:val="00652115"/>
    <w:rsid w:val="00655063"/>
    <w:rsid w:val="006622D0"/>
    <w:rsid w:val="00663BB8"/>
    <w:rsid w:val="006678BE"/>
    <w:rsid w:val="00672B10"/>
    <w:rsid w:val="00672DC7"/>
    <w:rsid w:val="00674222"/>
    <w:rsid w:val="00682143"/>
    <w:rsid w:val="006845F2"/>
    <w:rsid w:val="00685A29"/>
    <w:rsid w:val="0068621C"/>
    <w:rsid w:val="006911B7"/>
    <w:rsid w:val="006938B0"/>
    <w:rsid w:val="00696D70"/>
    <w:rsid w:val="006A1D08"/>
    <w:rsid w:val="006A3B62"/>
    <w:rsid w:val="006A710F"/>
    <w:rsid w:val="006A7333"/>
    <w:rsid w:val="006C1ED8"/>
    <w:rsid w:val="006C2B7E"/>
    <w:rsid w:val="006C7996"/>
    <w:rsid w:val="006D003B"/>
    <w:rsid w:val="006D1050"/>
    <w:rsid w:val="006D1065"/>
    <w:rsid w:val="006D274E"/>
    <w:rsid w:val="006D6425"/>
    <w:rsid w:val="006E03A8"/>
    <w:rsid w:val="006E0454"/>
    <w:rsid w:val="006E1FD0"/>
    <w:rsid w:val="006E4B32"/>
    <w:rsid w:val="006E69A1"/>
    <w:rsid w:val="006F1BF6"/>
    <w:rsid w:val="006F20BA"/>
    <w:rsid w:val="006F461D"/>
    <w:rsid w:val="006F68B6"/>
    <w:rsid w:val="007002DB"/>
    <w:rsid w:val="00700B05"/>
    <w:rsid w:val="007100ED"/>
    <w:rsid w:val="007113C9"/>
    <w:rsid w:val="007141B8"/>
    <w:rsid w:val="00714E53"/>
    <w:rsid w:val="00726F03"/>
    <w:rsid w:val="0073174E"/>
    <w:rsid w:val="00732966"/>
    <w:rsid w:val="007344DF"/>
    <w:rsid w:val="00735009"/>
    <w:rsid w:val="00736DDA"/>
    <w:rsid w:val="0073704A"/>
    <w:rsid w:val="00743C65"/>
    <w:rsid w:val="00745019"/>
    <w:rsid w:val="00756472"/>
    <w:rsid w:val="00762E2B"/>
    <w:rsid w:val="0076605B"/>
    <w:rsid w:val="00766C2A"/>
    <w:rsid w:val="00767E72"/>
    <w:rsid w:val="00787E59"/>
    <w:rsid w:val="007903D2"/>
    <w:rsid w:val="00790F3D"/>
    <w:rsid w:val="0079591A"/>
    <w:rsid w:val="0079644D"/>
    <w:rsid w:val="00796713"/>
    <w:rsid w:val="007A17F1"/>
    <w:rsid w:val="007A2005"/>
    <w:rsid w:val="007A2B14"/>
    <w:rsid w:val="007A649C"/>
    <w:rsid w:val="007A7055"/>
    <w:rsid w:val="007A7B51"/>
    <w:rsid w:val="007B0457"/>
    <w:rsid w:val="007B0712"/>
    <w:rsid w:val="007B32F6"/>
    <w:rsid w:val="007B3724"/>
    <w:rsid w:val="007B4A86"/>
    <w:rsid w:val="007C1272"/>
    <w:rsid w:val="007C290B"/>
    <w:rsid w:val="007C49DB"/>
    <w:rsid w:val="007C4C41"/>
    <w:rsid w:val="007C74B1"/>
    <w:rsid w:val="007D0932"/>
    <w:rsid w:val="007D1C34"/>
    <w:rsid w:val="007D3A2D"/>
    <w:rsid w:val="007D3C31"/>
    <w:rsid w:val="007D4663"/>
    <w:rsid w:val="007E0EB0"/>
    <w:rsid w:val="007E2077"/>
    <w:rsid w:val="007E4FF2"/>
    <w:rsid w:val="007F06ED"/>
    <w:rsid w:val="007F2D67"/>
    <w:rsid w:val="007F3089"/>
    <w:rsid w:val="007F5F6F"/>
    <w:rsid w:val="00805950"/>
    <w:rsid w:val="008059F1"/>
    <w:rsid w:val="00806D44"/>
    <w:rsid w:val="00807459"/>
    <w:rsid w:val="00810847"/>
    <w:rsid w:val="00811BEC"/>
    <w:rsid w:val="0081795F"/>
    <w:rsid w:val="00825489"/>
    <w:rsid w:val="00834BFD"/>
    <w:rsid w:val="00834DD1"/>
    <w:rsid w:val="00834F4E"/>
    <w:rsid w:val="00840B94"/>
    <w:rsid w:val="008510E1"/>
    <w:rsid w:val="008516CE"/>
    <w:rsid w:val="008526B4"/>
    <w:rsid w:val="0085742D"/>
    <w:rsid w:val="008665B0"/>
    <w:rsid w:val="00871F4A"/>
    <w:rsid w:val="008723B9"/>
    <w:rsid w:val="00874FBA"/>
    <w:rsid w:val="00887DB7"/>
    <w:rsid w:val="0089068E"/>
    <w:rsid w:val="00890753"/>
    <w:rsid w:val="008962E0"/>
    <w:rsid w:val="008A232A"/>
    <w:rsid w:val="008A4363"/>
    <w:rsid w:val="008A5825"/>
    <w:rsid w:val="008B22A3"/>
    <w:rsid w:val="008B2D78"/>
    <w:rsid w:val="008C0B9D"/>
    <w:rsid w:val="008C2636"/>
    <w:rsid w:val="008D1EA3"/>
    <w:rsid w:val="008D39DC"/>
    <w:rsid w:val="008D3C45"/>
    <w:rsid w:val="008D3C54"/>
    <w:rsid w:val="008D4071"/>
    <w:rsid w:val="008D4A12"/>
    <w:rsid w:val="008D536F"/>
    <w:rsid w:val="008E01DB"/>
    <w:rsid w:val="008E29D5"/>
    <w:rsid w:val="008E53A3"/>
    <w:rsid w:val="008E7224"/>
    <w:rsid w:val="008E7ED3"/>
    <w:rsid w:val="008F4A82"/>
    <w:rsid w:val="008F781E"/>
    <w:rsid w:val="00902672"/>
    <w:rsid w:val="009036B3"/>
    <w:rsid w:val="00904DD6"/>
    <w:rsid w:val="00910929"/>
    <w:rsid w:val="00914654"/>
    <w:rsid w:val="00915A73"/>
    <w:rsid w:val="0091746D"/>
    <w:rsid w:val="00924989"/>
    <w:rsid w:val="00930BB1"/>
    <w:rsid w:val="00935E55"/>
    <w:rsid w:val="00937221"/>
    <w:rsid w:val="00947E99"/>
    <w:rsid w:val="00950289"/>
    <w:rsid w:val="009516E8"/>
    <w:rsid w:val="00955580"/>
    <w:rsid w:val="00956851"/>
    <w:rsid w:val="009641EA"/>
    <w:rsid w:val="009714D4"/>
    <w:rsid w:val="00972EB0"/>
    <w:rsid w:val="00974C5B"/>
    <w:rsid w:val="00974ECF"/>
    <w:rsid w:val="009822E9"/>
    <w:rsid w:val="009823B9"/>
    <w:rsid w:val="00992AF0"/>
    <w:rsid w:val="00996B68"/>
    <w:rsid w:val="009A65DE"/>
    <w:rsid w:val="009A734D"/>
    <w:rsid w:val="009B49B8"/>
    <w:rsid w:val="009B51D1"/>
    <w:rsid w:val="009B7236"/>
    <w:rsid w:val="009C5A78"/>
    <w:rsid w:val="009D24C1"/>
    <w:rsid w:val="009D29C7"/>
    <w:rsid w:val="009D3856"/>
    <w:rsid w:val="009D4056"/>
    <w:rsid w:val="009D6082"/>
    <w:rsid w:val="009E02A9"/>
    <w:rsid w:val="009E222F"/>
    <w:rsid w:val="009E2655"/>
    <w:rsid w:val="009E4AE4"/>
    <w:rsid w:val="009E545A"/>
    <w:rsid w:val="009F10DB"/>
    <w:rsid w:val="009F3177"/>
    <w:rsid w:val="009F5DF0"/>
    <w:rsid w:val="00A04AF4"/>
    <w:rsid w:val="00A07D00"/>
    <w:rsid w:val="00A100DC"/>
    <w:rsid w:val="00A157AB"/>
    <w:rsid w:val="00A16150"/>
    <w:rsid w:val="00A168F2"/>
    <w:rsid w:val="00A21135"/>
    <w:rsid w:val="00A21A8F"/>
    <w:rsid w:val="00A30D4F"/>
    <w:rsid w:val="00A319AC"/>
    <w:rsid w:val="00A44209"/>
    <w:rsid w:val="00A45B0A"/>
    <w:rsid w:val="00A55DB6"/>
    <w:rsid w:val="00A56730"/>
    <w:rsid w:val="00A5720D"/>
    <w:rsid w:val="00A63ABB"/>
    <w:rsid w:val="00A67B87"/>
    <w:rsid w:val="00A745ED"/>
    <w:rsid w:val="00A76C20"/>
    <w:rsid w:val="00A822D4"/>
    <w:rsid w:val="00A82CD5"/>
    <w:rsid w:val="00A83C14"/>
    <w:rsid w:val="00A87F2F"/>
    <w:rsid w:val="00A94254"/>
    <w:rsid w:val="00A97166"/>
    <w:rsid w:val="00A978D8"/>
    <w:rsid w:val="00AA0337"/>
    <w:rsid w:val="00AA1E07"/>
    <w:rsid w:val="00AA2E1A"/>
    <w:rsid w:val="00AA5E5A"/>
    <w:rsid w:val="00AA6186"/>
    <w:rsid w:val="00AB588B"/>
    <w:rsid w:val="00AB7959"/>
    <w:rsid w:val="00AC1268"/>
    <w:rsid w:val="00AC1B0E"/>
    <w:rsid w:val="00AC2121"/>
    <w:rsid w:val="00AC255E"/>
    <w:rsid w:val="00AC74FF"/>
    <w:rsid w:val="00AC7882"/>
    <w:rsid w:val="00AD0CD2"/>
    <w:rsid w:val="00AE4219"/>
    <w:rsid w:val="00AE565A"/>
    <w:rsid w:val="00AE69A6"/>
    <w:rsid w:val="00AE6A43"/>
    <w:rsid w:val="00AE7A50"/>
    <w:rsid w:val="00AE7D8C"/>
    <w:rsid w:val="00AF0A0B"/>
    <w:rsid w:val="00AF1215"/>
    <w:rsid w:val="00AF2CEA"/>
    <w:rsid w:val="00AF3AA3"/>
    <w:rsid w:val="00AF6D7A"/>
    <w:rsid w:val="00AF7E9F"/>
    <w:rsid w:val="00B04ADF"/>
    <w:rsid w:val="00B118C0"/>
    <w:rsid w:val="00B1535E"/>
    <w:rsid w:val="00B204D7"/>
    <w:rsid w:val="00B2748E"/>
    <w:rsid w:val="00B35F4C"/>
    <w:rsid w:val="00B404AA"/>
    <w:rsid w:val="00B40718"/>
    <w:rsid w:val="00B44B3F"/>
    <w:rsid w:val="00B50B22"/>
    <w:rsid w:val="00B54233"/>
    <w:rsid w:val="00B548DA"/>
    <w:rsid w:val="00B54D5E"/>
    <w:rsid w:val="00B64A3E"/>
    <w:rsid w:val="00B7029B"/>
    <w:rsid w:val="00B7519E"/>
    <w:rsid w:val="00B77D98"/>
    <w:rsid w:val="00B82295"/>
    <w:rsid w:val="00B84F65"/>
    <w:rsid w:val="00B94431"/>
    <w:rsid w:val="00BA3505"/>
    <w:rsid w:val="00BA698A"/>
    <w:rsid w:val="00BB2427"/>
    <w:rsid w:val="00BB5791"/>
    <w:rsid w:val="00BC2193"/>
    <w:rsid w:val="00BC25A1"/>
    <w:rsid w:val="00BC5BB5"/>
    <w:rsid w:val="00BD0E5F"/>
    <w:rsid w:val="00BD57B8"/>
    <w:rsid w:val="00BE32E5"/>
    <w:rsid w:val="00BE390B"/>
    <w:rsid w:val="00BE4040"/>
    <w:rsid w:val="00BE571A"/>
    <w:rsid w:val="00BE5AD4"/>
    <w:rsid w:val="00BF1CDD"/>
    <w:rsid w:val="00BF620A"/>
    <w:rsid w:val="00C00A50"/>
    <w:rsid w:val="00C0121B"/>
    <w:rsid w:val="00C016D0"/>
    <w:rsid w:val="00C07A70"/>
    <w:rsid w:val="00C07AFB"/>
    <w:rsid w:val="00C14CDA"/>
    <w:rsid w:val="00C168DF"/>
    <w:rsid w:val="00C17EE8"/>
    <w:rsid w:val="00C215F7"/>
    <w:rsid w:val="00C23194"/>
    <w:rsid w:val="00C2405D"/>
    <w:rsid w:val="00C270DC"/>
    <w:rsid w:val="00C30AF9"/>
    <w:rsid w:val="00C31D32"/>
    <w:rsid w:val="00C344D2"/>
    <w:rsid w:val="00C34BAB"/>
    <w:rsid w:val="00C36655"/>
    <w:rsid w:val="00C36E64"/>
    <w:rsid w:val="00C36F2D"/>
    <w:rsid w:val="00C4004F"/>
    <w:rsid w:val="00C40E81"/>
    <w:rsid w:val="00C4231C"/>
    <w:rsid w:val="00C44C4C"/>
    <w:rsid w:val="00C45730"/>
    <w:rsid w:val="00C4790B"/>
    <w:rsid w:val="00C515C3"/>
    <w:rsid w:val="00C53411"/>
    <w:rsid w:val="00C62D80"/>
    <w:rsid w:val="00C64CCE"/>
    <w:rsid w:val="00C65154"/>
    <w:rsid w:val="00C65AC9"/>
    <w:rsid w:val="00C6642C"/>
    <w:rsid w:val="00C73FFD"/>
    <w:rsid w:val="00C759B5"/>
    <w:rsid w:val="00C76077"/>
    <w:rsid w:val="00C76BBC"/>
    <w:rsid w:val="00C8307F"/>
    <w:rsid w:val="00C852CF"/>
    <w:rsid w:val="00C85FAA"/>
    <w:rsid w:val="00C90F08"/>
    <w:rsid w:val="00C92214"/>
    <w:rsid w:val="00CB677D"/>
    <w:rsid w:val="00CC1227"/>
    <w:rsid w:val="00CC5251"/>
    <w:rsid w:val="00CC6D82"/>
    <w:rsid w:val="00CD4A1B"/>
    <w:rsid w:val="00CD6452"/>
    <w:rsid w:val="00CD72CA"/>
    <w:rsid w:val="00CE1525"/>
    <w:rsid w:val="00CE5727"/>
    <w:rsid w:val="00CF3FC2"/>
    <w:rsid w:val="00CF7C24"/>
    <w:rsid w:val="00D01065"/>
    <w:rsid w:val="00D13AE5"/>
    <w:rsid w:val="00D1497C"/>
    <w:rsid w:val="00D171DC"/>
    <w:rsid w:val="00D20F9B"/>
    <w:rsid w:val="00D219E6"/>
    <w:rsid w:val="00D235E9"/>
    <w:rsid w:val="00D273BA"/>
    <w:rsid w:val="00D27BC1"/>
    <w:rsid w:val="00D27D1A"/>
    <w:rsid w:val="00D324FC"/>
    <w:rsid w:val="00D40E1C"/>
    <w:rsid w:val="00D45F80"/>
    <w:rsid w:val="00D46888"/>
    <w:rsid w:val="00D56DB6"/>
    <w:rsid w:val="00D60DDD"/>
    <w:rsid w:val="00D60E38"/>
    <w:rsid w:val="00D615A0"/>
    <w:rsid w:val="00D63873"/>
    <w:rsid w:val="00D6404B"/>
    <w:rsid w:val="00D715A4"/>
    <w:rsid w:val="00D72982"/>
    <w:rsid w:val="00D806B1"/>
    <w:rsid w:val="00D83A9C"/>
    <w:rsid w:val="00D8464E"/>
    <w:rsid w:val="00D86494"/>
    <w:rsid w:val="00D90421"/>
    <w:rsid w:val="00D939E1"/>
    <w:rsid w:val="00D96AF5"/>
    <w:rsid w:val="00D976CB"/>
    <w:rsid w:val="00D97E3E"/>
    <w:rsid w:val="00DA4CF3"/>
    <w:rsid w:val="00DB0160"/>
    <w:rsid w:val="00DB1224"/>
    <w:rsid w:val="00DB4C3C"/>
    <w:rsid w:val="00DC3497"/>
    <w:rsid w:val="00DD161A"/>
    <w:rsid w:val="00DD31AD"/>
    <w:rsid w:val="00DD5488"/>
    <w:rsid w:val="00DD6156"/>
    <w:rsid w:val="00DE3180"/>
    <w:rsid w:val="00DF081A"/>
    <w:rsid w:val="00DF1C97"/>
    <w:rsid w:val="00DF5D1E"/>
    <w:rsid w:val="00DF6C85"/>
    <w:rsid w:val="00DF7DAC"/>
    <w:rsid w:val="00E05602"/>
    <w:rsid w:val="00E13559"/>
    <w:rsid w:val="00E146CE"/>
    <w:rsid w:val="00E14722"/>
    <w:rsid w:val="00E15941"/>
    <w:rsid w:val="00E171C1"/>
    <w:rsid w:val="00E1754B"/>
    <w:rsid w:val="00E22E23"/>
    <w:rsid w:val="00E23E50"/>
    <w:rsid w:val="00E26F49"/>
    <w:rsid w:val="00E32D66"/>
    <w:rsid w:val="00E33A3B"/>
    <w:rsid w:val="00E42094"/>
    <w:rsid w:val="00E4510E"/>
    <w:rsid w:val="00E47114"/>
    <w:rsid w:val="00E47AC2"/>
    <w:rsid w:val="00E5377F"/>
    <w:rsid w:val="00E5392D"/>
    <w:rsid w:val="00E556C2"/>
    <w:rsid w:val="00E635AF"/>
    <w:rsid w:val="00E65698"/>
    <w:rsid w:val="00E67BC1"/>
    <w:rsid w:val="00E7105A"/>
    <w:rsid w:val="00E71432"/>
    <w:rsid w:val="00E720EE"/>
    <w:rsid w:val="00E778A2"/>
    <w:rsid w:val="00E80B49"/>
    <w:rsid w:val="00E81832"/>
    <w:rsid w:val="00E8244E"/>
    <w:rsid w:val="00E8287E"/>
    <w:rsid w:val="00E85ECC"/>
    <w:rsid w:val="00E86AC0"/>
    <w:rsid w:val="00E91956"/>
    <w:rsid w:val="00E95B29"/>
    <w:rsid w:val="00EA7E36"/>
    <w:rsid w:val="00EB02D1"/>
    <w:rsid w:val="00EB6A16"/>
    <w:rsid w:val="00EB71F7"/>
    <w:rsid w:val="00EC2C50"/>
    <w:rsid w:val="00EC7CB3"/>
    <w:rsid w:val="00ED1BCC"/>
    <w:rsid w:val="00ED5129"/>
    <w:rsid w:val="00EE14A6"/>
    <w:rsid w:val="00EE22EA"/>
    <w:rsid w:val="00EE35E0"/>
    <w:rsid w:val="00EE74A0"/>
    <w:rsid w:val="00EF30A9"/>
    <w:rsid w:val="00F01039"/>
    <w:rsid w:val="00F06B1B"/>
    <w:rsid w:val="00F134ED"/>
    <w:rsid w:val="00F151D7"/>
    <w:rsid w:val="00F15442"/>
    <w:rsid w:val="00F16504"/>
    <w:rsid w:val="00F2148D"/>
    <w:rsid w:val="00F26D40"/>
    <w:rsid w:val="00F27523"/>
    <w:rsid w:val="00F30E08"/>
    <w:rsid w:val="00F310F9"/>
    <w:rsid w:val="00F32F4C"/>
    <w:rsid w:val="00F34E30"/>
    <w:rsid w:val="00F3737B"/>
    <w:rsid w:val="00F37DF2"/>
    <w:rsid w:val="00F51A88"/>
    <w:rsid w:val="00F601E6"/>
    <w:rsid w:val="00F641BC"/>
    <w:rsid w:val="00F651D8"/>
    <w:rsid w:val="00F67B15"/>
    <w:rsid w:val="00F71F3E"/>
    <w:rsid w:val="00F734E9"/>
    <w:rsid w:val="00F746D8"/>
    <w:rsid w:val="00F771EA"/>
    <w:rsid w:val="00F776F0"/>
    <w:rsid w:val="00F77DEC"/>
    <w:rsid w:val="00F81D2A"/>
    <w:rsid w:val="00F87F71"/>
    <w:rsid w:val="00F920D2"/>
    <w:rsid w:val="00F928CD"/>
    <w:rsid w:val="00F9348A"/>
    <w:rsid w:val="00F93561"/>
    <w:rsid w:val="00F95C66"/>
    <w:rsid w:val="00FA3F54"/>
    <w:rsid w:val="00FA73CC"/>
    <w:rsid w:val="00FB50FF"/>
    <w:rsid w:val="00FC176A"/>
    <w:rsid w:val="00FC30E8"/>
    <w:rsid w:val="00FC3FAF"/>
    <w:rsid w:val="00FC59A7"/>
    <w:rsid w:val="00FC5B5A"/>
    <w:rsid w:val="00FC6A88"/>
    <w:rsid w:val="00FE01A4"/>
    <w:rsid w:val="00FE0ABC"/>
    <w:rsid w:val="00FE1886"/>
    <w:rsid w:val="00FE357B"/>
    <w:rsid w:val="00FE3B17"/>
    <w:rsid w:val="00FE476E"/>
    <w:rsid w:val="00FE76C3"/>
    <w:rsid w:val="00FF1277"/>
    <w:rsid w:val="00FF4619"/>
    <w:rsid w:val="00FF75F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05518E"/>
  <w15:docId w15:val="{F824A5F6-24B8-4E1B-9727-D4E9C158D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jc w:val="both"/>
    </w:pPr>
    <w:rPr>
      <w:rFonts w:ascii="Arial" w:hAnsi="Arial"/>
      <w:szCs w:val="24"/>
    </w:rPr>
  </w:style>
  <w:style w:type="paragraph" w:styleId="Ttulo1">
    <w:name w:val="heading 1"/>
    <w:aliases w:val="H1,h1,1,Header 1,Heading A,Titulo 1,H1-Heading 1,l1,Legal Line 1,head 1,título 1,título 11,título 12,título 13,título 111,título 14,título 112,título 15,Portadilla,Heading 0,Heading 01,Head 1,Head 11,Title1,Level 1 Topic Heading,Arial 14 Fett,C"/>
    <w:basedOn w:val="Normal"/>
    <w:next w:val="Normal"/>
    <w:link w:val="Ttulo1Car"/>
    <w:qFormat/>
    <w:pPr>
      <w:keepNext/>
      <w:numPr>
        <w:numId w:val="3"/>
      </w:numPr>
      <w:spacing w:before="240" w:after="120"/>
      <w:outlineLvl w:val="0"/>
    </w:pPr>
    <w:rPr>
      <w:rFonts w:cs="Arial"/>
      <w:b/>
      <w:bCs/>
      <w:caps/>
      <w:kern w:val="32"/>
      <w:sz w:val="32"/>
      <w:szCs w:val="32"/>
    </w:rPr>
  </w:style>
  <w:style w:type="paragraph" w:styleId="Ttulo2">
    <w:name w:val="heading 2"/>
    <w:aliases w:val="H2,H21,H22,h2,2,Header 2,CHS,H2-Heading 2,l2,Header2,22,heading2,list2,A,A.B.C.,list 2,Heading2,Heading Indent No L2,Heading 2 Hidden,Chapter Number/Appendix Letter,chn,título 2,título 21,título 22,título 23,título 24,título 25,Titulo 2,Headin"/>
    <w:basedOn w:val="Normal"/>
    <w:next w:val="Normal"/>
    <w:qFormat/>
    <w:pPr>
      <w:keepNext/>
      <w:numPr>
        <w:ilvl w:val="1"/>
        <w:numId w:val="3"/>
      </w:numPr>
      <w:spacing w:before="240" w:after="120"/>
      <w:ind w:left="576"/>
      <w:outlineLvl w:val="1"/>
    </w:pPr>
    <w:rPr>
      <w:rFonts w:cs="Arial"/>
      <w:b/>
      <w:bCs/>
      <w:iCs/>
      <w:sz w:val="28"/>
      <w:szCs w:val="28"/>
    </w:rPr>
  </w:style>
  <w:style w:type="paragraph" w:styleId="Ttulo3">
    <w:name w:val="heading 3"/>
    <w:aliases w:val="H3,H31,H32,h3,3,H3-Heading 3,l3.3,l3,l3 Car"/>
    <w:basedOn w:val="Normal"/>
    <w:next w:val="Normal"/>
    <w:qFormat/>
    <w:pPr>
      <w:keepNext/>
      <w:numPr>
        <w:ilvl w:val="2"/>
        <w:numId w:val="3"/>
      </w:numPr>
      <w:spacing w:before="240" w:after="120"/>
      <w:ind w:left="720"/>
      <w:outlineLvl w:val="2"/>
    </w:pPr>
    <w:rPr>
      <w:rFonts w:cs="Arial"/>
      <w:b/>
      <w:bCs/>
      <w:sz w:val="24"/>
      <w:szCs w:val="26"/>
    </w:rPr>
  </w:style>
  <w:style w:type="paragraph" w:styleId="Ttulo4">
    <w:name w:val="heading 4"/>
    <w:aliases w:val="Titre 4 VGX,Ref Heading 1,rh1,Heading sql,H4,Heading 14,Heading 141,Heading 142,h4,4,H41,H42,H43,Map Title,l4,Fourth Level Heading,fourth level heading,Subhead C"/>
    <w:basedOn w:val="Normal"/>
    <w:next w:val="Normal"/>
    <w:qFormat/>
    <w:pPr>
      <w:keepNext/>
      <w:numPr>
        <w:ilvl w:val="3"/>
        <w:numId w:val="3"/>
      </w:numPr>
      <w:spacing w:before="240" w:after="60"/>
      <w:outlineLvl w:val="3"/>
    </w:pPr>
    <w:rPr>
      <w:rFonts w:ascii="Times New Roman" w:hAnsi="Times New Roman"/>
      <w:b/>
      <w:bCs/>
      <w:sz w:val="28"/>
      <w:szCs w:val="28"/>
    </w:rPr>
  </w:style>
  <w:style w:type="paragraph" w:styleId="Ttulo5">
    <w:name w:val="heading 5"/>
    <w:aliases w:val="h5,5,Level 3 - i"/>
    <w:basedOn w:val="Normal"/>
    <w:next w:val="Normal"/>
    <w:qFormat/>
    <w:pPr>
      <w:numPr>
        <w:ilvl w:val="4"/>
        <w:numId w:val="3"/>
      </w:numPr>
      <w:spacing w:before="240" w:after="60"/>
      <w:outlineLvl w:val="4"/>
    </w:pPr>
    <w:rPr>
      <w:b/>
      <w:bCs/>
      <w:i/>
      <w:iCs/>
      <w:sz w:val="26"/>
      <w:szCs w:val="26"/>
    </w:rPr>
  </w:style>
  <w:style w:type="paragraph" w:styleId="Ttulo6">
    <w:name w:val="heading 6"/>
    <w:basedOn w:val="Normal"/>
    <w:next w:val="Normal"/>
    <w:qFormat/>
    <w:pPr>
      <w:numPr>
        <w:ilvl w:val="5"/>
        <w:numId w:val="3"/>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3"/>
      </w:numPr>
      <w:spacing w:before="240" w:after="60"/>
      <w:outlineLvl w:val="6"/>
    </w:pPr>
    <w:rPr>
      <w:rFonts w:ascii="Times New Roman" w:hAnsi="Times New Roman"/>
      <w:sz w:val="24"/>
    </w:rPr>
  </w:style>
  <w:style w:type="paragraph" w:styleId="Ttulo8">
    <w:name w:val="heading 8"/>
    <w:basedOn w:val="Normal"/>
    <w:next w:val="Normal"/>
    <w:qFormat/>
    <w:pPr>
      <w:numPr>
        <w:ilvl w:val="7"/>
        <w:numId w:val="3"/>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3"/>
      </w:numPr>
      <w:spacing w:before="240" w:after="60"/>
      <w:outlineLvl w:val="8"/>
    </w:pPr>
    <w:rPr>
      <w:rFonts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Appendix,h"/>
    <w:basedOn w:val="Normal"/>
    <w:link w:val="EncabezadoCar"/>
    <w:semiHidden/>
    <w:pPr>
      <w:tabs>
        <w:tab w:val="center" w:pos="4252"/>
        <w:tab w:val="right" w:pos="8504"/>
      </w:tabs>
    </w:pPr>
  </w:style>
  <w:style w:type="paragraph" w:styleId="Piedepgina">
    <w:name w:val="footer"/>
    <w:basedOn w:val="Normal"/>
    <w:semiHidden/>
    <w:pPr>
      <w:tabs>
        <w:tab w:val="center" w:pos="4252"/>
        <w:tab w:val="right" w:pos="8504"/>
      </w:tabs>
    </w:pPr>
  </w:style>
  <w:style w:type="paragraph" w:styleId="Lista">
    <w:name w:val="List"/>
    <w:basedOn w:val="Normal"/>
    <w:semiHidden/>
    <w:pPr>
      <w:ind w:left="360" w:hanging="360"/>
    </w:pPr>
    <w:rPr>
      <w:sz w:val="22"/>
      <w:szCs w:val="20"/>
    </w:rPr>
  </w:style>
  <w:style w:type="paragraph" w:customStyle="1" w:styleId="Portada3">
    <w:name w:val="Portada3"/>
    <w:basedOn w:val="Normal"/>
    <w:next w:val="Normal"/>
    <w:pPr>
      <w:widowControl w:val="0"/>
      <w:tabs>
        <w:tab w:val="left" w:pos="709"/>
        <w:tab w:val="left" w:pos="1418"/>
        <w:tab w:val="left" w:pos="2126"/>
        <w:tab w:val="left" w:pos="2835"/>
        <w:tab w:val="left" w:pos="3544"/>
      </w:tabs>
      <w:spacing w:after="120"/>
      <w:jc w:val="center"/>
    </w:pPr>
    <w:rPr>
      <w:caps/>
      <w:sz w:val="22"/>
      <w:szCs w:val="20"/>
    </w:rPr>
  </w:style>
  <w:style w:type="paragraph" w:customStyle="1" w:styleId="EpgrafeGeneral">
    <w:name w:val="Epígrafe_General"/>
    <w:basedOn w:val="Normal"/>
    <w:next w:val="Normal"/>
    <w:pPr>
      <w:spacing w:before="360" w:after="240"/>
      <w:jc w:val="left"/>
    </w:pPr>
    <w:rPr>
      <w:b/>
      <w:sz w:val="22"/>
      <w:szCs w:val="20"/>
    </w:rPr>
  </w:style>
  <w:style w:type="paragraph" w:customStyle="1" w:styleId="Lista4">
    <w:name w:val="Lista4"/>
    <w:basedOn w:val="Normal"/>
    <w:rPr>
      <w:szCs w:val="20"/>
    </w:rPr>
  </w:style>
  <w:style w:type="paragraph" w:styleId="Ttulo">
    <w:name w:val="Title"/>
    <w:basedOn w:val="Normal"/>
    <w:next w:val="Normal"/>
    <w:qFormat/>
    <w:pPr>
      <w:spacing w:before="240" w:after="120"/>
      <w:jc w:val="left"/>
      <w:outlineLvl w:val="0"/>
    </w:pPr>
    <w:rPr>
      <w:rFonts w:cs="Arial"/>
      <w:b/>
      <w:bCs/>
      <w:kern w:val="28"/>
      <w:sz w:val="24"/>
      <w:szCs w:val="32"/>
    </w:rPr>
  </w:style>
  <w:style w:type="paragraph" w:customStyle="1" w:styleId="Portada4">
    <w:name w:val="Portada4"/>
    <w:basedOn w:val="Normal"/>
    <w:next w:val="Normal"/>
    <w:pPr>
      <w:widowControl w:val="0"/>
      <w:tabs>
        <w:tab w:val="left" w:pos="709"/>
        <w:tab w:val="left" w:pos="1418"/>
        <w:tab w:val="left" w:pos="2126"/>
        <w:tab w:val="left" w:pos="2835"/>
        <w:tab w:val="left" w:pos="3544"/>
      </w:tabs>
      <w:spacing w:after="120"/>
      <w:jc w:val="center"/>
    </w:pPr>
    <w:rPr>
      <w:b/>
      <w:caps/>
      <w:sz w:val="22"/>
      <w:szCs w:val="20"/>
    </w:rPr>
  </w:style>
  <w:style w:type="paragraph" w:customStyle="1" w:styleId="Portada1">
    <w:name w:val="Portada1"/>
    <w:basedOn w:val="Normal"/>
    <w:next w:val="Normal"/>
    <w:pPr>
      <w:widowControl w:val="0"/>
      <w:tabs>
        <w:tab w:val="left" w:pos="709"/>
        <w:tab w:val="left" w:pos="1418"/>
        <w:tab w:val="left" w:pos="2126"/>
        <w:tab w:val="left" w:pos="2835"/>
        <w:tab w:val="left" w:pos="3544"/>
      </w:tabs>
      <w:spacing w:after="120"/>
      <w:jc w:val="right"/>
    </w:pPr>
    <w:rPr>
      <w:sz w:val="22"/>
      <w:szCs w:val="20"/>
    </w:rPr>
  </w:style>
  <w:style w:type="paragraph" w:customStyle="1" w:styleId="TtuloAnexo">
    <w:name w:val="Título Anexo"/>
    <w:basedOn w:val="Ttulo1"/>
    <w:next w:val="Normal"/>
    <w:pPr>
      <w:keepNext w:val="0"/>
      <w:widowControl w:val="0"/>
      <w:ind w:left="0" w:firstLine="0"/>
    </w:pPr>
    <w:rPr>
      <w:rFonts w:cs="Times New Roman"/>
      <w:bCs w:val="0"/>
      <w:kern w:val="28"/>
      <w:szCs w:val="20"/>
    </w:rPr>
  </w:style>
  <w:style w:type="paragraph" w:customStyle="1" w:styleId="Ttulotablagrficofrmula">
    <w:name w:val="Título (tabla.gráfico.fórmula)"/>
    <w:basedOn w:val="Normal"/>
    <w:next w:val="Normal"/>
    <w:pPr>
      <w:widowControl w:val="0"/>
      <w:tabs>
        <w:tab w:val="left" w:pos="709"/>
        <w:tab w:val="left" w:pos="1418"/>
        <w:tab w:val="left" w:pos="2126"/>
        <w:tab w:val="left" w:pos="2835"/>
        <w:tab w:val="left" w:pos="3544"/>
      </w:tabs>
      <w:spacing w:after="120"/>
      <w:jc w:val="center"/>
    </w:pPr>
    <w:rPr>
      <w:b/>
      <w:szCs w:val="20"/>
    </w:rPr>
  </w:style>
  <w:style w:type="paragraph" w:styleId="TDC4">
    <w:name w:val="toc 4"/>
    <w:basedOn w:val="Normal"/>
    <w:next w:val="Normal"/>
    <w:autoRedefine/>
    <w:uiPriority w:val="39"/>
    <w:pPr>
      <w:ind w:left="600"/>
    </w:pPr>
  </w:style>
  <w:style w:type="paragraph" w:styleId="TDC1">
    <w:name w:val="toc 1"/>
    <w:basedOn w:val="Normal"/>
    <w:next w:val="Normal"/>
    <w:uiPriority w:val="39"/>
    <w:qFormat/>
    <w:pPr>
      <w:spacing w:before="120" w:after="120"/>
    </w:pPr>
    <w:rPr>
      <w:b/>
      <w:sz w:val="24"/>
    </w:rPr>
  </w:style>
  <w:style w:type="paragraph" w:styleId="TDC2">
    <w:name w:val="toc 2"/>
    <w:basedOn w:val="Normal"/>
    <w:next w:val="Normal"/>
    <w:uiPriority w:val="39"/>
    <w:qFormat/>
    <w:pPr>
      <w:spacing w:before="60" w:after="60"/>
      <w:ind w:left="198"/>
    </w:pPr>
    <w:rPr>
      <w:sz w:val="22"/>
    </w:rPr>
  </w:style>
  <w:style w:type="paragraph" w:styleId="TDC3">
    <w:name w:val="toc 3"/>
    <w:basedOn w:val="Normal"/>
    <w:next w:val="Normal"/>
    <w:uiPriority w:val="39"/>
    <w:qFormat/>
    <w:pPr>
      <w:spacing w:before="60" w:after="60"/>
      <w:ind w:left="403"/>
    </w:pPr>
    <w:rPr>
      <w:i/>
    </w:rPr>
  </w:style>
  <w:style w:type="paragraph" w:styleId="TDC5">
    <w:name w:val="toc 5"/>
    <w:basedOn w:val="Normal"/>
    <w:next w:val="Normal"/>
    <w:autoRedefine/>
    <w:uiPriority w:val="39"/>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character" w:styleId="Hipervnculo">
    <w:name w:val="Hyperlink"/>
    <w:uiPriority w:val="99"/>
    <w:rPr>
      <w:color w:val="0000FF"/>
      <w:u w:val="single"/>
    </w:rPr>
  </w:style>
  <w:style w:type="paragraph" w:styleId="Lista3">
    <w:name w:val="List 3"/>
    <w:basedOn w:val="Normal"/>
    <w:semiHidden/>
    <w:pPr>
      <w:ind w:left="1080" w:hanging="360"/>
    </w:pPr>
    <w:rPr>
      <w:sz w:val="24"/>
      <w:szCs w:val="20"/>
    </w:rPr>
  </w:style>
  <w:style w:type="paragraph" w:styleId="Listaconvietas">
    <w:name w:val="List Bullet"/>
    <w:basedOn w:val="Normal"/>
    <w:semiHidden/>
    <w:pPr>
      <w:ind w:left="360" w:hanging="360"/>
    </w:pPr>
    <w:rPr>
      <w:sz w:val="24"/>
      <w:szCs w:val="20"/>
    </w:rPr>
  </w:style>
  <w:style w:type="paragraph" w:styleId="Listaconvietas2">
    <w:name w:val="List Bullet 2"/>
    <w:basedOn w:val="Normal"/>
    <w:semiHidden/>
    <w:pPr>
      <w:ind w:left="720" w:hanging="360"/>
    </w:pPr>
    <w:rPr>
      <w:sz w:val="24"/>
      <w:szCs w:val="20"/>
    </w:rPr>
  </w:style>
  <w:style w:type="paragraph" w:styleId="Continuarlista">
    <w:name w:val="List Continue"/>
    <w:basedOn w:val="Normal"/>
    <w:semiHidden/>
    <w:pPr>
      <w:spacing w:after="120"/>
      <w:ind w:left="360"/>
    </w:pPr>
    <w:rPr>
      <w:sz w:val="24"/>
      <w:szCs w:val="20"/>
    </w:rPr>
  </w:style>
  <w:style w:type="character" w:styleId="Hipervnculovisitado">
    <w:name w:val="FollowedHyperlink"/>
    <w:semiHidden/>
    <w:rPr>
      <w:color w:val="800080"/>
      <w:u w:val="single"/>
    </w:rPr>
  </w:style>
  <w:style w:type="paragraph" w:styleId="ndice2">
    <w:name w:val="index 2"/>
    <w:basedOn w:val="Normal"/>
    <w:next w:val="Normal"/>
    <w:autoRedefine/>
    <w:semiHidden/>
    <w:pPr>
      <w:ind w:left="400" w:hanging="200"/>
    </w:pPr>
  </w:style>
  <w:style w:type="paragraph" w:styleId="ndice1">
    <w:name w:val="index 1"/>
    <w:basedOn w:val="Normal"/>
    <w:next w:val="Normal"/>
    <w:semiHidden/>
    <w:pPr>
      <w:ind w:left="200" w:hanging="200"/>
    </w:pPr>
  </w:style>
  <w:style w:type="paragraph" w:styleId="ndice3">
    <w:name w:val="index 3"/>
    <w:basedOn w:val="Normal"/>
    <w:next w:val="Normal"/>
    <w:autoRedefine/>
    <w:semiHidden/>
    <w:pPr>
      <w:ind w:left="600" w:hanging="200"/>
    </w:pPr>
  </w:style>
  <w:style w:type="paragraph" w:styleId="ndice4">
    <w:name w:val="index 4"/>
    <w:basedOn w:val="Normal"/>
    <w:next w:val="Normal"/>
    <w:autoRedefine/>
    <w:semiHidden/>
    <w:pPr>
      <w:ind w:left="800" w:hanging="200"/>
    </w:pPr>
  </w:style>
  <w:style w:type="paragraph" w:styleId="ndice5">
    <w:name w:val="index 5"/>
    <w:basedOn w:val="Normal"/>
    <w:next w:val="Normal"/>
    <w:autoRedefine/>
    <w:semiHidden/>
    <w:pPr>
      <w:ind w:left="1000" w:hanging="200"/>
    </w:pPr>
  </w:style>
  <w:style w:type="paragraph" w:styleId="ndice6">
    <w:name w:val="index 6"/>
    <w:basedOn w:val="Normal"/>
    <w:next w:val="Normal"/>
    <w:autoRedefine/>
    <w:semiHidden/>
    <w:pPr>
      <w:ind w:left="1200" w:hanging="200"/>
    </w:pPr>
  </w:style>
  <w:style w:type="paragraph" w:styleId="ndice7">
    <w:name w:val="index 7"/>
    <w:basedOn w:val="Normal"/>
    <w:next w:val="Normal"/>
    <w:autoRedefine/>
    <w:semiHidden/>
    <w:pPr>
      <w:ind w:left="1400" w:hanging="200"/>
    </w:pPr>
  </w:style>
  <w:style w:type="paragraph" w:styleId="ndice8">
    <w:name w:val="index 8"/>
    <w:basedOn w:val="Normal"/>
    <w:next w:val="Normal"/>
    <w:autoRedefine/>
    <w:semiHidden/>
    <w:pPr>
      <w:ind w:left="1600" w:hanging="200"/>
    </w:pPr>
  </w:style>
  <w:style w:type="paragraph" w:styleId="ndice9">
    <w:name w:val="index 9"/>
    <w:basedOn w:val="Normal"/>
    <w:next w:val="Normal"/>
    <w:autoRedefine/>
    <w:semiHidden/>
    <w:pPr>
      <w:ind w:left="1800" w:hanging="200"/>
    </w:pPr>
  </w:style>
  <w:style w:type="paragraph" w:styleId="Ttulodendice">
    <w:name w:val="index heading"/>
    <w:basedOn w:val="Normal"/>
    <w:next w:val="ndice1"/>
    <w:semiHidden/>
  </w:style>
  <w:style w:type="paragraph" w:customStyle="1" w:styleId="TextodeTabla">
    <w:name w:val="Texto de Tabla"/>
    <w:basedOn w:val="Normal"/>
    <w:pPr>
      <w:keepLines/>
      <w:tabs>
        <w:tab w:val="left" w:pos="-1560"/>
        <w:tab w:val="left" w:pos="-720"/>
        <w:tab w:val="left" w:pos="0"/>
      </w:tabs>
      <w:suppressAutoHyphens/>
      <w:spacing w:before="60" w:after="60"/>
      <w:ind w:left="57" w:right="57"/>
    </w:pPr>
    <w:rPr>
      <w:rFonts w:ascii="Garamond" w:hAnsi="Garamond"/>
      <w:spacing w:val="-3"/>
      <w:sz w:val="22"/>
      <w:szCs w:val="20"/>
    </w:rPr>
  </w:style>
  <w:style w:type="paragraph" w:styleId="Encabezadodelista">
    <w:name w:val="toa heading"/>
    <w:basedOn w:val="Normal"/>
    <w:next w:val="Normal"/>
    <w:semiHidden/>
    <w:pPr>
      <w:spacing w:before="120"/>
    </w:pPr>
    <w:rPr>
      <w:rFonts w:cs="Arial"/>
      <w:b/>
      <w:bCs/>
      <w:sz w:val="24"/>
    </w:rPr>
  </w:style>
  <w:style w:type="character" w:styleId="Refdecomentario">
    <w:name w:val="annotation reference"/>
    <w:uiPriority w:val="99"/>
    <w:semiHidden/>
    <w:rPr>
      <w:sz w:val="16"/>
      <w:szCs w:val="16"/>
    </w:rPr>
  </w:style>
  <w:style w:type="paragraph" w:styleId="Textocomentario">
    <w:name w:val="annotation text"/>
    <w:basedOn w:val="Normal"/>
    <w:link w:val="TextocomentarioCar"/>
    <w:uiPriority w:val="99"/>
    <w:semiHidden/>
    <w:pPr>
      <w:jc w:val="left"/>
    </w:pPr>
    <w:rPr>
      <w:szCs w:val="20"/>
    </w:rPr>
  </w:style>
  <w:style w:type="paragraph" w:styleId="Textodeglobo">
    <w:name w:val="Balloon Text"/>
    <w:basedOn w:val="Normal"/>
    <w:semiHidden/>
    <w:rPr>
      <w:rFonts w:ascii="Tahoma" w:hAnsi="Tahoma" w:cs="Tahoma"/>
      <w:sz w:val="16"/>
      <w:szCs w:val="16"/>
    </w:rPr>
  </w:style>
  <w:style w:type="paragraph" w:customStyle="1" w:styleId="EstiloTtulo2Izquierda0cmPrimeralnea0cm">
    <w:name w:val="Estilo Título 2 + Izquierda:  0 cm Primera línea:  0 cm"/>
    <w:basedOn w:val="Ttulo2"/>
    <w:autoRedefine/>
    <w:pPr>
      <w:numPr>
        <w:numId w:val="1"/>
      </w:numPr>
      <w:tabs>
        <w:tab w:val="clear" w:pos="792"/>
        <w:tab w:val="num" w:pos="360"/>
      </w:tabs>
      <w:ind w:left="360" w:hanging="360"/>
      <w:jc w:val="left"/>
    </w:pPr>
    <w:rPr>
      <w:rFonts w:cs="Times New Roman"/>
      <w:iCs w:val="0"/>
      <w:sz w:val="24"/>
      <w:szCs w:val="20"/>
    </w:rPr>
  </w:style>
  <w:style w:type="paragraph" w:customStyle="1" w:styleId="EstiloTtulo4Antes18ptoDespus12pto">
    <w:name w:val="Estilo Título 4 + Antes:  18 pto Después:  12 pto"/>
    <w:basedOn w:val="Ttulo4"/>
    <w:pPr>
      <w:suppressAutoHyphens/>
      <w:spacing w:after="120"/>
      <w:ind w:left="1146" w:hanging="862"/>
      <w:jc w:val="left"/>
    </w:pPr>
    <w:rPr>
      <w:rFonts w:ascii="Arial" w:hAnsi="Arial"/>
      <w:b w:val="0"/>
      <w:bCs w:val="0"/>
      <w:i/>
      <w:iCs/>
      <w:spacing w:val="-4"/>
      <w:sz w:val="24"/>
      <w:szCs w:val="20"/>
    </w:rPr>
  </w:style>
  <w:style w:type="paragraph" w:customStyle="1" w:styleId="Tabla">
    <w:name w:val="Tabla"/>
    <w:basedOn w:val="Normal"/>
    <w:pPr>
      <w:keepNext/>
      <w:spacing w:before="60" w:after="60"/>
      <w:jc w:val="left"/>
    </w:pPr>
    <w:rPr>
      <w:rFonts w:ascii="TheSansCorrespondence" w:hAnsi="TheSansCorrespondence"/>
      <w:sz w:val="18"/>
      <w:szCs w:val="20"/>
    </w:rPr>
  </w:style>
  <w:style w:type="character" w:customStyle="1" w:styleId="CarCar">
    <w:name w:val="Car Car"/>
    <w:semiHidden/>
    <w:rPr>
      <w:rFonts w:ascii="Arial" w:hAnsi="Arial"/>
      <w:lang w:val="es-ES_tradnl" w:eastAsia="es-ES" w:bidi="ar-SA"/>
    </w:rPr>
  </w:style>
  <w:style w:type="character" w:customStyle="1" w:styleId="EncabezadoCar">
    <w:name w:val="Encabezado Car"/>
    <w:aliases w:val="encabezado Car,Appendix Car,h Car"/>
    <w:link w:val="Encabezado"/>
    <w:semiHidden/>
    <w:rsid w:val="00602F1E"/>
    <w:rPr>
      <w:rFonts w:ascii="Arial" w:hAnsi="Arial"/>
      <w:szCs w:val="24"/>
      <w:lang w:val="es-ES_tradnl"/>
    </w:rPr>
  </w:style>
  <w:style w:type="paragraph" w:styleId="Prrafodelista">
    <w:name w:val="List Paragraph"/>
    <w:basedOn w:val="Normal"/>
    <w:qFormat/>
    <w:rsid w:val="007002DB"/>
    <w:pPr>
      <w:ind w:left="720"/>
      <w:contextualSpacing/>
    </w:pPr>
  </w:style>
  <w:style w:type="paragraph" w:styleId="TtuloTDC">
    <w:name w:val="TOC Heading"/>
    <w:basedOn w:val="Ttulo1"/>
    <w:next w:val="Normal"/>
    <w:uiPriority w:val="39"/>
    <w:semiHidden/>
    <w:unhideWhenUsed/>
    <w:qFormat/>
    <w:rsid w:val="00D27BC1"/>
    <w:pPr>
      <w:keepLines/>
      <w:numPr>
        <w:numId w:val="0"/>
      </w:numPr>
      <w:spacing w:before="480" w:after="0" w:line="276" w:lineRule="auto"/>
      <w:jc w:val="left"/>
      <w:outlineLvl w:val="9"/>
    </w:pPr>
    <w:rPr>
      <w:rFonts w:ascii="Cambria" w:hAnsi="Cambria" w:cs="Times New Roman"/>
      <w:caps w:val="0"/>
      <w:color w:val="365F91"/>
      <w:kern w:val="0"/>
      <w:sz w:val="28"/>
      <w:szCs w:val="28"/>
    </w:rPr>
  </w:style>
  <w:style w:type="table" w:styleId="Tablaconcuadrcula">
    <w:name w:val="Table Grid"/>
    <w:basedOn w:val="Tablanormal"/>
    <w:uiPriority w:val="59"/>
    <w:rsid w:val="00CF3F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CF3FC2"/>
    <w:rPr>
      <w:rFonts w:ascii="Calibri" w:eastAsia="Calibri" w:hAnsi="Calibri"/>
      <w:sz w:val="22"/>
      <w:szCs w:val="22"/>
      <w:lang w:eastAsia="en-US"/>
    </w:rPr>
  </w:style>
  <w:style w:type="character" w:customStyle="1" w:styleId="TextocomentarioCar">
    <w:name w:val="Texto comentario Car"/>
    <w:link w:val="Textocomentario"/>
    <w:uiPriority w:val="99"/>
    <w:semiHidden/>
    <w:rsid w:val="00095773"/>
    <w:rPr>
      <w:rFonts w:ascii="Arial" w:hAnsi="Arial"/>
    </w:rPr>
  </w:style>
  <w:style w:type="paragraph" w:styleId="Asuntodelcomentario">
    <w:name w:val="annotation subject"/>
    <w:basedOn w:val="Textocomentario"/>
    <w:next w:val="Textocomentario"/>
    <w:link w:val="AsuntodelcomentarioCar"/>
    <w:uiPriority w:val="99"/>
    <w:semiHidden/>
    <w:unhideWhenUsed/>
    <w:rsid w:val="003452F0"/>
    <w:pPr>
      <w:jc w:val="both"/>
    </w:pPr>
    <w:rPr>
      <w:b/>
      <w:bCs/>
    </w:rPr>
  </w:style>
  <w:style w:type="character" w:customStyle="1" w:styleId="AsuntodelcomentarioCar">
    <w:name w:val="Asunto del comentario Car"/>
    <w:link w:val="Asuntodelcomentario"/>
    <w:uiPriority w:val="99"/>
    <w:semiHidden/>
    <w:rsid w:val="003452F0"/>
    <w:rPr>
      <w:rFonts w:ascii="Arial" w:hAnsi="Arial"/>
      <w:b/>
      <w:bCs/>
    </w:rPr>
  </w:style>
  <w:style w:type="paragraph" w:styleId="Textoindependiente">
    <w:name w:val="Body Text"/>
    <w:basedOn w:val="Normal"/>
    <w:link w:val="TextoindependienteCar"/>
    <w:semiHidden/>
    <w:rsid w:val="00222064"/>
    <w:pPr>
      <w:jc w:val="center"/>
    </w:pPr>
    <w:rPr>
      <w:b/>
      <w:bCs/>
      <w:color w:val="3366FF"/>
      <w:sz w:val="28"/>
    </w:rPr>
  </w:style>
  <w:style w:type="character" w:customStyle="1" w:styleId="TextoindependienteCar">
    <w:name w:val="Texto independiente Car"/>
    <w:link w:val="Textoindependiente"/>
    <w:semiHidden/>
    <w:rsid w:val="00222064"/>
    <w:rPr>
      <w:rFonts w:ascii="Arial" w:hAnsi="Arial"/>
      <w:b/>
      <w:bCs/>
      <w:color w:val="3366FF"/>
      <w:sz w:val="28"/>
      <w:szCs w:val="24"/>
    </w:rPr>
  </w:style>
  <w:style w:type="paragraph" w:styleId="Revisin">
    <w:name w:val="Revision"/>
    <w:hidden/>
    <w:uiPriority w:val="99"/>
    <w:semiHidden/>
    <w:rsid w:val="000C03BA"/>
    <w:rPr>
      <w:rFonts w:ascii="Arial" w:hAnsi="Arial"/>
      <w:szCs w:val="24"/>
    </w:rPr>
  </w:style>
  <w:style w:type="character" w:customStyle="1" w:styleId="Ttulo1Car">
    <w:name w:val="Título 1 Car"/>
    <w:aliases w:val="H1 Car,h1 Car,1 Car,Header 1 Car,Heading A Car,Titulo 1 Car,H1-Heading 1 Car,l1 Car,Legal Line 1 Car,head 1 Car,título 1 Car,título 11 Car,título 12 Car,título 13 Car,título 111 Car,título 14 Car,título 112 Car,título 15 Car,Portadilla Car"/>
    <w:link w:val="Ttulo1"/>
    <w:rsid w:val="00337371"/>
    <w:rPr>
      <w:rFonts w:ascii="Arial" w:hAnsi="Arial" w:cs="Arial"/>
      <w:b/>
      <w:bCs/>
      <w:caps/>
      <w:kern w:val="32"/>
      <w:sz w:val="32"/>
      <w:szCs w:val="32"/>
    </w:rPr>
  </w:style>
  <w:style w:type="character" w:customStyle="1" w:styleId="Ttulo4Car">
    <w:name w:val="Título 4 Car"/>
    <w:rsid w:val="00E80B49"/>
    <w:rPr>
      <w:rFonts w:ascii="TheSansCorrespondence" w:hAnsi="TheSansCorrespondence" w:cs="Arial"/>
      <w:b/>
      <w:color w:val="043F52"/>
      <w:sz w:val="24"/>
      <w:szCs w:val="28"/>
      <w:lang w:val="es-ES_tradnl"/>
    </w:rPr>
  </w:style>
  <w:style w:type="paragraph" w:styleId="Descripcin">
    <w:name w:val="caption"/>
    <w:basedOn w:val="Normal"/>
    <w:next w:val="Normal"/>
    <w:uiPriority w:val="35"/>
    <w:unhideWhenUsed/>
    <w:qFormat/>
    <w:rsid w:val="009E4AE4"/>
    <w:pPr>
      <w:spacing w:after="200"/>
    </w:pPr>
    <w:rPr>
      <w:b/>
      <w:bCs/>
      <w:color w:val="4F81BD" w:themeColor="accent1"/>
      <w:sz w:val="18"/>
      <w:szCs w:val="18"/>
    </w:rPr>
  </w:style>
  <w:style w:type="paragraph" w:customStyle="1" w:styleId="Epgrafe2">
    <w:name w:val="Epígrafe2"/>
    <w:basedOn w:val="Normal"/>
    <w:next w:val="Normal"/>
    <w:rsid w:val="009E4AE4"/>
    <w:pPr>
      <w:suppressAutoHyphens/>
      <w:spacing w:before="120"/>
      <w:jc w:val="left"/>
    </w:pPr>
    <w:rPr>
      <w:rFonts w:cs="Arial"/>
      <w:b/>
      <w:bCs/>
      <w:szCs w:val="20"/>
      <w:lang w:eastAsia="zh-CN"/>
    </w:rPr>
  </w:style>
  <w:style w:type="paragraph" w:styleId="NormalWeb">
    <w:name w:val="Normal (Web)"/>
    <w:basedOn w:val="Normal"/>
    <w:uiPriority w:val="99"/>
    <w:unhideWhenUsed/>
    <w:rsid w:val="009E4AE4"/>
    <w:pPr>
      <w:spacing w:before="100" w:beforeAutospacing="1" w:after="100" w:afterAutospacing="1"/>
      <w:jc w:val="left"/>
    </w:pPr>
    <w:rPr>
      <w:rFonts w:ascii="Times New Roman" w:hAnsi="Times New Roman"/>
      <w:sz w:val="24"/>
    </w:rPr>
  </w:style>
  <w:style w:type="character" w:customStyle="1" w:styleId="mw-headline">
    <w:name w:val="mw-headline"/>
    <w:basedOn w:val="Fuentedeprrafopredeter"/>
    <w:rsid w:val="009E4AE4"/>
  </w:style>
  <w:style w:type="character" w:customStyle="1" w:styleId="Mencinsinresolver1">
    <w:name w:val="Mención sin resolver1"/>
    <w:basedOn w:val="Fuentedeprrafopredeter"/>
    <w:uiPriority w:val="99"/>
    <w:semiHidden/>
    <w:unhideWhenUsed/>
    <w:rsid w:val="00F27523"/>
    <w:rPr>
      <w:color w:val="808080"/>
      <w:shd w:val="clear" w:color="auto" w:fill="E6E6E6"/>
    </w:rPr>
  </w:style>
  <w:style w:type="character" w:styleId="Textoennegrita">
    <w:name w:val="Strong"/>
    <w:basedOn w:val="Fuentedeprrafopredeter"/>
    <w:uiPriority w:val="22"/>
    <w:qFormat/>
    <w:rsid w:val="00BA698A"/>
    <w:rPr>
      <w:b/>
      <w:bCs/>
    </w:rPr>
  </w:style>
  <w:style w:type="character" w:customStyle="1" w:styleId="Mencinsinresolver2">
    <w:name w:val="Mención sin resolver2"/>
    <w:basedOn w:val="Fuentedeprrafopredeter"/>
    <w:uiPriority w:val="99"/>
    <w:semiHidden/>
    <w:unhideWhenUsed/>
    <w:rsid w:val="004E51DA"/>
    <w:rPr>
      <w:color w:val="605E5C"/>
      <w:shd w:val="clear" w:color="auto" w:fill="E1DFDD"/>
    </w:rPr>
  </w:style>
  <w:style w:type="paragraph" w:customStyle="1" w:styleId="leaf">
    <w:name w:val="leaf"/>
    <w:basedOn w:val="Normal"/>
    <w:rsid w:val="00AA6186"/>
    <w:pPr>
      <w:spacing w:before="100" w:beforeAutospacing="1" w:after="100" w:afterAutospacing="1"/>
      <w:jc w:val="left"/>
    </w:pPr>
    <w:rPr>
      <w:rFonts w:ascii="Times New Roman" w:hAnsi="Times New Roman"/>
      <w:sz w:val="24"/>
    </w:rPr>
  </w:style>
  <w:style w:type="character" w:styleId="Mencinsinresolver">
    <w:name w:val="Unresolved Mention"/>
    <w:basedOn w:val="Fuentedeprrafopredeter"/>
    <w:uiPriority w:val="99"/>
    <w:semiHidden/>
    <w:unhideWhenUsed/>
    <w:rsid w:val="00FA73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1839">
      <w:bodyDiv w:val="1"/>
      <w:marLeft w:val="0"/>
      <w:marRight w:val="0"/>
      <w:marTop w:val="0"/>
      <w:marBottom w:val="0"/>
      <w:divBdr>
        <w:top w:val="none" w:sz="0" w:space="0" w:color="auto"/>
        <w:left w:val="none" w:sz="0" w:space="0" w:color="auto"/>
        <w:bottom w:val="none" w:sz="0" w:space="0" w:color="auto"/>
        <w:right w:val="none" w:sz="0" w:space="0" w:color="auto"/>
      </w:divBdr>
    </w:div>
    <w:div w:id="60107400">
      <w:bodyDiv w:val="1"/>
      <w:marLeft w:val="0"/>
      <w:marRight w:val="0"/>
      <w:marTop w:val="0"/>
      <w:marBottom w:val="0"/>
      <w:divBdr>
        <w:top w:val="none" w:sz="0" w:space="0" w:color="auto"/>
        <w:left w:val="none" w:sz="0" w:space="0" w:color="auto"/>
        <w:bottom w:val="none" w:sz="0" w:space="0" w:color="auto"/>
        <w:right w:val="none" w:sz="0" w:space="0" w:color="auto"/>
      </w:divBdr>
    </w:div>
    <w:div w:id="74399710">
      <w:bodyDiv w:val="1"/>
      <w:marLeft w:val="0"/>
      <w:marRight w:val="0"/>
      <w:marTop w:val="0"/>
      <w:marBottom w:val="0"/>
      <w:divBdr>
        <w:top w:val="none" w:sz="0" w:space="0" w:color="auto"/>
        <w:left w:val="none" w:sz="0" w:space="0" w:color="auto"/>
        <w:bottom w:val="none" w:sz="0" w:space="0" w:color="auto"/>
        <w:right w:val="none" w:sz="0" w:space="0" w:color="auto"/>
      </w:divBdr>
    </w:div>
    <w:div w:id="124475152">
      <w:bodyDiv w:val="1"/>
      <w:marLeft w:val="0"/>
      <w:marRight w:val="0"/>
      <w:marTop w:val="0"/>
      <w:marBottom w:val="0"/>
      <w:divBdr>
        <w:top w:val="none" w:sz="0" w:space="0" w:color="auto"/>
        <w:left w:val="none" w:sz="0" w:space="0" w:color="auto"/>
        <w:bottom w:val="none" w:sz="0" w:space="0" w:color="auto"/>
        <w:right w:val="none" w:sz="0" w:space="0" w:color="auto"/>
      </w:divBdr>
    </w:div>
    <w:div w:id="128784435">
      <w:bodyDiv w:val="1"/>
      <w:marLeft w:val="0"/>
      <w:marRight w:val="0"/>
      <w:marTop w:val="0"/>
      <w:marBottom w:val="0"/>
      <w:divBdr>
        <w:top w:val="none" w:sz="0" w:space="0" w:color="auto"/>
        <w:left w:val="none" w:sz="0" w:space="0" w:color="auto"/>
        <w:bottom w:val="none" w:sz="0" w:space="0" w:color="auto"/>
        <w:right w:val="none" w:sz="0" w:space="0" w:color="auto"/>
      </w:divBdr>
    </w:div>
    <w:div w:id="151022576">
      <w:bodyDiv w:val="1"/>
      <w:marLeft w:val="0"/>
      <w:marRight w:val="0"/>
      <w:marTop w:val="0"/>
      <w:marBottom w:val="0"/>
      <w:divBdr>
        <w:top w:val="none" w:sz="0" w:space="0" w:color="auto"/>
        <w:left w:val="none" w:sz="0" w:space="0" w:color="auto"/>
        <w:bottom w:val="none" w:sz="0" w:space="0" w:color="auto"/>
        <w:right w:val="none" w:sz="0" w:space="0" w:color="auto"/>
      </w:divBdr>
    </w:div>
    <w:div w:id="196283367">
      <w:bodyDiv w:val="1"/>
      <w:marLeft w:val="0"/>
      <w:marRight w:val="0"/>
      <w:marTop w:val="0"/>
      <w:marBottom w:val="0"/>
      <w:divBdr>
        <w:top w:val="none" w:sz="0" w:space="0" w:color="auto"/>
        <w:left w:val="none" w:sz="0" w:space="0" w:color="auto"/>
        <w:bottom w:val="none" w:sz="0" w:space="0" w:color="auto"/>
        <w:right w:val="none" w:sz="0" w:space="0" w:color="auto"/>
      </w:divBdr>
    </w:div>
    <w:div w:id="313222361">
      <w:bodyDiv w:val="1"/>
      <w:marLeft w:val="0"/>
      <w:marRight w:val="0"/>
      <w:marTop w:val="0"/>
      <w:marBottom w:val="0"/>
      <w:divBdr>
        <w:top w:val="none" w:sz="0" w:space="0" w:color="auto"/>
        <w:left w:val="none" w:sz="0" w:space="0" w:color="auto"/>
        <w:bottom w:val="none" w:sz="0" w:space="0" w:color="auto"/>
        <w:right w:val="none" w:sz="0" w:space="0" w:color="auto"/>
      </w:divBdr>
    </w:div>
    <w:div w:id="342785759">
      <w:bodyDiv w:val="1"/>
      <w:marLeft w:val="0"/>
      <w:marRight w:val="0"/>
      <w:marTop w:val="0"/>
      <w:marBottom w:val="0"/>
      <w:divBdr>
        <w:top w:val="none" w:sz="0" w:space="0" w:color="auto"/>
        <w:left w:val="none" w:sz="0" w:space="0" w:color="auto"/>
        <w:bottom w:val="none" w:sz="0" w:space="0" w:color="auto"/>
        <w:right w:val="none" w:sz="0" w:space="0" w:color="auto"/>
      </w:divBdr>
    </w:div>
    <w:div w:id="414668130">
      <w:bodyDiv w:val="1"/>
      <w:marLeft w:val="0"/>
      <w:marRight w:val="0"/>
      <w:marTop w:val="0"/>
      <w:marBottom w:val="0"/>
      <w:divBdr>
        <w:top w:val="none" w:sz="0" w:space="0" w:color="auto"/>
        <w:left w:val="none" w:sz="0" w:space="0" w:color="auto"/>
        <w:bottom w:val="none" w:sz="0" w:space="0" w:color="auto"/>
        <w:right w:val="none" w:sz="0" w:space="0" w:color="auto"/>
      </w:divBdr>
    </w:div>
    <w:div w:id="438332389">
      <w:bodyDiv w:val="1"/>
      <w:marLeft w:val="0"/>
      <w:marRight w:val="0"/>
      <w:marTop w:val="0"/>
      <w:marBottom w:val="0"/>
      <w:divBdr>
        <w:top w:val="none" w:sz="0" w:space="0" w:color="auto"/>
        <w:left w:val="none" w:sz="0" w:space="0" w:color="auto"/>
        <w:bottom w:val="none" w:sz="0" w:space="0" w:color="auto"/>
        <w:right w:val="none" w:sz="0" w:space="0" w:color="auto"/>
      </w:divBdr>
    </w:div>
    <w:div w:id="443697621">
      <w:bodyDiv w:val="1"/>
      <w:marLeft w:val="0"/>
      <w:marRight w:val="0"/>
      <w:marTop w:val="0"/>
      <w:marBottom w:val="0"/>
      <w:divBdr>
        <w:top w:val="none" w:sz="0" w:space="0" w:color="auto"/>
        <w:left w:val="none" w:sz="0" w:space="0" w:color="auto"/>
        <w:bottom w:val="none" w:sz="0" w:space="0" w:color="auto"/>
        <w:right w:val="none" w:sz="0" w:space="0" w:color="auto"/>
      </w:divBdr>
    </w:div>
    <w:div w:id="449202093">
      <w:bodyDiv w:val="1"/>
      <w:marLeft w:val="0"/>
      <w:marRight w:val="0"/>
      <w:marTop w:val="0"/>
      <w:marBottom w:val="0"/>
      <w:divBdr>
        <w:top w:val="none" w:sz="0" w:space="0" w:color="auto"/>
        <w:left w:val="none" w:sz="0" w:space="0" w:color="auto"/>
        <w:bottom w:val="none" w:sz="0" w:space="0" w:color="auto"/>
        <w:right w:val="none" w:sz="0" w:space="0" w:color="auto"/>
      </w:divBdr>
    </w:div>
    <w:div w:id="473957255">
      <w:bodyDiv w:val="1"/>
      <w:marLeft w:val="0"/>
      <w:marRight w:val="0"/>
      <w:marTop w:val="0"/>
      <w:marBottom w:val="0"/>
      <w:divBdr>
        <w:top w:val="none" w:sz="0" w:space="0" w:color="auto"/>
        <w:left w:val="none" w:sz="0" w:space="0" w:color="auto"/>
        <w:bottom w:val="none" w:sz="0" w:space="0" w:color="auto"/>
        <w:right w:val="none" w:sz="0" w:space="0" w:color="auto"/>
      </w:divBdr>
    </w:div>
    <w:div w:id="519121457">
      <w:bodyDiv w:val="1"/>
      <w:marLeft w:val="0"/>
      <w:marRight w:val="0"/>
      <w:marTop w:val="0"/>
      <w:marBottom w:val="0"/>
      <w:divBdr>
        <w:top w:val="none" w:sz="0" w:space="0" w:color="auto"/>
        <w:left w:val="none" w:sz="0" w:space="0" w:color="auto"/>
        <w:bottom w:val="none" w:sz="0" w:space="0" w:color="auto"/>
        <w:right w:val="none" w:sz="0" w:space="0" w:color="auto"/>
      </w:divBdr>
    </w:div>
    <w:div w:id="523980250">
      <w:bodyDiv w:val="1"/>
      <w:marLeft w:val="0"/>
      <w:marRight w:val="0"/>
      <w:marTop w:val="0"/>
      <w:marBottom w:val="0"/>
      <w:divBdr>
        <w:top w:val="none" w:sz="0" w:space="0" w:color="auto"/>
        <w:left w:val="none" w:sz="0" w:space="0" w:color="auto"/>
        <w:bottom w:val="none" w:sz="0" w:space="0" w:color="auto"/>
        <w:right w:val="none" w:sz="0" w:space="0" w:color="auto"/>
      </w:divBdr>
    </w:div>
    <w:div w:id="605649676">
      <w:bodyDiv w:val="1"/>
      <w:marLeft w:val="0"/>
      <w:marRight w:val="0"/>
      <w:marTop w:val="0"/>
      <w:marBottom w:val="0"/>
      <w:divBdr>
        <w:top w:val="none" w:sz="0" w:space="0" w:color="auto"/>
        <w:left w:val="none" w:sz="0" w:space="0" w:color="auto"/>
        <w:bottom w:val="none" w:sz="0" w:space="0" w:color="auto"/>
        <w:right w:val="none" w:sz="0" w:space="0" w:color="auto"/>
      </w:divBdr>
    </w:div>
    <w:div w:id="657538420">
      <w:bodyDiv w:val="1"/>
      <w:marLeft w:val="0"/>
      <w:marRight w:val="0"/>
      <w:marTop w:val="0"/>
      <w:marBottom w:val="0"/>
      <w:divBdr>
        <w:top w:val="none" w:sz="0" w:space="0" w:color="auto"/>
        <w:left w:val="none" w:sz="0" w:space="0" w:color="auto"/>
        <w:bottom w:val="none" w:sz="0" w:space="0" w:color="auto"/>
        <w:right w:val="none" w:sz="0" w:space="0" w:color="auto"/>
      </w:divBdr>
    </w:div>
    <w:div w:id="702825647">
      <w:bodyDiv w:val="1"/>
      <w:marLeft w:val="0"/>
      <w:marRight w:val="0"/>
      <w:marTop w:val="0"/>
      <w:marBottom w:val="0"/>
      <w:divBdr>
        <w:top w:val="none" w:sz="0" w:space="0" w:color="auto"/>
        <w:left w:val="none" w:sz="0" w:space="0" w:color="auto"/>
        <w:bottom w:val="none" w:sz="0" w:space="0" w:color="auto"/>
        <w:right w:val="none" w:sz="0" w:space="0" w:color="auto"/>
      </w:divBdr>
    </w:div>
    <w:div w:id="750397473">
      <w:bodyDiv w:val="1"/>
      <w:marLeft w:val="0"/>
      <w:marRight w:val="0"/>
      <w:marTop w:val="0"/>
      <w:marBottom w:val="0"/>
      <w:divBdr>
        <w:top w:val="none" w:sz="0" w:space="0" w:color="auto"/>
        <w:left w:val="none" w:sz="0" w:space="0" w:color="auto"/>
        <w:bottom w:val="none" w:sz="0" w:space="0" w:color="auto"/>
        <w:right w:val="none" w:sz="0" w:space="0" w:color="auto"/>
      </w:divBdr>
    </w:div>
    <w:div w:id="800346084">
      <w:bodyDiv w:val="1"/>
      <w:marLeft w:val="0"/>
      <w:marRight w:val="0"/>
      <w:marTop w:val="0"/>
      <w:marBottom w:val="0"/>
      <w:divBdr>
        <w:top w:val="none" w:sz="0" w:space="0" w:color="auto"/>
        <w:left w:val="none" w:sz="0" w:space="0" w:color="auto"/>
        <w:bottom w:val="none" w:sz="0" w:space="0" w:color="auto"/>
        <w:right w:val="none" w:sz="0" w:space="0" w:color="auto"/>
      </w:divBdr>
    </w:div>
    <w:div w:id="857112390">
      <w:bodyDiv w:val="1"/>
      <w:marLeft w:val="0"/>
      <w:marRight w:val="0"/>
      <w:marTop w:val="0"/>
      <w:marBottom w:val="0"/>
      <w:divBdr>
        <w:top w:val="none" w:sz="0" w:space="0" w:color="auto"/>
        <w:left w:val="none" w:sz="0" w:space="0" w:color="auto"/>
        <w:bottom w:val="none" w:sz="0" w:space="0" w:color="auto"/>
        <w:right w:val="none" w:sz="0" w:space="0" w:color="auto"/>
      </w:divBdr>
    </w:div>
    <w:div w:id="885799432">
      <w:bodyDiv w:val="1"/>
      <w:marLeft w:val="0"/>
      <w:marRight w:val="0"/>
      <w:marTop w:val="0"/>
      <w:marBottom w:val="0"/>
      <w:divBdr>
        <w:top w:val="none" w:sz="0" w:space="0" w:color="auto"/>
        <w:left w:val="none" w:sz="0" w:space="0" w:color="auto"/>
        <w:bottom w:val="none" w:sz="0" w:space="0" w:color="auto"/>
        <w:right w:val="none" w:sz="0" w:space="0" w:color="auto"/>
      </w:divBdr>
    </w:div>
    <w:div w:id="916673772">
      <w:bodyDiv w:val="1"/>
      <w:marLeft w:val="0"/>
      <w:marRight w:val="0"/>
      <w:marTop w:val="0"/>
      <w:marBottom w:val="0"/>
      <w:divBdr>
        <w:top w:val="none" w:sz="0" w:space="0" w:color="auto"/>
        <w:left w:val="none" w:sz="0" w:space="0" w:color="auto"/>
        <w:bottom w:val="none" w:sz="0" w:space="0" w:color="auto"/>
        <w:right w:val="none" w:sz="0" w:space="0" w:color="auto"/>
      </w:divBdr>
    </w:div>
    <w:div w:id="936904432">
      <w:bodyDiv w:val="1"/>
      <w:marLeft w:val="0"/>
      <w:marRight w:val="0"/>
      <w:marTop w:val="0"/>
      <w:marBottom w:val="0"/>
      <w:divBdr>
        <w:top w:val="none" w:sz="0" w:space="0" w:color="auto"/>
        <w:left w:val="none" w:sz="0" w:space="0" w:color="auto"/>
        <w:bottom w:val="none" w:sz="0" w:space="0" w:color="auto"/>
        <w:right w:val="none" w:sz="0" w:space="0" w:color="auto"/>
      </w:divBdr>
    </w:div>
    <w:div w:id="963846447">
      <w:bodyDiv w:val="1"/>
      <w:marLeft w:val="0"/>
      <w:marRight w:val="0"/>
      <w:marTop w:val="0"/>
      <w:marBottom w:val="0"/>
      <w:divBdr>
        <w:top w:val="none" w:sz="0" w:space="0" w:color="auto"/>
        <w:left w:val="none" w:sz="0" w:space="0" w:color="auto"/>
        <w:bottom w:val="none" w:sz="0" w:space="0" w:color="auto"/>
        <w:right w:val="none" w:sz="0" w:space="0" w:color="auto"/>
      </w:divBdr>
    </w:div>
    <w:div w:id="973372377">
      <w:bodyDiv w:val="1"/>
      <w:marLeft w:val="0"/>
      <w:marRight w:val="0"/>
      <w:marTop w:val="0"/>
      <w:marBottom w:val="0"/>
      <w:divBdr>
        <w:top w:val="none" w:sz="0" w:space="0" w:color="auto"/>
        <w:left w:val="none" w:sz="0" w:space="0" w:color="auto"/>
        <w:bottom w:val="none" w:sz="0" w:space="0" w:color="auto"/>
        <w:right w:val="none" w:sz="0" w:space="0" w:color="auto"/>
      </w:divBdr>
    </w:div>
    <w:div w:id="995260223">
      <w:bodyDiv w:val="1"/>
      <w:marLeft w:val="0"/>
      <w:marRight w:val="0"/>
      <w:marTop w:val="0"/>
      <w:marBottom w:val="0"/>
      <w:divBdr>
        <w:top w:val="none" w:sz="0" w:space="0" w:color="auto"/>
        <w:left w:val="none" w:sz="0" w:space="0" w:color="auto"/>
        <w:bottom w:val="none" w:sz="0" w:space="0" w:color="auto"/>
        <w:right w:val="none" w:sz="0" w:space="0" w:color="auto"/>
      </w:divBdr>
    </w:div>
    <w:div w:id="1031953241">
      <w:bodyDiv w:val="1"/>
      <w:marLeft w:val="0"/>
      <w:marRight w:val="0"/>
      <w:marTop w:val="0"/>
      <w:marBottom w:val="0"/>
      <w:divBdr>
        <w:top w:val="none" w:sz="0" w:space="0" w:color="auto"/>
        <w:left w:val="none" w:sz="0" w:space="0" w:color="auto"/>
        <w:bottom w:val="none" w:sz="0" w:space="0" w:color="auto"/>
        <w:right w:val="none" w:sz="0" w:space="0" w:color="auto"/>
      </w:divBdr>
    </w:div>
    <w:div w:id="1053694052">
      <w:bodyDiv w:val="1"/>
      <w:marLeft w:val="0"/>
      <w:marRight w:val="0"/>
      <w:marTop w:val="0"/>
      <w:marBottom w:val="0"/>
      <w:divBdr>
        <w:top w:val="none" w:sz="0" w:space="0" w:color="auto"/>
        <w:left w:val="none" w:sz="0" w:space="0" w:color="auto"/>
        <w:bottom w:val="none" w:sz="0" w:space="0" w:color="auto"/>
        <w:right w:val="none" w:sz="0" w:space="0" w:color="auto"/>
      </w:divBdr>
    </w:div>
    <w:div w:id="1086656438">
      <w:bodyDiv w:val="1"/>
      <w:marLeft w:val="0"/>
      <w:marRight w:val="0"/>
      <w:marTop w:val="0"/>
      <w:marBottom w:val="0"/>
      <w:divBdr>
        <w:top w:val="none" w:sz="0" w:space="0" w:color="auto"/>
        <w:left w:val="none" w:sz="0" w:space="0" w:color="auto"/>
        <w:bottom w:val="none" w:sz="0" w:space="0" w:color="auto"/>
        <w:right w:val="none" w:sz="0" w:space="0" w:color="auto"/>
      </w:divBdr>
    </w:div>
    <w:div w:id="1114254237">
      <w:bodyDiv w:val="1"/>
      <w:marLeft w:val="0"/>
      <w:marRight w:val="0"/>
      <w:marTop w:val="0"/>
      <w:marBottom w:val="0"/>
      <w:divBdr>
        <w:top w:val="none" w:sz="0" w:space="0" w:color="auto"/>
        <w:left w:val="none" w:sz="0" w:space="0" w:color="auto"/>
        <w:bottom w:val="none" w:sz="0" w:space="0" w:color="auto"/>
        <w:right w:val="none" w:sz="0" w:space="0" w:color="auto"/>
      </w:divBdr>
    </w:div>
    <w:div w:id="1133328121">
      <w:bodyDiv w:val="1"/>
      <w:marLeft w:val="0"/>
      <w:marRight w:val="0"/>
      <w:marTop w:val="0"/>
      <w:marBottom w:val="0"/>
      <w:divBdr>
        <w:top w:val="none" w:sz="0" w:space="0" w:color="auto"/>
        <w:left w:val="none" w:sz="0" w:space="0" w:color="auto"/>
        <w:bottom w:val="none" w:sz="0" w:space="0" w:color="auto"/>
        <w:right w:val="none" w:sz="0" w:space="0" w:color="auto"/>
      </w:divBdr>
    </w:div>
    <w:div w:id="1169712932">
      <w:bodyDiv w:val="1"/>
      <w:marLeft w:val="0"/>
      <w:marRight w:val="0"/>
      <w:marTop w:val="0"/>
      <w:marBottom w:val="0"/>
      <w:divBdr>
        <w:top w:val="none" w:sz="0" w:space="0" w:color="auto"/>
        <w:left w:val="none" w:sz="0" w:space="0" w:color="auto"/>
        <w:bottom w:val="none" w:sz="0" w:space="0" w:color="auto"/>
        <w:right w:val="none" w:sz="0" w:space="0" w:color="auto"/>
      </w:divBdr>
    </w:div>
    <w:div w:id="1210650911">
      <w:bodyDiv w:val="1"/>
      <w:marLeft w:val="0"/>
      <w:marRight w:val="0"/>
      <w:marTop w:val="0"/>
      <w:marBottom w:val="0"/>
      <w:divBdr>
        <w:top w:val="none" w:sz="0" w:space="0" w:color="auto"/>
        <w:left w:val="none" w:sz="0" w:space="0" w:color="auto"/>
        <w:bottom w:val="none" w:sz="0" w:space="0" w:color="auto"/>
        <w:right w:val="none" w:sz="0" w:space="0" w:color="auto"/>
      </w:divBdr>
    </w:div>
    <w:div w:id="1213417815">
      <w:bodyDiv w:val="1"/>
      <w:marLeft w:val="0"/>
      <w:marRight w:val="0"/>
      <w:marTop w:val="0"/>
      <w:marBottom w:val="0"/>
      <w:divBdr>
        <w:top w:val="none" w:sz="0" w:space="0" w:color="auto"/>
        <w:left w:val="none" w:sz="0" w:space="0" w:color="auto"/>
        <w:bottom w:val="none" w:sz="0" w:space="0" w:color="auto"/>
        <w:right w:val="none" w:sz="0" w:space="0" w:color="auto"/>
      </w:divBdr>
    </w:div>
    <w:div w:id="1224097367">
      <w:bodyDiv w:val="1"/>
      <w:marLeft w:val="0"/>
      <w:marRight w:val="0"/>
      <w:marTop w:val="0"/>
      <w:marBottom w:val="0"/>
      <w:divBdr>
        <w:top w:val="none" w:sz="0" w:space="0" w:color="auto"/>
        <w:left w:val="none" w:sz="0" w:space="0" w:color="auto"/>
        <w:bottom w:val="none" w:sz="0" w:space="0" w:color="auto"/>
        <w:right w:val="none" w:sz="0" w:space="0" w:color="auto"/>
      </w:divBdr>
    </w:div>
    <w:div w:id="1251236152">
      <w:bodyDiv w:val="1"/>
      <w:marLeft w:val="0"/>
      <w:marRight w:val="0"/>
      <w:marTop w:val="0"/>
      <w:marBottom w:val="0"/>
      <w:divBdr>
        <w:top w:val="none" w:sz="0" w:space="0" w:color="auto"/>
        <w:left w:val="none" w:sz="0" w:space="0" w:color="auto"/>
        <w:bottom w:val="none" w:sz="0" w:space="0" w:color="auto"/>
        <w:right w:val="none" w:sz="0" w:space="0" w:color="auto"/>
      </w:divBdr>
    </w:div>
    <w:div w:id="1360428686">
      <w:bodyDiv w:val="1"/>
      <w:marLeft w:val="0"/>
      <w:marRight w:val="0"/>
      <w:marTop w:val="0"/>
      <w:marBottom w:val="0"/>
      <w:divBdr>
        <w:top w:val="none" w:sz="0" w:space="0" w:color="auto"/>
        <w:left w:val="none" w:sz="0" w:space="0" w:color="auto"/>
        <w:bottom w:val="none" w:sz="0" w:space="0" w:color="auto"/>
        <w:right w:val="none" w:sz="0" w:space="0" w:color="auto"/>
      </w:divBdr>
    </w:div>
    <w:div w:id="1389303030">
      <w:bodyDiv w:val="1"/>
      <w:marLeft w:val="0"/>
      <w:marRight w:val="0"/>
      <w:marTop w:val="0"/>
      <w:marBottom w:val="0"/>
      <w:divBdr>
        <w:top w:val="none" w:sz="0" w:space="0" w:color="auto"/>
        <w:left w:val="none" w:sz="0" w:space="0" w:color="auto"/>
        <w:bottom w:val="none" w:sz="0" w:space="0" w:color="auto"/>
        <w:right w:val="none" w:sz="0" w:space="0" w:color="auto"/>
      </w:divBdr>
      <w:divsChild>
        <w:div w:id="265964638">
          <w:marLeft w:val="0"/>
          <w:marRight w:val="0"/>
          <w:marTop w:val="0"/>
          <w:marBottom w:val="0"/>
          <w:divBdr>
            <w:top w:val="none" w:sz="0" w:space="0" w:color="auto"/>
            <w:left w:val="none" w:sz="0" w:space="0" w:color="auto"/>
            <w:bottom w:val="none" w:sz="0" w:space="0" w:color="auto"/>
            <w:right w:val="none" w:sz="0" w:space="0" w:color="auto"/>
          </w:divBdr>
        </w:div>
      </w:divsChild>
    </w:div>
    <w:div w:id="1394809982">
      <w:bodyDiv w:val="1"/>
      <w:marLeft w:val="0"/>
      <w:marRight w:val="0"/>
      <w:marTop w:val="0"/>
      <w:marBottom w:val="0"/>
      <w:divBdr>
        <w:top w:val="none" w:sz="0" w:space="0" w:color="auto"/>
        <w:left w:val="none" w:sz="0" w:space="0" w:color="auto"/>
        <w:bottom w:val="none" w:sz="0" w:space="0" w:color="auto"/>
        <w:right w:val="none" w:sz="0" w:space="0" w:color="auto"/>
      </w:divBdr>
      <w:divsChild>
        <w:div w:id="2060283223">
          <w:marLeft w:val="0"/>
          <w:marRight w:val="0"/>
          <w:marTop w:val="0"/>
          <w:marBottom w:val="0"/>
          <w:divBdr>
            <w:top w:val="none" w:sz="0" w:space="0" w:color="auto"/>
            <w:left w:val="none" w:sz="0" w:space="0" w:color="auto"/>
            <w:bottom w:val="none" w:sz="0" w:space="0" w:color="auto"/>
            <w:right w:val="none" w:sz="0" w:space="0" w:color="auto"/>
          </w:divBdr>
          <w:divsChild>
            <w:div w:id="768895010">
              <w:marLeft w:val="0"/>
              <w:marRight w:val="0"/>
              <w:marTop w:val="0"/>
              <w:marBottom w:val="0"/>
              <w:divBdr>
                <w:top w:val="none" w:sz="0" w:space="0" w:color="auto"/>
                <w:left w:val="none" w:sz="0" w:space="0" w:color="auto"/>
                <w:bottom w:val="none" w:sz="0" w:space="0" w:color="auto"/>
                <w:right w:val="none" w:sz="0" w:space="0" w:color="auto"/>
              </w:divBdr>
              <w:divsChild>
                <w:div w:id="1247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526106">
      <w:bodyDiv w:val="1"/>
      <w:marLeft w:val="0"/>
      <w:marRight w:val="0"/>
      <w:marTop w:val="0"/>
      <w:marBottom w:val="0"/>
      <w:divBdr>
        <w:top w:val="none" w:sz="0" w:space="0" w:color="auto"/>
        <w:left w:val="none" w:sz="0" w:space="0" w:color="auto"/>
        <w:bottom w:val="none" w:sz="0" w:space="0" w:color="auto"/>
        <w:right w:val="none" w:sz="0" w:space="0" w:color="auto"/>
      </w:divBdr>
    </w:div>
    <w:div w:id="1428841889">
      <w:bodyDiv w:val="1"/>
      <w:marLeft w:val="0"/>
      <w:marRight w:val="0"/>
      <w:marTop w:val="0"/>
      <w:marBottom w:val="0"/>
      <w:divBdr>
        <w:top w:val="none" w:sz="0" w:space="0" w:color="auto"/>
        <w:left w:val="none" w:sz="0" w:space="0" w:color="auto"/>
        <w:bottom w:val="none" w:sz="0" w:space="0" w:color="auto"/>
        <w:right w:val="none" w:sz="0" w:space="0" w:color="auto"/>
      </w:divBdr>
    </w:div>
    <w:div w:id="1443066996">
      <w:bodyDiv w:val="1"/>
      <w:marLeft w:val="0"/>
      <w:marRight w:val="0"/>
      <w:marTop w:val="0"/>
      <w:marBottom w:val="0"/>
      <w:divBdr>
        <w:top w:val="none" w:sz="0" w:space="0" w:color="auto"/>
        <w:left w:val="none" w:sz="0" w:space="0" w:color="auto"/>
        <w:bottom w:val="none" w:sz="0" w:space="0" w:color="auto"/>
        <w:right w:val="none" w:sz="0" w:space="0" w:color="auto"/>
      </w:divBdr>
    </w:div>
    <w:div w:id="1453087153">
      <w:bodyDiv w:val="1"/>
      <w:marLeft w:val="0"/>
      <w:marRight w:val="0"/>
      <w:marTop w:val="0"/>
      <w:marBottom w:val="0"/>
      <w:divBdr>
        <w:top w:val="none" w:sz="0" w:space="0" w:color="auto"/>
        <w:left w:val="none" w:sz="0" w:space="0" w:color="auto"/>
        <w:bottom w:val="none" w:sz="0" w:space="0" w:color="auto"/>
        <w:right w:val="none" w:sz="0" w:space="0" w:color="auto"/>
      </w:divBdr>
    </w:div>
    <w:div w:id="1462261186">
      <w:bodyDiv w:val="1"/>
      <w:marLeft w:val="0"/>
      <w:marRight w:val="0"/>
      <w:marTop w:val="0"/>
      <w:marBottom w:val="0"/>
      <w:divBdr>
        <w:top w:val="none" w:sz="0" w:space="0" w:color="auto"/>
        <w:left w:val="none" w:sz="0" w:space="0" w:color="auto"/>
        <w:bottom w:val="none" w:sz="0" w:space="0" w:color="auto"/>
        <w:right w:val="none" w:sz="0" w:space="0" w:color="auto"/>
      </w:divBdr>
    </w:div>
    <w:div w:id="1466892692">
      <w:bodyDiv w:val="1"/>
      <w:marLeft w:val="0"/>
      <w:marRight w:val="0"/>
      <w:marTop w:val="0"/>
      <w:marBottom w:val="0"/>
      <w:divBdr>
        <w:top w:val="none" w:sz="0" w:space="0" w:color="auto"/>
        <w:left w:val="none" w:sz="0" w:space="0" w:color="auto"/>
        <w:bottom w:val="none" w:sz="0" w:space="0" w:color="auto"/>
        <w:right w:val="none" w:sz="0" w:space="0" w:color="auto"/>
      </w:divBdr>
    </w:div>
    <w:div w:id="1500195117">
      <w:bodyDiv w:val="1"/>
      <w:marLeft w:val="0"/>
      <w:marRight w:val="0"/>
      <w:marTop w:val="0"/>
      <w:marBottom w:val="0"/>
      <w:divBdr>
        <w:top w:val="none" w:sz="0" w:space="0" w:color="auto"/>
        <w:left w:val="none" w:sz="0" w:space="0" w:color="auto"/>
        <w:bottom w:val="none" w:sz="0" w:space="0" w:color="auto"/>
        <w:right w:val="none" w:sz="0" w:space="0" w:color="auto"/>
      </w:divBdr>
    </w:div>
    <w:div w:id="1624997864">
      <w:bodyDiv w:val="1"/>
      <w:marLeft w:val="0"/>
      <w:marRight w:val="0"/>
      <w:marTop w:val="0"/>
      <w:marBottom w:val="0"/>
      <w:divBdr>
        <w:top w:val="none" w:sz="0" w:space="0" w:color="auto"/>
        <w:left w:val="none" w:sz="0" w:space="0" w:color="auto"/>
        <w:bottom w:val="none" w:sz="0" w:space="0" w:color="auto"/>
        <w:right w:val="none" w:sz="0" w:space="0" w:color="auto"/>
      </w:divBdr>
      <w:divsChild>
        <w:div w:id="294794772">
          <w:marLeft w:val="0"/>
          <w:marRight w:val="0"/>
          <w:marTop w:val="0"/>
          <w:marBottom w:val="0"/>
          <w:divBdr>
            <w:top w:val="none" w:sz="0" w:space="0" w:color="auto"/>
            <w:left w:val="none" w:sz="0" w:space="0" w:color="auto"/>
            <w:bottom w:val="none" w:sz="0" w:space="0" w:color="auto"/>
            <w:right w:val="none" w:sz="0" w:space="0" w:color="auto"/>
          </w:divBdr>
        </w:div>
        <w:div w:id="435559246">
          <w:marLeft w:val="0"/>
          <w:marRight w:val="0"/>
          <w:marTop w:val="0"/>
          <w:marBottom w:val="0"/>
          <w:divBdr>
            <w:top w:val="none" w:sz="0" w:space="0" w:color="auto"/>
            <w:left w:val="none" w:sz="0" w:space="0" w:color="auto"/>
            <w:bottom w:val="none" w:sz="0" w:space="0" w:color="auto"/>
            <w:right w:val="none" w:sz="0" w:space="0" w:color="auto"/>
          </w:divBdr>
        </w:div>
        <w:div w:id="470826129">
          <w:marLeft w:val="0"/>
          <w:marRight w:val="0"/>
          <w:marTop w:val="0"/>
          <w:marBottom w:val="0"/>
          <w:divBdr>
            <w:top w:val="none" w:sz="0" w:space="0" w:color="auto"/>
            <w:left w:val="none" w:sz="0" w:space="0" w:color="auto"/>
            <w:bottom w:val="none" w:sz="0" w:space="0" w:color="auto"/>
            <w:right w:val="none" w:sz="0" w:space="0" w:color="auto"/>
          </w:divBdr>
        </w:div>
        <w:div w:id="496457066">
          <w:marLeft w:val="0"/>
          <w:marRight w:val="0"/>
          <w:marTop w:val="0"/>
          <w:marBottom w:val="0"/>
          <w:divBdr>
            <w:top w:val="none" w:sz="0" w:space="0" w:color="auto"/>
            <w:left w:val="none" w:sz="0" w:space="0" w:color="auto"/>
            <w:bottom w:val="none" w:sz="0" w:space="0" w:color="auto"/>
            <w:right w:val="none" w:sz="0" w:space="0" w:color="auto"/>
          </w:divBdr>
        </w:div>
        <w:div w:id="544483493">
          <w:marLeft w:val="0"/>
          <w:marRight w:val="0"/>
          <w:marTop w:val="0"/>
          <w:marBottom w:val="0"/>
          <w:divBdr>
            <w:top w:val="none" w:sz="0" w:space="0" w:color="auto"/>
            <w:left w:val="none" w:sz="0" w:space="0" w:color="auto"/>
            <w:bottom w:val="none" w:sz="0" w:space="0" w:color="auto"/>
            <w:right w:val="none" w:sz="0" w:space="0" w:color="auto"/>
          </w:divBdr>
        </w:div>
        <w:div w:id="560560227">
          <w:marLeft w:val="0"/>
          <w:marRight w:val="0"/>
          <w:marTop w:val="0"/>
          <w:marBottom w:val="0"/>
          <w:divBdr>
            <w:top w:val="none" w:sz="0" w:space="0" w:color="auto"/>
            <w:left w:val="none" w:sz="0" w:space="0" w:color="auto"/>
            <w:bottom w:val="none" w:sz="0" w:space="0" w:color="auto"/>
            <w:right w:val="none" w:sz="0" w:space="0" w:color="auto"/>
          </w:divBdr>
        </w:div>
        <w:div w:id="571088424">
          <w:marLeft w:val="0"/>
          <w:marRight w:val="0"/>
          <w:marTop w:val="0"/>
          <w:marBottom w:val="0"/>
          <w:divBdr>
            <w:top w:val="none" w:sz="0" w:space="0" w:color="auto"/>
            <w:left w:val="none" w:sz="0" w:space="0" w:color="auto"/>
            <w:bottom w:val="none" w:sz="0" w:space="0" w:color="auto"/>
            <w:right w:val="none" w:sz="0" w:space="0" w:color="auto"/>
          </w:divBdr>
        </w:div>
        <w:div w:id="861211429">
          <w:marLeft w:val="0"/>
          <w:marRight w:val="0"/>
          <w:marTop w:val="0"/>
          <w:marBottom w:val="0"/>
          <w:divBdr>
            <w:top w:val="none" w:sz="0" w:space="0" w:color="auto"/>
            <w:left w:val="none" w:sz="0" w:space="0" w:color="auto"/>
            <w:bottom w:val="none" w:sz="0" w:space="0" w:color="auto"/>
            <w:right w:val="none" w:sz="0" w:space="0" w:color="auto"/>
          </w:divBdr>
        </w:div>
        <w:div w:id="1462572153">
          <w:marLeft w:val="0"/>
          <w:marRight w:val="0"/>
          <w:marTop w:val="0"/>
          <w:marBottom w:val="0"/>
          <w:divBdr>
            <w:top w:val="none" w:sz="0" w:space="0" w:color="auto"/>
            <w:left w:val="none" w:sz="0" w:space="0" w:color="auto"/>
            <w:bottom w:val="none" w:sz="0" w:space="0" w:color="auto"/>
            <w:right w:val="none" w:sz="0" w:space="0" w:color="auto"/>
          </w:divBdr>
        </w:div>
        <w:div w:id="1503080272">
          <w:marLeft w:val="0"/>
          <w:marRight w:val="0"/>
          <w:marTop w:val="0"/>
          <w:marBottom w:val="0"/>
          <w:divBdr>
            <w:top w:val="none" w:sz="0" w:space="0" w:color="auto"/>
            <w:left w:val="none" w:sz="0" w:space="0" w:color="auto"/>
            <w:bottom w:val="none" w:sz="0" w:space="0" w:color="auto"/>
            <w:right w:val="none" w:sz="0" w:space="0" w:color="auto"/>
          </w:divBdr>
        </w:div>
        <w:div w:id="1660232545">
          <w:marLeft w:val="0"/>
          <w:marRight w:val="0"/>
          <w:marTop w:val="0"/>
          <w:marBottom w:val="0"/>
          <w:divBdr>
            <w:top w:val="none" w:sz="0" w:space="0" w:color="auto"/>
            <w:left w:val="none" w:sz="0" w:space="0" w:color="auto"/>
            <w:bottom w:val="none" w:sz="0" w:space="0" w:color="auto"/>
            <w:right w:val="none" w:sz="0" w:space="0" w:color="auto"/>
          </w:divBdr>
        </w:div>
        <w:div w:id="1725177859">
          <w:marLeft w:val="0"/>
          <w:marRight w:val="0"/>
          <w:marTop w:val="0"/>
          <w:marBottom w:val="0"/>
          <w:divBdr>
            <w:top w:val="none" w:sz="0" w:space="0" w:color="auto"/>
            <w:left w:val="none" w:sz="0" w:space="0" w:color="auto"/>
            <w:bottom w:val="none" w:sz="0" w:space="0" w:color="auto"/>
            <w:right w:val="none" w:sz="0" w:space="0" w:color="auto"/>
          </w:divBdr>
        </w:div>
        <w:div w:id="1942908903">
          <w:marLeft w:val="0"/>
          <w:marRight w:val="0"/>
          <w:marTop w:val="0"/>
          <w:marBottom w:val="0"/>
          <w:divBdr>
            <w:top w:val="none" w:sz="0" w:space="0" w:color="auto"/>
            <w:left w:val="none" w:sz="0" w:space="0" w:color="auto"/>
            <w:bottom w:val="none" w:sz="0" w:space="0" w:color="auto"/>
            <w:right w:val="none" w:sz="0" w:space="0" w:color="auto"/>
          </w:divBdr>
        </w:div>
        <w:div w:id="2143889487">
          <w:marLeft w:val="0"/>
          <w:marRight w:val="0"/>
          <w:marTop w:val="0"/>
          <w:marBottom w:val="0"/>
          <w:divBdr>
            <w:top w:val="none" w:sz="0" w:space="0" w:color="auto"/>
            <w:left w:val="none" w:sz="0" w:space="0" w:color="auto"/>
            <w:bottom w:val="none" w:sz="0" w:space="0" w:color="auto"/>
            <w:right w:val="none" w:sz="0" w:space="0" w:color="auto"/>
          </w:divBdr>
        </w:div>
      </w:divsChild>
    </w:div>
    <w:div w:id="1640106816">
      <w:bodyDiv w:val="1"/>
      <w:marLeft w:val="0"/>
      <w:marRight w:val="0"/>
      <w:marTop w:val="0"/>
      <w:marBottom w:val="0"/>
      <w:divBdr>
        <w:top w:val="none" w:sz="0" w:space="0" w:color="auto"/>
        <w:left w:val="none" w:sz="0" w:space="0" w:color="auto"/>
        <w:bottom w:val="none" w:sz="0" w:space="0" w:color="auto"/>
        <w:right w:val="none" w:sz="0" w:space="0" w:color="auto"/>
      </w:divBdr>
    </w:div>
    <w:div w:id="1669137862">
      <w:bodyDiv w:val="1"/>
      <w:marLeft w:val="0"/>
      <w:marRight w:val="0"/>
      <w:marTop w:val="0"/>
      <w:marBottom w:val="0"/>
      <w:divBdr>
        <w:top w:val="none" w:sz="0" w:space="0" w:color="auto"/>
        <w:left w:val="none" w:sz="0" w:space="0" w:color="auto"/>
        <w:bottom w:val="none" w:sz="0" w:space="0" w:color="auto"/>
        <w:right w:val="none" w:sz="0" w:space="0" w:color="auto"/>
      </w:divBdr>
    </w:div>
    <w:div w:id="1703944287">
      <w:bodyDiv w:val="1"/>
      <w:marLeft w:val="0"/>
      <w:marRight w:val="0"/>
      <w:marTop w:val="0"/>
      <w:marBottom w:val="0"/>
      <w:divBdr>
        <w:top w:val="none" w:sz="0" w:space="0" w:color="auto"/>
        <w:left w:val="none" w:sz="0" w:space="0" w:color="auto"/>
        <w:bottom w:val="none" w:sz="0" w:space="0" w:color="auto"/>
        <w:right w:val="none" w:sz="0" w:space="0" w:color="auto"/>
      </w:divBdr>
    </w:div>
    <w:div w:id="1745370635">
      <w:bodyDiv w:val="1"/>
      <w:marLeft w:val="0"/>
      <w:marRight w:val="0"/>
      <w:marTop w:val="0"/>
      <w:marBottom w:val="0"/>
      <w:divBdr>
        <w:top w:val="none" w:sz="0" w:space="0" w:color="auto"/>
        <w:left w:val="none" w:sz="0" w:space="0" w:color="auto"/>
        <w:bottom w:val="none" w:sz="0" w:space="0" w:color="auto"/>
        <w:right w:val="none" w:sz="0" w:space="0" w:color="auto"/>
      </w:divBdr>
    </w:div>
    <w:div w:id="1746797219">
      <w:bodyDiv w:val="1"/>
      <w:marLeft w:val="0"/>
      <w:marRight w:val="0"/>
      <w:marTop w:val="0"/>
      <w:marBottom w:val="0"/>
      <w:divBdr>
        <w:top w:val="none" w:sz="0" w:space="0" w:color="auto"/>
        <w:left w:val="none" w:sz="0" w:space="0" w:color="auto"/>
        <w:bottom w:val="none" w:sz="0" w:space="0" w:color="auto"/>
        <w:right w:val="none" w:sz="0" w:space="0" w:color="auto"/>
      </w:divBdr>
    </w:div>
    <w:div w:id="1769766427">
      <w:bodyDiv w:val="1"/>
      <w:marLeft w:val="0"/>
      <w:marRight w:val="0"/>
      <w:marTop w:val="0"/>
      <w:marBottom w:val="0"/>
      <w:divBdr>
        <w:top w:val="none" w:sz="0" w:space="0" w:color="auto"/>
        <w:left w:val="none" w:sz="0" w:space="0" w:color="auto"/>
        <w:bottom w:val="none" w:sz="0" w:space="0" w:color="auto"/>
        <w:right w:val="none" w:sz="0" w:space="0" w:color="auto"/>
      </w:divBdr>
    </w:div>
    <w:div w:id="1800953310">
      <w:bodyDiv w:val="1"/>
      <w:marLeft w:val="0"/>
      <w:marRight w:val="0"/>
      <w:marTop w:val="0"/>
      <w:marBottom w:val="0"/>
      <w:divBdr>
        <w:top w:val="none" w:sz="0" w:space="0" w:color="auto"/>
        <w:left w:val="none" w:sz="0" w:space="0" w:color="auto"/>
        <w:bottom w:val="none" w:sz="0" w:space="0" w:color="auto"/>
        <w:right w:val="none" w:sz="0" w:space="0" w:color="auto"/>
      </w:divBdr>
    </w:div>
    <w:div w:id="1854227282">
      <w:bodyDiv w:val="1"/>
      <w:marLeft w:val="0"/>
      <w:marRight w:val="0"/>
      <w:marTop w:val="0"/>
      <w:marBottom w:val="0"/>
      <w:divBdr>
        <w:top w:val="none" w:sz="0" w:space="0" w:color="auto"/>
        <w:left w:val="none" w:sz="0" w:space="0" w:color="auto"/>
        <w:bottom w:val="none" w:sz="0" w:space="0" w:color="auto"/>
        <w:right w:val="none" w:sz="0" w:space="0" w:color="auto"/>
      </w:divBdr>
    </w:div>
    <w:div w:id="1894807100">
      <w:bodyDiv w:val="1"/>
      <w:marLeft w:val="0"/>
      <w:marRight w:val="0"/>
      <w:marTop w:val="0"/>
      <w:marBottom w:val="0"/>
      <w:divBdr>
        <w:top w:val="none" w:sz="0" w:space="0" w:color="auto"/>
        <w:left w:val="none" w:sz="0" w:space="0" w:color="auto"/>
        <w:bottom w:val="none" w:sz="0" w:space="0" w:color="auto"/>
        <w:right w:val="none" w:sz="0" w:space="0" w:color="auto"/>
      </w:divBdr>
    </w:div>
    <w:div w:id="2081973913">
      <w:bodyDiv w:val="1"/>
      <w:marLeft w:val="0"/>
      <w:marRight w:val="0"/>
      <w:marTop w:val="0"/>
      <w:marBottom w:val="0"/>
      <w:divBdr>
        <w:top w:val="none" w:sz="0" w:space="0" w:color="auto"/>
        <w:left w:val="none" w:sz="0" w:space="0" w:color="auto"/>
        <w:bottom w:val="none" w:sz="0" w:space="0" w:color="auto"/>
        <w:right w:val="none" w:sz="0" w:space="0" w:color="auto"/>
      </w:divBdr>
    </w:div>
    <w:div w:id="2083483249">
      <w:bodyDiv w:val="1"/>
      <w:marLeft w:val="0"/>
      <w:marRight w:val="0"/>
      <w:marTop w:val="0"/>
      <w:marBottom w:val="0"/>
      <w:divBdr>
        <w:top w:val="none" w:sz="0" w:space="0" w:color="auto"/>
        <w:left w:val="none" w:sz="0" w:space="0" w:color="auto"/>
        <w:bottom w:val="none" w:sz="0" w:space="0" w:color="auto"/>
        <w:right w:val="none" w:sz="0" w:space="0" w:color="auto"/>
      </w:divBdr>
    </w:div>
    <w:div w:id="2114402383">
      <w:bodyDiv w:val="1"/>
      <w:marLeft w:val="0"/>
      <w:marRight w:val="0"/>
      <w:marTop w:val="0"/>
      <w:marBottom w:val="0"/>
      <w:divBdr>
        <w:top w:val="none" w:sz="0" w:space="0" w:color="auto"/>
        <w:left w:val="none" w:sz="0" w:space="0" w:color="auto"/>
        <w:bottom w:val="none" w:sz="0" w:space="0" w:color="auto"/>
        <w:right w:val="none" w:sz="0" w:space="0" w:color="auto"/>
      </w:divBdr>
    </w:div>
    <w:div w:id="2118476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194.224.74.201:1500/redmine/projects/fun19"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1.xml"/><Relationship Id="rId50" Type="http://schemas.openxmlformats.org/officeDocument/2006/relationships/hyperlink" Target="http://194.224.74.201:1500/redmine/issues/4849" TargetMode="External"/><Relationship Id="rId55" Type="http://schemas.openxmlformats.org/officeDocument/2006/relationships/hyperlink" Target="http://194.224.74.201:1500/redmine/issues/7074"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espacio.fundaciontelefonica.com/directorio-xr/"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194.224.74.201:1500/redmine/issues/7023"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3" Type="http://schemas.openxmlformats.org/officeDocument/2006/relationships/hyperlink" Target="http://194.224.74.201:1500/redmine/issues/6284" TargetMode="External"/><Relationship Id="rId58"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194.224.74.201:1500/redmine/issues/3021" TargetMode="External"/><Relationship Id="rId57"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194.224.74.201:1500/redmine/issues/5591" TargetMode="External"/><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194.224.74.201:1500/redmine/issues/2623" TargetMode="External"/><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hyperlink" Target="http://194.224.74.201:1500/redmine/issues/5314"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233;%20Luis\Desktop\Nuevo%20documento%20Dise&#241;o.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0</_ip_UnifiedCompliancePolicyUIAction>
    <_ip_UnifiedCompliancePolicyProperties xmlns="http://schemas.microsoft.com/sharepoint/v3">{"__type":"ComplianceItemProperties:#Microsoft.Office.CompliancePolicy.ComplianceData","LastPolicyEvaluatedTimeUtc":"2020-03-03T01:04:39.4828038Z","Rules":{"5d5f9300-bb82-4cd2-99f1-abb7a51139c8":{"Actions":{},"Properties":{},"RuleId":"5d5f9300-bb82-4cd2-99f1-abb7a51139c8","Scenario":0}},"UniqueId":"452cf74b-5c8d-4fa5-922f-abe3eb9c5061"}</_ip_UnifiedCompliancePolicyPropertie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8AE0E7D05140F84FB010DEAF5FF437B0" ma:contentTypeVersion="11" ma:contentTypeDescription="Crear nuevo documento." ma:contentTypeScope="" ma:versionID="b5e85c471f45e132b08affbc31d0af23">
  <xsd:schema xmlns:xsd="http://www.w3.org/2001/XMLSchema" xmlns:xs="http://www.w3.org/2001/XMLSchema" xmlns:p="http://schemas.microsoft.com/office/2006/metadata/properties" xmlns:ns1="http://schemas.microsoft.com/sharepoint/v3" xmlns:ns2="88bf0af8-0663-4663-96cf-c7836c9568a7" xmlns:ns3="51bfb0fa-35ae-4a66-b3d4-c4ecfc995464" targetNamespace="http://schemas.microsoft.com/office/2006/metadata/properties" ma:root="true" ma:fieldsID="e88c9f3691372d3ff964d12f33c44c02" ns1:_="" ns2:_="" ns3:_="">
    <xsd:import namespace="http://schemas.microsoft.com/sharepoint/v3"/>
    <xsd:import namespace="88bf0af8-0663-4663-96cf-c7836c9568a7"/>
    <xsd:import namespace="51bfb0fa-35ae-4a66-b3d4-c4ecfc99546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Propiedades de la Directiva de cumplimiento unificado" ma:hidden="true" ma:internalName="_ip_UnifiedCompliancePolicyProperties">
      <xsd:simpleType>
        <xsd:restriction base="dms:Note"/>
      </xsd:simpleType>
    </xsd:element>
    <xsd:element name="_ip_UnifiedCompliancePolicyUIAction" ma:index="18" nillable="true" ma:displayName="Acción de IU de la Directiva de cumplimiento unificado"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bf0af8-0663-4663-96cf-c7836c9568a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bfb0fa-35ae-4a66-b3d4-c4ecfc995464" elementFormDefault="qualified">
    <xsd:import namespace="http://schemas.microsoft.com/office/2006/documentManagement/types"/>
    <xsd:import namespace="http://schemas.microsoft.com/office/infopath/2007/PartnerControls"/>
    <xsd:element name="SharedWithUsers" ma:index="15"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displayName="#Id"/>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D6256-8663-4D7C-A9A6-105EF9445273}">
  <ds:schemaRefs>
    <ds:schemaRef ds:uri="http://schemas.microsoft.com/sharepoint/v3/contenttype/forms"/>
  </ds:schemaRefs>
</ds:datastoreItem>
</file>

<file path=customXml/itemProps2.xml><?xml version="1.0" encoding="utf-8"?>
<ds:datastoreItem xmlns:ds="http://schemas.openxmlformats.org/officeDocument/2006/customXml" ds:itemID="{3B59BE42-CB60-4634-90C2-A2786C755F6A}">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7AC26EAE-B280-40CD-8293-98CA04F3B6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8bf0af8-0663-4663-96cf-c7836c9568a7"/>
    <ds:schemaRef ds:uri="51bfb0fa-35ae-4a66-b3d4-c4ecfc9954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BE3FFE-ACAF-441E-9AA5-B5F36FF18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Nuevo documento Diseño</Template>
  <TotalTime>2048</TotalTime>
  <Pages>32</Pages>
  <Words>2968</Words>
  <Characters>16324</Characters>
  <Application>Microsoft Office Word</Application>
  <DocSecurity>0</DocSecurity>
  <Lines>136</Lines>
  <Paragraphs>38</Paragraphs>
  <ScaleCrop>false</ScaleCrop>
  <HeadingPairs>
    <vt:vector size="2" baseType="variant">
      <vt:variant>
        <vt:lpstr>Título</vt:lpstr>
      </vt:variant>
      <vt:variant>
        <vt:i4>1</vt:i4>
      </vt:variant>
    </vt:vector>
  </HeadingPairs>
  <TitlesOfParts>
    <vt:vector size="1" baseType="lpstr">
      <vt:lpstr>Diseño Técnico con Técnicas Estructuradas</vt:lpstr>
    </vt:vector>
  </TitlesOfParts>
  <Company>Telefónica España</Company>
  <LinksUpToDate>false</LinksUpToDate>
  <CharactersWithSpaces>19254</CharactersWithSpaces>
  <SharedDoc>false</SharedDoc>
  <HLinks>
    <vt:vector size="78" baseType="variant">
      <vt:variant>
        <vt:i4>1638449</vt:i4>
      </vt:variant>
      <vt:variant>
        <vt:i4>74</vt:i4>
      </vt:variant>
      <vt:variant>
        <vt:i4>0</vt:i4>
      </vt:variant>
      <vt:variant>
        <vt:i4>5</vt:i4>
      </vt:variant>
      <vt:variant>
        <vt:lpwstr/>
      </vt:variant>
      <vt:variant>
        <vt:lpwstr>_Toc484603130</vt:lpwstr>
      </vt:variant>
      <vt:variant>
        <vt:i4>1572913</vt:i4>
      </vt:variant>
      <vt:variant>
        <vt:i4>68</vt:i4>
      </vt:variant>
      <vt:variant>
        <vt:i4>0</vt:i4>
      </vt:variant>
      <vt:variant>
        <vt:i4>5</vt:i4>
      </vt:variant>
      <vt:variant>
        <vt:lpwstr/>
      </vt:variant>
      <vt:variant>
        <vt:lpwstr>_Toc484603129</vt:lpwstr>
      </vt:variant>
      <vt:variant>
        <vt:i4>1572913</vt:i4>
      </vt:variant>
      <vt:variant>
        <vt:i4>62</vt:i4>
      </vt:variant>
      <vt:variant>
        <vt:i4>0</vt:i4>
      </vt:variant>
      <vt:variant>
        <vt:i4>5</vt:i4>
      </vt:variant>
      <vt:variant>
        <vt:lpwstr/>
      </vt:variant>
      <vt:variant>
        <vt:lpwstr>_Toc484603128</vt:lpwstr>
      </vt:variant>
      <vt:variant>
        <vt:i4>1572913</vt:i4>
      </vt:variant>
      <vt:variant>
        <vt:i4>56</vt:i4>
      </vt:variant>
      <vt:variant>
        <vt:i4>0</vt:i4>
      </vt:variant>
      <vt:variant>
        <vt:i4>5</vt:i4>
      </vt:variant>
      <vt:variant>
        <vt:lpwstr/>
      </vt:variant>
      <vt:variant>
        <vt:lpwstr>_Toc484603127</vt:lpwstr>
      </vt:variant>
      <vt:variant>
        <vt:i4>1572913</vt:i4>
      </vt:variant>
      <vt:variant>
        <vt:i4>50</vt:i4>
      </vt:variant>
      <vt:variant>
        <vt:i4>0</vt:i4>
      </vt:variant>
      <vt:variant>
        <vt:i4>5</vt:i4>
      </vt:variant>
      <vt:variant>
        <vt:lpwstr/>
      </vt:variant>
      <vt:variant>
        <vt:lpwstr>_Toc484603126</vt:lpwstr>
      </vt:variant>
      <vt:variant>
        <vt:i4>1572913</vt:i4>
      </vt:variant>
      <vt:variant>
        <vt:i4>44</vt:i4>
      </vt:variant>
      <vt:variant>
        <vt:i4>0</vt:i4>
      </vt:variant>
      <vt:variant>
        <vt:i4>5</vt:i4>
      </vt:variant>
      <vt:variant>
        <vt:lpwstr/>
      </vt:variant>
      <vt:variant>
        <vt:lpwstr>_Toc484603125</vt:lpwstr>
      </vt:variant>
      <vt:variant>
        <vt:i4>1572913</vt:i4>
      </vt:variant>
      <vt:variant>
        <vt:i4>38</vt:i4>
      </vt:variant>
      <vt:variant>
        <vt:i4>0</vt:i4>
      </vt:variant>
      <vt:variant>
        <vt:i4>5</vt:i4>
      </vt:variant>
      <vt:variant>
        <vt:lpwstr/>
      </vt:variant>
      <vt:variant>
        <vt:lpwstr>_Toc484603124</vt:lpwstr>
      </vt:variant>
      <vt:variant>
        <vt:i4>1572913</vt:i4>
      </vt:variant>
      <vt:variant>
        <vt:i4>32</vt:i4>
      </vt:variant>
      <vt:variant>
        <vt:i4>0</vt:i4>
      </vt:variant>
      <vt:variant>
        <vt:i4>5</vt:i4>
      </vt:variant>
      <vt:variant>
        <vt:lpwstr/>
      </vt:variant>
      <vt:variant>
        <vt:lpwstr>_Toc484603123</vt:lpwstr>
      </vt:variant>
      <vt:variant>
        <vt:i4>1572913</vt:i4>
      </vt:variant>
      <vt:variant>
        <vt:i4>26</vt:i4>
      </vt:variant>
      <vt:variant>
        <vt:i4>0</vt:i4>
      </vt:variant>
      <vt:variant>
        <vt:i4>5</vt:i4>
      </vt:variant>
      <vt:variant>
        <vt:lpwstr/>
      </vt:variant>
      <vt:variant>
        <vt:lpwstr>_Toc484603122</vt:lpwstr>
      </vt:variant>
      <vt:variant>
        <vt:i4>1572913</vt:i4>
      </vt:variant>
      <vt:variant>
        <vt:i4>20</vt:i4>
      </vt:variant>
      <vt:variant>
        <vt:i4>0</vt:i4>
      </vt:variant>
      <vt:variant>
        <vt:i4>5</vt:i4>
      </vt:variant>
      <vt:variant>
        <vt:lpwstr/>
      </vt:variant>
      <vt:variant>
        <vt:lpwstr>_Toc484603121</vt:lpwstr>
      </vt:variant>
      <vt:variant>
        <vt:i4>1572913</vt:i4>
      </vt:variant>
      <vt:variant>
        <vt:i4>14</vt:i4>
      </vt:variant>
      <vt:variant>
        <vt:i4>0</vt:i4>
      </vt:variant>
      <vt:variant>
        <vt:i4>5</vt:i4>
      </vt:variant>
      <vt:variant>
        <vt:lpwstr/>
      </vt:variant>
      <vt:variant>
        <vt:lpwstr>_Toc484603120</vt:lpwstr>
      </vt:variant>
      <vt:variant>
        <vt:i4>1769521</vt:i4>
      </vt:variant>
      <vt:variant>
        <vt:i4>8</vt:i4>
      </vt:variant>
      <vt:variant>
        <vt:i4>0</vt:i4>
      </vt:variant>
      <vt:variant>
        <vt:i4>5</vt:i4>
      </vt:variant>
      <vt:variant>
        <vt:lpwstr/>
      </vt:variant>
      <vt:variant>
        <vt:lpwstr>_Toc484603119</vt:lpwstr>
      </vt:variant>
      <vt:variant>
        <vt:i4>1769521</vt:i4>
      </vt:variant>
      <vt:variant>
        <vt:i4>2</vt:i4>
      </vt:variant>
      <vt:variant>
        <vt:i4>0</vt:i4>
      </vt:variant>
      <vt:variant>
        <vt:i4>5</vt:i4>
      </vt:variant>
      <vt:variant>
        <vt:lpwstr/>
      </vt:variant>
      <vt:variant>
        <vt:lpwstr>_Toc484603118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Técnico con Técnicas Estructuradas</dc:title>
  <dc:subject>Plantilla</dc:subject>
  <dc:creator>José Luis</dc:creator>
  <cp:keywords/>
  <dc:description/>
  <cp:lastModifiedBy>EDUARDO RODRIGUEZ MAZA</cp:lastModifiedBy>
  <cp:revision>12</cp:revision>
  <cp:lastPrinted>2013-02-08T10:21:00Z</cp:lastPrinted>
  <dcterms:created xsi:type="dcterms:W3CDTF">2018-10-10T07:16:00Z</dcterms:created>
  <dcterms:modified xsi:type="dcterms:W3CDTF">2020-04-01T16:19:00Z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0x0101008AE0E7D05140F84FB010DEAF5FF437B0</vt:lpwstr>
  </property>
  <property fmtid="{D5CDD505-2E9C-101B-9397-08002B2CF9AE}" pid="3" name="_ip_UnifiedCompliancePolicyProperties">
    <vt:lpwstr>{"__type":"ComplianceItemProperties:#Microsoft.Office.CompliancePolicy.ComplianceData","LastPolicyEvaluatedTimeUtc":"2019-03-27T09:15:20.1646470Z","Rules":{"5d5f9300-bb82-4cd2-99f1-abb7a51139c8":{"Actions":{},"Properties":{},"RuleId":"5d5f9300-bb82-4cd2-9</vt:lpwstr>
  </property>
  <property fmtid="{D5CDD505-2E9C-101B-9397-08002B2CF9AE}" pid="4" name="xd_Signature">
    <vt:bool>false</vt:bool>
  </property>
  <property fmtid="{D5CDD505-2E9C-101B-9397-08002B2CF9AE}" pid="5" name="xd_ProgID">
    <vt:lpwstr/>
  </property>
  <property fmtid="{D5CDD505-2E9C-101B-9397-08002B2CF9AE}" pid="6" name="TemplateUrl">
    <vt:lpwstr/>
  </property>
  <property fmtid="{D5CDD505-2E9C-101B-9397-08002B2CF9AE}" pid="7" name="ComplianceAssetId">
    <vt:lpwstr/>
  </property>
  <property fmtid="{D5CDD505-2E9C-101B-9397-08002B2CF9AE}" pid="8" name="_ip_UnifiedCompliancePolicyUIAction">
    <vt:lpwstr>0</vt:lpwstr>
  </property>
</Properties>
</file>